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21438" w14:textId="77777777" w:rsidR="008D5E38" w:rsidRPr="00946D98" w:rsidRDefault="008D5E38" w:rsidP="00BA52A6"/>
    <w:p w14:paraId="616E7EF6" w14:textId="77777777" w:rsidR="005B242B" w:rsidRPr="00946D98" w:rsidRDefault="005B242B" w:rsidP="00BA52A6"/>
    <w:p w14:paraId="67097C4E" w14:textId="77777777" w:rsidR="008D5E38" w:rsidRPr="00946D98" w:rsidRDefault="008D5E38" w:rsidP="00BA52A6"/>
    <w:p w14:paraId="71F2AD7A" w14:textId="77777777" w:rsidR="00EC047A" w:rsidRPr="00946D98" w:rsidRDefault="00EC047A" w:rsidP="00BA52A6"/>
    <w:p w14:paraId="05F605CE" w14:textId="77777777" w:rsidR="004D4650" w:rsidRPr="00946D98" w:rsidRDefault="004D4650" w:rsidP="00BA52A6">
      <w:pPr>
        <w:jc w:val="center"/>
        <w:rPr>
          <w:sz w:val="32"/>
        </w:rPr>
      </w:pPr>
    </w:p>
    <w:p w14:paraId="4A495347" w14:textId="77777777" w:rsidR="006F54ED" w:rsidRPr="00946D98" w:rsidRDefault="006F54ED" w:rsidP="00BA52A6">
      <w:pPr>
        <w:jc w:val="center"/>
        <w:rPr>
          <w:rFonts w:eastAsia="楷体_GB2312"/>
          <w:b/>
          <w:sz w:val="36"/>
        </w:rPr>
      </w:pPr>
    </w:p>
    <w:p w14:paraId="38570438" w14:textId="2971938E" w:rsidR="00056AE4" w:rsidRPr="00946D98" w:rsidRDefault="0065652C" w:rsidP="0065652C">
      <w:pPr>
        <w:jc w:val="center"/>
        <w:rPr>
          <w:rFonts w:eastAsia="幼圆"/>
          <w:b/>
          <w:kern w:val="0"/>
          <w:sz w:val="52"/>
          <w:szCs w:val="52"/>
        </w:rPr>
      </w:pPr>
      <w:r w:rsidRPr="00946D98">
        <w:rPr>
          <w:rFonts w:eastAsia="幼圆" w:hint="eastAsia"/>
          <w:b/>
          <w:kern w:val="0"/>
          <w:sz w:val="52"/>
          <w:szCs w:val="52"/>
        </w:rPr>
        <w:t>恒生云</w:t>
      </w:r>
      <w:proofErr w:type="gramStart"/>
      <w:r w:rsidRPr="00946D98">
        <w:rPr>
          <w:rFonts w:eastAsia="幼圆" w:hint="eastAsia"/>
          <w:b/>
          <w:kern w:val="0"/>
          <w:sz w:val="52"/>
          <w:szCs w:val="52"/>
        </w:rPr>
        <w:t>融</w:t>
      </w:r>
      <w:r w:rsidR="007960B2">
        <w:rPr>
          <w:rFonts w:eastAsia="幼圆" w:hint="eastAsia"/>
          <w:b/>
          <w:kern w:val="0"/>
          <w:sz w:val="52"/>
          <w:szCs w:val="52"/>
        </w:rPr>
        <w:t>消费</w:t>
      </w:r>
      <w:proofErr w:type="gramEnd"/>
      <w:r w:rsidR="007960B2">
        <w:rPr>
          <w:rFonts w:eastAsia="幼圆"/>
          <w:b/>
          <w:kern w:val="0"/>
          <w:sz w:val="52"/>
          <w:szCs w:val="52"/>
        </w:rPr>
        <w:t>金融</w:t>
      </w:r>
      <w:r w:rsidR="00C61DDB" w:rsidRPr="00946D98">
        <w:rPr>
          <w:rFonts w:eastAsia="幼圆" w:hint="eastAsia"/>
          <w:b/>
          <w:kern w:val="0"/>
          <w:sz w:val="52"/>
          <w:szCs w:val="52"/>
        </w:rPr>
        <w:t>系统</w:t>
      </w:r>
    </w:p>
    <w:p w14:paraId="6546186B" w14:textId="77777777" w:rsidR="00AE730D" w:rsidRPr="007960B2" w:rsidRDefault="00AE730D" w:rsidP="00BA52A6">
      <w:pPr>
        <w:jc w:val="center"/>
        <w:rPr>
          <w:rFonts w:eastAsia="幼圆"/>
          <w:b/>
          <w:kern w:val="0"/>
          <w:sz w:val="52"/>
          <w:szCs w:val="52"/>
        </w:rPr>
      </w:pPr>
    </w:p>
    <w:p w14:paraId="39E3D5F4" w14:textId="0324EB13" w:rsidR="003552DF" w:rsidRPr="00946D98" w:rsidRDefault="003552DF" w:rsidP="00BA52A6">
      <w:pPr>
        <w:jc w:val="center"/>
        <w:rPr>
          <w:rFonts w:eastAsia="黑体"/>
          <w:sz w:val="48"/>
        </w:rPr>
      </w:pPr>
      <w:r w:rsidRPr="00946D98">
        <w:rPr>
          <w:rFonts w:eastAsia="幼圆" w:hint="eastAsia"/>
          <w:b/>
          <w:kern w:val="0"/>
          <w:sz w:val="52"/>
          <w:szCs w:val="52"/>
        </w:rPr>
        <w:t>产品白皮书</w:t>
      </w:r>
    </w:p>
    <w:p w14:paraId="41662221" w14:textId="77777777" w:rsidR="004D4650" w:rsidRPr="00946D98" w:rsidRDefault="004D4650" w:rsidP="00BA52A6">
      <w:pPr>
        <w:rPr>
          <w:sz w:val="24"/>
          <w:u w:val="single"/>
        </w:rPr>
      </w:pPr>
    </w:p>
    <w:p w14:paraId="063829F4" w14:textId="77777777" w:rsidR="004D4650" w:rsidRPr="00946D98" w:rsidRDefault="004D4650" w:rsidP="00BA52A6">
      <w:pPr>
        <w:jc w:val="center"/>
        <w:rPr>
          <w:sz w:val="28"/>
        </w:rPr>
      </w:pPr>
    </w:p>
    <w:p w14:paraId="33AE2093" w14:textId="77777777" w:rsidR="004D4650" w:rsidRPr="00946D98" w:rsidRDefault="004D4650" w:rsidP="00BA52A6">
      <w:pPr>
        <w:jc w:val="center"/>
        <w:rPr>
          <w:sz w:val="28"/>
        </w:rPr>
      </w:pPr>
    </w:p>
    <w:p w14:paraId="3A248450" w14:textId="77777777" w:rsidR="004D4650" w:rsidRPr="00946D98" w:rsidRDefault="004D4650" w:rsidP="00BA52A6">
      <w:pPr>
        <w:jc w:val="center"/>
      </w:pPr>
    </w:p>
    <w:p w14:paraId="3C71C212" w14:textId="77777777" w:rsidR="004D4650" w:rsidRPr="00946D98" w:rsidRDefault="004D4650" w:rsidP="00BA52A6">
      <w:pPr>
        <w:jc w:val="center"/>
      </w:pPr>
    </w:p>
    <w:p w14:paraId="732F0A1F" w14:textId="77777777" w:rsidR="004D4650" w:rsidRPr="00946D98" w:rsidRDefault="004D4650" w:rsidP="00BA52A6">
      <w:pPr>
        <w:jc w:val="center"/>
      </w:pPr>
    </w:p>
    <w:p w14:paraId="2E95DA92" w14:textId="77777777" w:rsidR="004D4650" w:rsidRPr="00946D98" w:rsidRDefault="004D4650" w:rsidP="00BA52A6">
      <w:pPr>
        <w:jc w:val="center"/>
      </w:pPr>
    </w:p>
    <w:p w14:paraId="75567B35" w14:textId="77777777" w:rsidR="006F54ED" w:rsidRPr="00946D98" w:rsidRDefault="006F54ED" w:rsidP="00BA52A6">
      <w:pPr>
        <w:jc w:val="center"/>
      </w:pPr>
    </w:p>
    <w:p w14:paraId="383493E7" w14:textId="1ECC8BDB" w:rsidR="005B52C3" w:rsidRPr="00946D98" w:rsidRDefault="005B52C3" w:rsidP="00BA52A6">
      <w:pPr>
        <w:jc w:val="center"/>
        <w:rPr>
          <w:rFonts w:cs="宋体"/>
          <w:color w:val="000000"/>
          <w:kern w:val="0"/>
          <w:sz w:val="24"/>
          <w:szCs w:val="24"/>
        </w:rPr>
      </w:pPr>
      <w:r w:rsidRPr="00946D98">
        <w:rPr>
          <w:noProof/>
        </w:rPr>
        <w:drawing>
          <wp:inline distT="0" distB="0" distL="0" distR="0" wp14:anchorId="472DA5E9" wp14:editId="1B744142">
            <wp:extent cx="1556385" cy="109029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6385" cy="1090295"/>
                    </a:xfrm>
                    <a:prstGeom prst="rect">
                      <a:avLst/>
                    </a:prstGeom>
                    <a:noFill/>
                    <a:ln>
                      <a:noFill/>
                    </a:ln>
                  </pic:spPr>
                </pic:pic>
              </a:graphicData>
            </a:graphic>
          </wp:inline>
        </w:drawing>
      </w:r>
    </w:p>
    <w:p w14:paraId="51CCE241" w14:textId="2C69EEEB" w:rsidR="0057178F" w:rsidRPr="00946D98" w:rsidRDefault="005B52C3" w:rsidP="0057178F">
      <w:pPr>
        <w:autoSpaceDE w:val="0"/>
        <w:autoSpaceDN w:val="0"/>
        <w:adjustRightInd w:val="0"/>
        <w:jc w:val="center"/>
        <w:rPr>
          <w:rFonts w:cs="宋体"/>
          <w:color w:val="000000"/>
          <w:kern w:val="0"/>
          <w:sz w:val="32"/>
          <w:szCs w:val="32"/>
        </w:rPr>
      </w:pPr>
      <w:r w:rsidRPr="00946D98">
        <w:rPr>
          <w:rFonts w:cs="宋体"/>
          <w:color w:val="000000"/>
          <w:kern w:val="0"/>
          <w:sz w:val="32"/>
          <w:szCs w:val="32"/>
        </w:rPr>
        <w:t>恒生电子股份有限公司</w:t>
      </w:r>
    </w:p>
    <w:p w14:paraId="76FF735A" w14:textId="0844C81A" w:rsidR="0057178F" w:rsidRPr="00946D98" w:rsidRDefault="0057178F" w:rsidP="0057178F">
      <w:pPr>
        <w:autoSpaceDE w:val="0"/>
        <w:autoSpaceDN w:val="0"/>
        <w:adjustRightInd w:val="0"/>
        <w:jc w:val="center"/>
        <w:rPr>
          <w:rFonts w:cs="宋体"/>
          <w:color w:val="000000"/>
          <w:kern w:val="0"/>
          <w:sz w:val="32"/>
          <w:szCs w:val="32"/>
        </w:rPr>
      </w:pPr>
      <w:r w:rsidRPr="00946D98">
        <w:rPr>
          <w:rFonts w:cs="宋体" w:hint="eastAsia"/>
          <w:color w:val="000000"/>
          <w:kern w:val="0"/>
          <w:sz w:val="32"/>
          <w:szCs w:val="32"/>
        </w:rPr>
        <w:t>杭州恒生云</w:t>
      </w:r>
      <w:proofErr w:type="gramStart"/>
      <w:r w:rsidRPr="00946D98">
        <w:rPr>
          <w:rFonts w:cs="宋体" w:hint="eastAsia"/>
          <w:color w:val="000000"/>
          <w:kern w:val="0"/>
          <w:sz w:val="32"/>
          <w:szCs w:val="32"/>
        </w:rPr>
        <w:t>融网络</w:t>
      </w:r>
      <w:proofErr w:type="gramEnd"/>
      <w:r w:rsidRPr="00946D98">
        <w:rPr>
          <w:rFonts w:cs="宋体" w:hint="eastAsia"/>
          <w:color w:val="000000"/>
          <w:kern w:val="0"/>
          <w:sz w:val="32"/>
          <w:szCs w:val="32"/>
        </w:rPr>
        <w:t>科技有限公司</w:t>
      </w:r>
    </w:p>
    <w:p w14:paraId="19FB6413" w14:textId="77777777" w:rsidR="00C67451" w:rsidRDefault="00C67451" w:rsidP="00BA52A6">
      <w:pPr>
        <w:jc w:val="center"/>
        <w:rPr>
          <w:rFonts w:eastAsia="黑体"/>
          <w:sz w:val="28"/>
        </w:rPr>
      </w:pPr>
    </w:p>
    <w:p w14:paraId="5C3AEFBD" w14:textId="77777777" w:rsidR="00C67451" w:rsidRDefault="00C67451" w:rsidP="00BA52A6">
      <w:pPr>
        <w:jc w:val="center"/>
        <w:rPr>
          <w:rFonts w:eastAsia="黑体"/>
          <w:sz w:val="28"/>
        </w:rPr>
      </w:pPr>
    </w:p>
    <w:p w14:paraId="79C931DB" w14:textId="77777777" w:rsidR="00FB782E" w:rsidRPr="00946D98" w:rsidRDefault="00FB782E" w:rsidP="00BA52A6">
      <w:pPr>
        <w:jc w:val="center"/>
        <w:rPr>
          <w:b/>
          <w:szCs w:val="21"/>
        </w:rPr>
      </w:pPr>
      <w:r w:rsidRPr="00946D98">
        <w:rPr>
          <w:rFonts w:hint="eastAsia"/>
          <w:b/>
          <w:szCs w:val="21"/>
        </w:rPr>
        <w:lastRenderedPageBreak/>
        <w:t>目</w:t>
      </w:r>
      <w:r w:rsidRPr="00946D98">
        <w:rPr>
          <w:rFonts w:hint="eastAsia"/>
          <w:b/>
          <w:szCs w:val="21"/>
        </w:rPr>
        <w:t xml:space="preserve"> </w:t>
      </w:r>
      <w:r w:rsidRPr="00946D98">
        <w:rPr>
          <w:rFonts w:hint="eastAsia"/>
          <w:b/>
          <w:szCs w:val="21"/>
        </w:rPr>
        <w:t>录</w:t>
      </w:r>
    </w:p>
    <w:p w14:paraId="6AB14130" w14:textId="77777777" w:rsidR="002A6695" w:rsidRDefault="00114117">
      <w:pPr>
        <w:pStyle w:val="12"/>
        <w:rPr>
          <w:rFonts w:asciiTheme="minorHAnsi" w:eastAsiaTheme="minorEastAsia" w:hAnsiTheme="minorHAnsi" w:cstheme="minorBidi"/>
          <w:b w:val="0"/>
          <w:noProof/>
          <w:sz w:val="21"/>
          <w:szCs w:val="22"/>
        </w:rPr>
      </w:pPr>
      <w:r w:rsidRPr="00946D98">
        <w:rPr>
          <w:rFonts w:eastAsia="黑体"/>
          <w:sz w:val="28"/>
          <w:szCs w:val="21"/>
        </w:rPr>
        <w:fldChar w:fldCharType="begin"/>
      </w:r>
      <w:r w:rsidRPr="00946D98">
        <w:rPr>
          <w:rFonts w:eastAsia="黑体"/>
          <w:sz w:val="28"/>
          <w:szCs w:val="21"/>
        </w:rPr>
        <w:instrText xml:space="preserve"> TOC \o "1-2" \h \z \u </w:instrText>
      </w:r>
      <w:r w:rsidRPr="00946D98">
        <w:rPr>
          <w:rFonts w:eastAsia="黑体"/>
          <w:sz w:val="28"/>
          <w:szCs w:val="21"/>
        </w:rPr>
        <w:fldChar w:fldCharType="separate"/>
      </w:r>
      <w:hyperlink w:anchor="_Toc518240812" w:history="1">
        <w:r w:rsidR="002A6695" w:rsidRPr="007A4531">
          <w:rPr>
            <w:rStyle w:val="aa"/>
            <w:noProof/>
          </w:rPr>
          <w:t>1</w:t>
        </w:r>
        <w:r w:rsidR="002A6695">
          <w:rPr>
            <w:rFonts w:asciiTheme="minorHAnsi" w:eastAsiaTheme="minorEastAsia" w:hAnsiTheme="minorHAnsi" w:cstheme="minorBidi"/>
            <w:b w:val="0"/>
            <w:noProof/>
            <w:sz w:val="21"/>
            <w:szCs w:val="22"/>
          </w:rPr>
          <w:tab/>
        </w:r>
        <w:r w:rsidR="002A6695" w:rsidRPr="007A4531">
          <w:rPr>
            <w:rStyle w:val="aa"/>
            <w:rFonts w:hint="eastAsia"/>
            <w:noProof/>
          </w:rPr>
          <w:t>产品概述</w:t>
        </w:r>
        <w:r w:rsidR="002A6695">
          <w:rPr>
            <w:noProof/>
            <w:webHidden/>
          </w:rPr>
          <w:tab/>
        </w:r>
        <w:r w:rsidR="002A6695">
          <w:rPr>
            <w:noProof/>
            <w:webHidden/>
          </w:rPr>
          <w:fldChar w:fldCharType="begin"/>
        </w:r>
        <w:r w:rsidR="002A6695">
          <w:rPr>
            <w:noProof/>
            <w:webHidden/>
          </w:rPr>
          <w:instrText xml:space="preserve"> PAGEREF _Toc518240812 \h </w:instrText>
        </w:r>
        <w:r w:rsidR="002A6695">
          <w:rPr>
            <w:noProof/>
            <w:webHidden/>
          </w:rPr>
        </w:r>
        <w:r w:rsidR="002A6695">
          <w:rPr>
            <w:noProof/>
            <w:webHidden/>
          </w:rPr>
          <w:fldChar w:fldCharType="separate"/>
        </w:r>
        <w:r w:rsidR="002A6695">
          <w:rPr>
            <w:noProof/>
            <w:webHidden/>
          </w:rPr>
          <w:t>1</w:t>
        </w:r>
        <w:r w:rsidR="002A6695">
          <w:rPr>
            <w:noProof/>
            <w:webHidden/>
          </w:rPr>
          <w:fldChar w:fldCharType="end"/>
        </w:r>
      </w:hyperlink>
    </w:p>
    <w:p w14:paraId="2D1EC174" w14:textId="77777777" w:rsidR="002A6695" w:rsidRDefault="002A6695">
      <w:pPr>
        <w:pStyle w:val="21"/>
        <w:ind w:left="420"/>
        <w:rPr>
          <w:rFonts w:asciiTheme="minorHAnsi" w:eastAsiaTheme="minorEastAsia" w:hAnsiTheme="minorHAnsi" w:cstheme="minorBidi"/>
          <w:noProof/>
          <w:szCs w:val="22"/>
        </w:rPr>
      </w:pPr>
      <w:hyperlink w:anchor="_Toc518240813" w:history="1">
        <w:r w:rsidRPr="007A4531">
          <w:rPr>
            <w:rStyle w:val="aa"/>
            <w:noProof/>
          </w:rPr>
          <w:t>1.1</w:t>
        </w:r>
        <w:r>
          <w:rPr>
            <w:rFonts w:asciiTheme="minorHAnsi" w:eastAsiaTheme="minorEastAsia" w:hAnsiTheme="minorHAnsi" w:cstheme="minorBidi"/>
            <w:noProof/>
            <w:szCs w:val="22"/>
          </w:rPr>
          <w:tab/>
        </w:r>
        <w:r w:rsidRPr="007A4531">
          <w:rPr>
            <w:rStyle w:val="aa"/>
            <w:rFonts w:hint="eastAsia"/>
            <w:noProof/>
          </w:rPr>
          <w:t>产品背景</w:t>
        </w:r>
        <w:r>
          <w:rPr>
            <w:noProof/>
            <w:webHidden/>
          </w:rPr>
          <w:tab/>
        </w:r>
        <w:r>
          <w:rPr>
            <w:noProof/>
            <w:webHidden/>
          </w:rPr>
          <w:fldChar w:fldCharType="begin"/>
        </w:r>
        <w:r>
          <w:rPr>
            <w:noProof/>
            <w:webHidden/>
          </w:rPr>
          <w:instrText xml:space="preserve"> PAGEREF _Toc518240813 \h </w:instrText>
        </w:r>
        <w:r>
          <w:rPr>
            <w:noProof/>
            <w:webHidden/>
          </w:rPr>
        </w:r>
        <w:r>
          <w:rPr>
            <w:noProof/>
            <w:webHidden/>
          </w:rPr>
          <w:fldChar w:fldCharType="separate"/>
        </w:r>
        <w:r>
          <w:rPr>
            <w:noProof/>
            <w:webHidden/>
          </w:rPr>
          <w:t>1</w:t>
        </w:r>
        <w:r>
          <w:rPr>
            <w:noProof/>
            <w:webHidden/>
          </w:rPr>
          <w:fldChar w:fldCharType="end"/>
        </w:r>
      </w:hyperlink>
    </w:p>
    <w:p w14:paraId="0FF05204" w14:textId="77777777" w:rsidR="002A6695" w:rsidRDefault="002A6695">
      <w:pPr>
        <w:pStyle w:val="21"/>
        <w:ind w:left="420"/>
        <w:rPr>
          <w:rFonts w:asciiTheme="minorHAnsi" w:eastAsiaTheme="minorEastAsia" w:hAnsiTheme="minorHAnsi" w:cstheme="minorBidi"/>
          <w:noProof/>
          <w:szCs w:val="22"/>
        </w:rPr>
      </w:pPr>
      <w:hyperlink w:anchor="_Toc518240814" w:history="1">
        <w:r w:rsidRPr="007A4531">
          <w:rPr>
            <w:rStyle w:val="aa"/>
            <w:noProof/>
          </w:rPr>
          <w:t>1.2</w:t>
        </w:r>
        <w:r>
          <w:rPr>
            <w:rFonts w:asciiTheme="minorHAnsi" w:eastAsiaTheme="minorEastAsia" w:hAnsiTheme="minorHAnsi" w:cstheme="minorBidi"/>
            <w:noProof/>
            <w:szCs w:val="22"/>
          </w:rPr>
          <w:tab/>
        </w:r>
        <w:r w:rsidRPr="007A4531">
          <w:rPr>
            <w:rStyle w:val="aa"/>
            <w:rFonts w:hint="eastAsia"/>
            <w:noProof/>
          </w:rPr>
          <w:t>业务场景应用</w:t>
        </w:r>
        <w:bookmarkStart w:id="0" w:name="_GoBack"/>
        <w:bookmarkEnd w:id="0"/>
        <w:r>
          <w:rPr>
            <w:noProof/>
            <w:webHidden/>
          </w:rPr>
          <w:tab/>
        </w:r>
        <w:r>
          <w:rPr>
            <w:noProof/>
            <w:webHidden/>
          </w:rPr>
          <w:fldChar w:fldCharType="begin"/>
        </w:r>
        <w:r>
          <w:rPr>
            <w:noProof/>
            <w:webHidden/>
          </w:rPr>
          <w:instrText xml:space="preserve"> PAGEREF _Toc518240814 \h </w:instrText>
        </w:r>
        <w:r>
          <w:rPr>
            <w:noProof/>
            <w:webHidden/>
          </w:rPr>
        </w:r>
        <w:r>
          <w:rPr>
            <w:noProof/>
            <w:webHidden/>
          </w:rPr>
          <w:fldChar w:fldCharType="separate"/>
        </w:r>
        <w:r>
          <w:rPr>
            <w:noProof/>
            <w:webHidden/>
          </w:rPr>
          <w:t>1</w:t>
        </w:r>
        <w:r>
          <w:rPr>
            <w:noProof/>
            <w:webHidden/>
          </w:rPr>
          <w:fldChar w:fldCharType="end"/>
        </w:r>
      </w:hyperlink>
    </w:p>
    <w:p w14:paraId="118712E3" w14:textId="77777777" w:rsidR="002A6695" w:rsidRDefault="002A6695">
      <w:pPr>
        <w:pStyle w:val="12"/>
        <w:rPr>
          <w:rFonts w:asciiTheme="minorHAnsi" w:eastAsiaTheme="minorEastAsia" w:hAnsiTheme="minorHAnsi" w:cstheme="minorBidi"/>
          <w:b w:val="0"/>
          <w:noProof/>
          <w:sz w:val="21"/>
          <w:szCs w:val="22"/>
        </w:rPr>
      </w:pPr>
      <w:hyperlink w:anchor="_Toc518240815" w:history="1">
        <w:r w:rsidRPr="007A4531">
          <w:rPr>
            <w:rStyle w:val="aa"/>
            <w:noProof/>
          </w:rPr>
          <w:t>2</w:t>
        </w:r>
        <w:r>
          <w:rPr>
            <w:rFonts w:asciiTheme="minorHAnsi" w:eastAsiaTheme="minorEastAsia" w:hAnsiTheme="minorHAnsi" w:cstheme="minorBidi"/>
            <w:b w:val="0"/>
            <w:noProof/>
            <w:sz w:val="21"/>
            <w:szCs w:val="22"/>
          </w:rPr>
          <w:tab/>
        </w:r>
        <w:r w:rsidRPr="007A4531">
          <w:rPr>
            <w:rStyle w:val="aa"/>
            <w:rFonts w:hint="eastAsia"/>
            <w:noProof/>
          </w:rPr>
          <w:t>产品功能</w:t>
        </w:r>
        <w:r>
          <w:rPr>
            <w:noProof/>
            <w:webHidden/>
          </w:rPr>
          <w:tab/>
        </w:r>
        <w:r>
          <w:rPr>
            <w:noProof/>
            <w:webHidden/>
          </w:rPr>
          <w:fldChar w:fldCharType="begin"/>
        </w:r>
        <w:r>
          <w:rPr>
            <w:noProof/>
            <w:webHidden/>
          </w:rPr>
          <w:instrText xml:space="preserve"> PAGEREF _Toc518240815 \h </w:instrText>
        </w:r>
        <w:r>
          <w:rPr>
            <w:noProof/>
            <w:webHidden/>
          </w:rPr>
        </w:r>
        <w:r>
          <w:rPr>
            <w:noProof/>
            <w:webHidden/>
          </w:rPr>
          <w:fldChar w:fldCharType="separate"/>
        </w:r>
        <w:r>
          <w:rPr>
            <w:noProof/>
            <w:webHidden/>
          </w:rPr>
          <w:t>2</w:t>
        </w:r>
        <w:r>
          <w:rPr>
            <w:noProof/>
            <w:webHidden/>
          </w:rPr>
          <w:fldChar w:fldCharType="end"/>
        </w:r>
      </w:hyperlink>
    </w:p>
    <w:p w14:paraId="05EC411F" w14:textId="77777777" w:rsidR="002A6695" w:rsidRDefault="002A6695">
      <w:pPr>
        <w:pStyle w:val="21"/>
        <w:ind w:left="420"/>
        <w:rPr>
          <w:rFonts w:asciiTheme="minorHAnsi" w:eastAsiaTheme="minorEastAsia" w:hAnsiTheme="minorHAnsi" w:cstheme="minorBidi"/>
          <w:noProof/>
          <w:szCs w:val="22"/>
        </w:rPr>
      </w:pPr>
      <w:hyperlink w:anchor="_Toc518240816" w:history="1">
        <w:r w:rsidRPr="007A4531">
          <w:rPr>
            <w:rStyle w:val="aa"/>
            <w:noProof/>
          </w:rPr>
          <w:t>2.1</w:t>
        </w:r>
        <w:r>
          <w:rPr>
            <w:rFonts w:asciiTheme="minorHAnsi" w:eastAsiaTheme="minorEastAsia" w:hAnsiTheme="minorHAnsi" w:cstheme="minorBidi"/>
            <w:noProof/>
            <w:szCs w:val="22"/>
          </w:rPr>
          <w:tab/>
        </w:r>
        <w:r w:rsidRPr="007A4531">
          <w:rPr>
            <w:rStyle w:val="aa"/>
            <w:rFonts w:hint="eastAsia"/>
            <w:noProof/>
          </w:rPr>
          <w:t>系统架构</w:t>
        </w:r>
        <w:r>
          <w:rPr>
            <w:noProof/>
            <w:webHidden/>
          </w:rPr>
          <w:tab/>
        </w:r>
        <w:r>
          <w:rPr>
            <w:noProof/>
            <w:webHidden/>
          </w:rPr>
          <w:fldChar w:fldCharType="begin"/>
        </w:r>
        <w:r>
          <w:rPr>
            <w:noProof/>
            <w:webHidden/>
          </w:rPr>
          <w:instrText xml:space="preserve"> PAGEREF _Toc518240816 \h </w:instrText>
        </w:r>
        <w:r>
          <w:rPr>
            <w:noProof/>
            <w:webHidden/>
          </w:rPr>
        </w:r>
        <w:r>
          <w:rPr>
            <w:noProof/>
            <w:webHidden/>
          </w:rPr>
          <w:fldChar w:fldCharType="separate"/>
        </w:r>
        <w:r>
          <w:rPr>
            <w:noProof/>
            <w:webHidden/>
          </w:rPr>
          <w:t>3</w:t>
        </w:r>
        <w:r>
          <w:rPr>
            <w:noProof/>
            <w:webHidden/>
          </w:rPr>
          <w:fldChar w:fldCharType="end"/>
        </w:r>
      </w:hyperlink>
    </w:p>
    <w:p w14:paraId="538AEDA5" w14:textId="77777777" w:rsidR="002A6695" w:rsidRDefault="002A6695">
      <w:pPr>
        <w:pStyle w:val="21"/>
        <w:ind w:left="420"/>
        <w:rPr>
          <w:rFonts w:asciiTheme="minorHAnsi" w:eastAsiaTheme="minorEastAsia" w:hAnsiTheme="minorHAnsi" w:cstheme="minorBidi"/>
          <w:noProof/>
          <w:szCs w:val="22"/>
        </w:rPr>
      </w:pPr>
      <w:hyperlink w:anchor="_Toc518240817" w:history="1">
        <w:r w:rsidRPr="007A4531">
          <w:rPr>
            <w:rStyle w:val="aa"/>
            <w:noProof/>
          </w:rPr>
          <w:t>2.2</w:t>
        </w:r>
        <w:r>
          <w:rPr>
            <w:rFonts w:asciiTheme="minorHAnsi" w:eastAsiaTheme="minorEastAsia" w:hAnsiTheme="minorHAnsi" w:cstheme="minorBidi"/>
            <w:noProof/>
            <w:szCs w:val="22"/>
          </w:rPr>
          <w:tab/>
        </w:r>
        <w:r w:rsidRPr="007A4531">
          <w:rPr>
            <w:rStyle w:val="aa"/>
            <w:rFonts w:hint="eastAsia"/>
            <w:noProof/>
          </w:rPr>
          <w:t>功能清单</w:t>
        </w:r>
        <w:r>
          <w:rPr>
            <w:noProof/>
            <w:webHidden/>
          </w:rPr>
          <w:tab/>
        </w:r>
        <w:r>
          <w:rPr>
            <w:noProof/>
            <w:webHidden/>
          </w:rPr>
          <w:fldChar w:fldCharType="begin"/>
        </w:r>
        <w:r>
          <w:rPr>
            <w:noProof/>
            <w:webHidden/>
          </w:rPr>
          <w:instrText xml:space="preserve"> PAGEREF _Toc518240817 \h </w:instrText>
        </w:r>
        <w:r>
          <w:rPr>
            <w:noProof/>
            <w:webHidden/>
          </w:rPr>
        </w:r>
        <w:r>
          <w:rPr>
            <w:noProof/>
            <w:webHidden/>
          </w:rPr>
          <w:fldChar w:fldCharType="separate"/>
        </w:r>
        <w:r>
          <w:rPr>
            <w:noProof/>
            <w:webHidden/>
          </w:rPr>
          <w:t>3</w:t>
        </w:r>
        <w:r>
          <w:rPr>
            <w:noProof/>
            <w:webHidden/>
          </w:rPr>
          <w:fldChar w:fldCharType="end"/>
        </w:r>
      </w:hyperlink>
    </w:p>
    <w:p w14:paraId="13CBB34D" w14:textId="77777777" w:rsidR="002A6695" w:rsidRDefault="002A6695">
      <w:pPr>
        <w:pStyle w:val="12"/>
        <w:rPr>
          <w:rFonts w:asciiTheme="minorHAnsi" w:eastAsiaTheme="minorEastAsia" w:hAnsiTheme="minorHAnsi" w:cstheme="minorBidi"/>
          <w:b w:val="0"/>
          <w:noProof/>
          <w:sz w:val="21"/>
          <w:szCs w:val="22"/>
        </w:rPr>
      </w:pPr>
      <w:hyperlink w:anchor="_Toc518240818" w:history="1">
        <w:r w:rsidRPr="007A4531">
          <w:rPr>
            <w:rStyle w:val="aa"/>
            <w:noProof/>
          </w:rPr>
          <w:t>3</w:t>
        </w:r>
        <w:r>
          <w:rPr>
            <w:rFonts w:asciiTheme="minorHAnsi" w:eastAsiaTheme="minorEastAsia" w:hAnsiTheme="minorHAnsi" w:cstheme="minorBidi"/>
            <w:b w:val="0"/>
            <w:noProof/>
            <w:sz w:val="21"/>
            <w:szCs w:val="22"/>
          </w:rPr>
          <w:tab/>
        </w:r>
        <w:r w:rsidRPr="007A4531">
          <w:rPr>
            <w:rStyle w:val="aa"/>
            <w:rFonts w:hint="eastAsia"/>
            <w:noProof/>
          </w:rPr>
          <w:t>产品优势</w:t>
        </w:r>
        <w:r>
          <w:rPr>
            <w:noProof/>
            <w:webHidden/>
          </w:rPr>
          <w:tab/>
        </w:r>
        <w:r>
          <w:rPr>
            <w:noProof/>
            <w:webHidden/>
          </w:rPr>
          <w:fldChar w:fldCharType="begin"/>
        </w:r>
        <w:r>
          <w:rPr>
            <w:noProof/>
            <w:webHidden/>
          </w:rPr>
          <w:instrText xml:space="preserve"> PAGEREF _Toc518240818 \h </w:instrText>
        </w:r>
        <w:r>
          <w:rPr>
            <w:noProof/>
            <w:webHidden/>
          </w:rPr>
        </w:r>
        <w:r>
          <w:rPr>
            <w:noProof/>
            <w:webHidden/>
          </w:rPr>
          <w:fldChar w:fldCharType="separate"/>
        </w:r>
        <w:r>
          <w:rPr>
            <w:noProof/>
            <w:webHidden/>
          </w:rPr>
          <w:t>6</w:t>
        </w:r>
        <w:r>
          <w:rPr>
            <w:noProof/>
            <w:webHidden/>
          </w:rPr>
          <w:fldChar w:fldCharType="end"/>
        </w:r>
      </w:hyperlink>
    </w:p>
    <w:p w14:paraId="08AA5B15" w14:textId="77777777" w:rsidR="002A6695" w:rsidRDefault="002A6695">
      <w:pPr>
        <w:pStyle w:val="21"/>
        <w:ind w:left="420"/>
        <w:rPr>
          <w:rFonts w:asciiTheme="minorHAnsi" w:eastAsiaTheme="minorEastAsia" w:hAnsiTheme="minorHAnsi" w:cstheme="minorBidi"/>
          <w:noProof/>
          <w:szCs w:val="22"/>
        </w:rPr>
      </w:pPr>
      <w:hyperlink w:anchor="_Toc518240819" w:history="1">
        <w:r w:rsidRPr="007A4531">
          <w:rPr>
            <w:rStyle w:val="aa"/>
            <w:noProof/>
          </w:rPr>
          <w:t>3.1</w:t>
        </w:r>
        <w:r>
          <w:rPr>
            <w:rFonts w:asciiTheme="minorHAnsi" w:eastAsiaTheme="minorEastAsia" w:hAnsiTheme="minorHAnsi" w:cstheme="minorBidi"/>
            <w:noProof/>
            <w:szCs w:val="22"/>
          </w:rPr>
          <w:tab/>
        </w:r>
        <w:r w:rsidRPr="007A4531">
          <w:rPr>
            <w:rStyle w:val="aa"/>
            <w:rFonts w:hint="eastAsia"/>
            <w:noProof/>
          </w:rPr>
          <w:t>业务优势</w:t>
        </w:r>
        <w:r>
          <w:rPr>
            <w:noProof/>
            <w:webHidden/>
          </w:rPr>
          <w:tab/>
        </w:r>
        <w:r>
          <w:rPr>
            <w:noProof/>
            <w:webHidden/>
          </w:rPr>
          <w:fldChar w:fldCharType="begin"/>
        </w:r>
        <w:r>
          <w:rPr>
            <w:noProof/>
            <w:webHidden/>
          </w:rPr>
          <w:instrText xml:space="preserve"> PAGEREF _Toc518240819 \h </w:instrText>
        </w:r>
        <w:r>
          <w:rPr>
            <w:noProof/>
            <w:webHidden/>
          </w:rPr>
        </w:r>
        <w:r>
          <w:rPr>
            <w:noProof/>
            <w:webHidden/>
          </w:rPr>
          <w:fldChar w:fldCharType="separate"/>
        </w:r>
        <w:r>
          <w:rPr>
            <w:noProof/>
            <w:webHidden/>
          </w:rPr>
          <w:t>6</w:t>
        </w:r>
        <w:r>
          <w:rPr>
            <w:noProof/>
            <w:webHidden/>
          </w:rPr>
          <w:fldChar w:fldCharType="end"/>
        </w:r>
      </w:hyperlink>
    </w:p>
    <w:p w14:paraId="0A74DA65" w14:textId="77777777" w:rsidR="002A6695" w:rsidRDefault="002A6695">
      <w:pPr>
        <w:pStyle w:val="21"/>
        <w:ind w:left="420"/>
        <w:rPr>
          <w:rFonts w:asciiTheme="minorHAnsi" w:eastAsiaTheme="minorEastAsia" w:hAnsiTheme="minorHAnsi" w:cstheme="minorBidi"/>
          <w:noProof/>
          <w:szCs w:val="22"/>
        </w:rPr>
      </w:pPr>
      <w:hyperlink w:anchor="_Toc518240820" w:history="1">
        <w:r w:rsidRPr="007A4531">
          <w:rPr>
            <w:rStyle w:val="aa"/>
            <w:noProof/>
          </w:rPr>
          <w:t>3.2</w:t>
        </w:r>
        <w:r>
          <w:rPr>
            <w:rFonts w:asciiTheme="minorHAnsi" w:eastAsiaTheme="minorEastAsia" w:hAnsiTheme="minorHAnsi" w:cstheme="minorBidi"/>
            <w:noProof/>
            <w:szCs w:val="22"/>
          </w:rPr>
          <w:tab/>
        </w:r>
        <w:r w:rsidRPr="007A4531">
          <w:rPr>
            <w:rStyle w:val="aa"/>
            <w:rFonts w:hint="eastAsia"/>
            <w:noProof/>
          </w:rPr>
          <w:t>技术优势</w:t>
        </w:r>
        <w:r>
          <w:rPr>
            <w:noProof/>
            <w:webHidden/>
          </w:rPr>
          <w:tab/>
        </w:r>
        <w:r>
          <w:rPr>
            <w:noProof/>
            <w:webHidden/>
          </w:rPr>
          <w:fldChar w:fldCharType="begin"/>
        </w:r>
        <w:r>
          <w:rPr>
            <w:noProof/>
            <w:webHidden/>
          </w:rPr>
          <w:instrText xml:space="preserve"> PAGEREF _Toc518240820 \h </w:instrText>
        </w:r>
        <w:r>
          <w:rPr>
            <w:noProof/>
            <w:webHidden/>
          </w:rPr>
        </w:r>
        <w:r>
          <w:rPr>
            <w:noProof/>
            <w:webHidden/>
          </w:rPr>
          <w:fldChar w:fldCharType="separate"/>
        </w:r>
        <w:r>
          <w:rPr>
            <w:noProof/>
            <w:webHidden/>
          </w:rPr>
          <w:t>7</w:t>
        </w:r>
        <w:r>
          <w:rPr>
            <w:noProof/>
            <w:webHidden/>
          </w:rPr>
          <w:fldChar w:fldCharType="end"/>
        </w:r>
      </w:hyperlink>
    </w:p>
    <w:p w14:paraId="3FEB1D26" w14:textId="77777777" w:rsidR="002A6695" w:rsidRDefault="002A6695">
      <w:pPr>
        <w:pStyle w:val="12"/>
        <w:rPr>
          <w:rFonts w:asciiTheme="minorHAnsi" w:eastAsiaTheme="minorEastAsia" w:hAnsiTheme="minorHAnsi" w:cstheme="minorBidi"/>
          <w:b w:val="0"/>
          <w:noProof/>
          <w:sz w:val="21"/>
          <w:szCs w:val="22"/>
        </w:rPr>
      </w:pPr>
      <w:hyperlink w:anchor="_Toc518240821" w:history="1">
        <w:r w:rsidRPr="007A4531">
          <w:rPr>
            <w:rStyle w:val="aa"/>
            <w:noProof/>
          </w:rPr>
          <w:t>4</w:t>
        </w:r>
        <w:r>
          <w:rPr>
            <w:rFonts w:asciiTheme="minorHAnsi" w:eastAsiaTheme="minorEastAsia" w:hAnsiTheme="minorHAnsi" w:cstheme="minorBidi"/>
            <w:b w:val="0"/>
            <w:noProof/>
            <w:sz w:val="21"/>
            <w:szCs w:val="22"/>
          </w:rPr>
          <w:tab/>
        </w:r>
        <w:r w:rsidRPr="007A4531">
          <w:rPr>
            <w:rStyle w:val="aa"/>
            <w:rFonts w:hint="eastAsia"/>
            <w:noProof/>
          </w:rPr>
          <w:t>产品案例</w:t>
        </w:r>
        <w:r>
          <w:rPr>
            <w:noProof/>
            <w:webHidden/>
          </w:rPr>
          <w:tab/>
        </w:r>
        <w:r>
          <w:rPr>
            <w:noProof/>
            <w:webHidden/>
          </w:rPr>
          <w:fldChar w:fldCharType="begin"/>
        </w:r>
        <w:r>
          <w:rPr>
            <w:noProof/>
            <w:webHidden/>
          </w:rPr>
          <w:instrText xml:space="preserve"> PAGEREF _Toc518240821 \h </w:instrText>
        </w:r>
        <w:r>
          <w:rPr>
            <w:noProof/>
            <w:webHidden/>
          </w:rPr>
        </w:r>
        <w:r>
          <w:rPr>
            <w:noProof/>
            <w:webHidden/>
          </w:rPr>
          <w:fldChar w:fldCharType="separate"/>
        </w:r>
        <w:r>
          <w:rPr>
            <w:noProof/>
            <w:webHidden/>
          </w:rPr>
          <w:t>7</w:t>
        </w:r>
        <w:r>
          <w:rPr>
            <w:noProof/>
            <w:webHidden/>
          </w:rPr>
          <w:fldChar w:fldCharType="end"/>
        </w:r>
      </w:hyperlink>
    </w:p>
    <w:p w14:paraId="2150EC54" w14:textId="770C9B8E" w:rsidR="00A41BAA" w:rsidRPr="00946D98" w:rsidRDefault="00114117" w:rsidP="00BA52A6">
      <w:pPr>
        <w:tabs>
          <w:tab w:val="left" w:pos="3780"/>
        </w:tabs>
        <w:jc w:val="center"/>
        <w:rPr>
          <w:rFonts w:eastAsia="黑体"/>
          <w:sz w:val="28"/>
        </w:rPr>
        <w:sectPr w:rsidR="00A41BAA" w:rsidRPr="00946D98" w:rsidSect="00C865FA">
          <w:footerReference w:type="default" r:id="rId9"/>
          <w:pgSz w:w="11906" w:h="16838" w:code="9"/>
          <w:pgMar w:top="1440" w:right="1797" w:bottom="1440" w:left="1797" w:header="851" w:footer="992" w:gutter="284"/>
          <w:pgNumType w:fmt="upperRoman" w:start="1"/>
          <w:cols w:space="425"/>
          <w:docGrid w:type="lines" w:linePitch="312"/>
        </w:sectPr>
      </w:pPr>
      <w:r w:rsidRPr="00946D98">
        <w:rPr>
          <w:rFonts w:eastAsia="黑体"/>
          <w:sz w:val="28"/>
          <w:szCs w:val="21"/>
        </w:rPr>
        <w:fldChar w:fldCharType="end"/>
      </w:r>
    </w:p>
    <w:p w14:paraId="22556EBF" w14:textId="51684BF1" w:rsidR="0035078C" w:rsidRPr="00946D98" w:rsidRDefault="00D4556E" w:rsidP="00BA52A6">
      <w:pPr>
        <w:pStyle w:val="1"/>
        <w:spacing w:line="360" w:lineRule="auto"/>
      </w:pPr>
      <w:bookmarkStart w:id="1" w:name="_Toc518240812"/>
      <w:r w:rsidRPr="00946D98">
        <w:rPr>
          <w:rFonts w:hint="eastAsia"/>
        </w:rPr>
        <w:lastRenderedPageBreak/>
        <w:t>产品</w:t>
      </w:r>
      <w:r w:rsidR="0035078C" w:rsidRPr="00946D98">
        <w:rPr>
          <w:rFonts w:hint="eastAsia"/>
        </w:rPr>
        <w:t>概述</w:t>
      </w:r>
      <w:bookmarkEnd w:id="1"/>
    </w:p>
    <w:p w14:paraId="71331BBC" w14:textId="3950CA83" w:rsidR="00211CC3" w:rsidRPr="00946D98" w:rsidRDefault="00211CC3" w:rsidP="00BA52A6">
      <w:pPr>
        <w:pStyle w:val="2"/>
        <w:spacing w:line="360" w:lineRule="auto"/>
        <w:rPr>
          <w:rFonts w:ascii="Times New Roman" w:hAnsi="Times New Roman"/>
        </w:rPr>
      </w:pPr>
      <w:bookmarkStart w:id="2" w:name="_Toc518240813"/>
      <w:r w:rsidRPr="00946D98">
        <w:rPr>
          <w:rFonts w:ascii="Times New Roman" w:hAnsi="Times New Roman" w:hint="eastAsia"/>
        </w:rPr>
        <w:t>产品背景</w:t>
      </w:r>
      <w:bookmarkEnd w:id="2"/>
    </w:p>
    <w:p w14:paraId="25569087" w14:textId="30FAB49F" w:rsidR="00551286" w:rsidRPr="005E574A" w:rsidRDefault="002A6695" w:rsidP="007960B2">
      <w:pPr>
        <w:ind w:firstLineChars="200" w:firstLine="420"/>
      </w:pPr>
      <w:r>
        <w:rPr>
          <w:rFonts w:hint="eastAsia"/>
        </w:rPr>
        <w:t>近年来</w:t>
      </w:r>
      <w:r>
        <w:t>，</w:t>
      </w:r>
      <w:r>
        <w:rPr>
          <w:rFonts w:hint="eastAsia"/>
        </w:rPr>
        <w:t>随着</w:t>
      </w:r>
      <w:r>
        <w:t>消费观念的</w:t>
      </w:r>
      <w:r>
        <w:rPr>
          <w:rFonts w:hint="eastAsia"/>
        </w:rPr>
        <w:t>转变升级和</w:t>
      </w:r>
      <w:r>
        <w:t>监管政策</w:t>
      </w:r>
      <w:r>
        <w:rPr>
          <w:rFonts w:hint="eastAsia"/>
        </w:rPr>
        <w:t>放开</w:t>
      </w:r>
      <w:r>
        <w:t>，</w:t>
      </w:r>
      <w:r w:rsidR="005B3399" w:rsidRPr="005B3399">
        <w:rPr>
          <w:rFonts w:hint="eastAsia"/>
        </w:rPr>
        <w:t>消费金融业务</w:t>
      </w:r>
      <w:r>
        <w:rPr>
          <w:rFonts w:hint="eastAsia"/>
        </w:rPr>
        <w:t>在</w:t>
      </w:r>
      <w:r>
        <w:t>国内</w:t>
      </w:r>
      <w:r w:rsidR="005B3399" w:rsidRPr="005B3399">
        <w:rPr>
          <w:rFonts w:hint="eastAsia"/>
        </w:rPr>
        <w:t>蓬勃发展，</w:t>
      </w:r>
      <w:r w:rsidR="005B3399">
        <w:rPr>
          <w:rFonts w:hint="eastAsia"/>
        </w:rPr>
        <w:t>基于</w:t>
      </w:r>
      <w:r w:rsidR="005B3399">
        <w:t>传统技术架构的</w:t>
      </w:r>
      <w:r w:rsidR="005B3399">
        <w:rPr>
          <w:rFonts w:hint="eastAsia"/>
        </w:rPr>
        <w:t>业务系统</w:t>
      </w:r>
      <w:r w:rsidR="005B3399">
        <w:t>，</w:t>
      </w:r>
      <w:r>
        <w:rPr>
          <w:rFonts w:hint="eastAsia"/>
        </w:rPr>
        <w:t>在业务</w:t>
      </w:r>
      <w:r>
        <w:t>开展过程中遇到较大瓶颈</w:t>
      </w:r>
      <w:r w:rsidR="005B3399">
        <w:rPr>
          <w:rFonts w:hint="eastAsia"/>
        </w:rPr>
        <w:t>。为适应</w:t>
      </w:r>
      <w:r w:rsidR="005B3399" w:rsidRPr="005B3399">
        <w:rPr>
          <w:rFonts w:hint="eastAsia"/>
        </w:rPr>
        <w:t>消费金融个性化、智能化、场景化的发展特点以及云计算、大数据等新技术的运用，</w:t>
      </w:r>
      <w:r w:rsidR="005B3399">
        <w:rPr>
          <w:rFonts w:hint="eastAsia"/>
        </w:rPr>
        <w:t>恒生</w:t>
      </w:r>
      <w:r w:rsidR="005B3399">
        <w:t>云</w:t>
      </w:r>
      <w:proofErr w:type="gramStart"/>
      <w:r w:rsidR="005B3399">
        <w:t>融提供</w:t>
      </w:r>
      <w:proofErr w:type="gramEnd"/>
      <w:r w:rsidR="005B3399">
        <w:t>一套基于</w:t>
      </w:r>
      <w:r w:rsidR="005B3399">
        <w:t>O2O</w:t>
      </w:r>
      <w:r w:rsidR="005B3399">
        <w:t>模式的消费金融整体解决方案</w:t>
      </w:r>
      <w:r w:rsidR="005B3399">
        <w:rPr>
          <w:rFonts w:hint="eastAsia"/>
        </w:rPr>
        <w:t>，</w:t>
      </w:r>
      <w:r w:rsidR="005B3399">
        <w:t>通过</w:t>
      </w:r>
      <w:r w:rsidR="005B3399" w:rsidRPr="005B3399">
        <w:rPr>
          <w:rFonts w:hint="eastAsia"/>
          <w:b/>
        </w:rPr>
        <w:t>线上和线下协同</w:t>
      </w:r>
      <w:r w:rsidR="005B3399" w:rsidRPr="005B3399">
        <w:rPr>
          <w:b/>
        </w:rPr>
        <w:t>+</w:t>
      </w:r>
      <w:r w:rsidR="005B3399">
        <w:rPr>
          <w:rFonts w:hint="eastAsia"/>
          <w:b/>
        </w:rPr>
        <w:t>场景</w:t>
      </w:r>
      <w:proofErr w:type="gramStart"/>
      <w:r w:rsidR="005B3399">
        <w:rPr>
          <w:rFonts w:hint="eastAsia"/>
          <w:b/>
        </w:rPr>
        <w:t>化</w:t>
      </w:r>
      <w:r w:rsidR="005B3399" w:rsidRPr="005B3399">
        <w:rPr>
          <w:rFonts w:hint="eastAsia"/>
          <w:b/>
        </w:rPr>
        <w:t>获客</w:t>
      </w:r>
      <w:proofErr w:type="gramEnd"/>
      <w:r w:rsidR="005B3399" w:rsidRPr="005B3399">
        <w:rPr>
          <w:rFonts w:hint="eastAsia"/>
          <w:b/>
        </w:rPr>
        <w:t>+</w:t>
      </w:r>
      <w:r w:rsidR="005B3399" w:rsidRPr="005B3399">
        <w:rPr>
          <w:rFonts w:hint="eastAsia"/>
          <w:b/>
        </w:rPr>
        <w:t>大数据</w:t>
      </w:r>
      <w:proofErr w:type="gramStart"/>
      <w:r w:rsidR="005B3399" w:rsidRPr="005B3399">
        <w:rPr>
          <w:rFonts w:hint="eastAsia"/>
          <w:b/>
        </w:rPr>
        <w:t>风控</w:t>
      </w:r>
      <w:r w:rsidR="005B3399" w:rsidRPr="005B3399">
        <w:rPr>
          <w:rFonts w:hint="eastAsia"/>
          <w:b/>
        </w:rPr>
        <w:t>+</w:t>
      </w:r>
      <w:proofErr w:type="gramEnd"/>
      <w:r>
        <w:rPr>
          <w:rFonts w:hint="eastAsia"/>
          <w:b/>
        </w:rPr>
        <w:t>合</w:t>
      </w:r>
      <w:proofErr w:type="gramStart"/>
      <w:r>
        <w:rPr>
          <w:rFonts w:hint="eastAsia"/>
          <w:b/>
        </w:rPr>
        <w:t>规</w:t>
      </w:r>
      <w:r>
        <w:rPr>
          <w:b/>
        </w:rPr>
        <w:t>化</w:t>
      </w:r>
      <w:proofErr w:type="gramEnd"/>
      <w:r w:rsidR="005B3399" w:rsidRPr="005B3399">
        <w:rPr>
          <w:rFonts w:hint="eastAsia"/>
          <w:b/>
        </w:rPr>
        <w:t>运营</w:t>
      </w:r>
      <w:r w:rsidR="005B3399">
        <w:rPr>
          <w:rFonts w:hint="eastAsia"/>
        </w:rPr>
        <w:t>的最佳</w:t>
      </w:r>
      <w:r w:rsidR="005B3399">
        <w:t>实践</w:t>
      </w:r>
      <w:r w:rsidR="005B3399">
        <w:rPr>
          <w:rFonts w:hint="eastAsia"/>
        </w:rPr>
        <w:t>，助力新锐消费金融</w:t>
      </w:r>
      <w:r w:rsidR="005B3399">
        <w:t>公司快速</w:t>
      </w:r>
      <w:r>
        <w:rPr>
          <w:rFonts w:hint="eastAsia"/>
        </w:rPr>
        <w:t>健康</w:t>
      </w:r>
      <w:r w:rsidR="005B3399">
        <w:t>成长</w:t>
      </w:r>
      <w:r w:rsidR="009D6C53">
        <w:rPr>
          <w:rFonts w:hint="eastAsia"/>
        </w:rPr>
        <w:t>。</w:t>
      </w:r>
    </w:p>
    <w:p w14:paraId="76DB1586" w14:textId="1B7BD602" w:rsidR="00FF39E9" w:rsidRDefault="00FF39E9" w:rsidP="00FF39E9">
      <w:pPr>
        <w:pStyle w:val="2"/>
        <w:spacing w:line="360" w:lineRule="auto"/>
        <w:rPr>
          <w:rFonts w:ascii="Times New Roman" w:hAnsi="Times New Roman"/>
        </w:rPr>
      </w:pPr>
      <w:bookmarkStart w:id="3" w:name="_Toc518240814"/>
      <w:r w:rsidRPr="00946D98">
        <w:rPr>
          <w:rFonts w:ascii="Times New Roman" w:hAnsi="Times New Roman" w:hint="eastAsia"/>
        </w:rPr>
        <w:t>业务场景</w:t>
      </w:r>
      <w:r w:rsidR="004579B1">
        <w:rPr>
          <w:rFonts w:ascii="Times New Roman" w:hAnsi="Times New Roman" w:hint="eastAsia"/>
        </w:rPr>
        <w:t>应用</w:t>
      </w:r>
      <w:bookmarkEnd w:id="3"/>
    </w:p>
    <w:p w14:paraId="271B071E" w14:textId="1DD9216F" w:rsidR="001A1392" w:rsidRPr="001A1392" w:rsidRDefault="00A2482D" w:rsidP="001A1392">
      <w:pPr>
        <w:pStyle w:val="a1"/>
        <w:ind w:firstLine="422"/>
        <w:rPr>
          <w:b/>
        </w:rPr>
      </w:pPr>
      <w:r>
        <w:rPr>
          <w:rFonts w:hint="eastAsia"/>
          <w:b/>
        </w:rPr>
        <w:t>综合</w:t>
      </w:r>
      <w:r>
        <w:rPr>
          <w:b/>
        </w:rPr>
        <w:t>消费贷</w:t>
      </w:r>
    </w:p>
    <w:p w14:paraId="1DA3F774" w14:textId="32DC0FD5" w:rsidR="001A1392" w:rsidRDefault="005B3399" w:rsidP="001A1392">
      <w:pPr>
        <w:pStyle w:val="a1"/>
      </w:pPr>
      <w:r w:rsidRPr="005B3399">
        <w:rPr>
          <w:noProof/>
        </w:rPr>
        <w:drawing>
          <wp:inline distT="0" distB="0" distL="0" distR="0" wp14:anchorId="7305BE91" wp14:editId="13E95656">
            <wp:extent cx="5085715" cy="2741754"/>
            <wp:effectExtent l="0" t="0" r="635" b="1905"/>
            <wp:docPr id="6" name="图片 6" descr="D:\01市场与解决方案\市场运营\云融官网\解决方案\流程图\图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01市场与解决方案\市场运营\云融官网\解决方案\流程图\图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5715" cy="2741754"/>
                    </a:xfrm>
                    <a:prstGeom prst="rect">
                      <a:avLst/>
                    </a:prstGeom>
                    <a:noFill/>
                    <a:ln>
                      <a:noFill/>
                    </a:ln>
                  </pic:spPr>
                </pic:pic>
              </a:graphicData>
            </a:graphic>
          </wp:inline>
        </w:drawing>
      </w:r>
    </w:p>
    <w:p w14:paraId="2AF08A18" w14:textId="215FE03C" w:rsidR="001A1392" w:rsidRDefault="005B3399" w:rsidP="001A1392">
      <w:pPr>
        <w:pStyle w:val="a1"/>
      </w:pPr>
      <w:r>
        <w:rPr>
          <w:rFonts w:hint="eastAsia"/>
        </w:rPr>
        <w:t>依托客户经理</w:t>
      </w:r>
      <w:r>
        <w:t>团队和</w:t>
      </w:r>
      <w:r>
        <w:t>BD</w:t>
      </w:r>
      <w:r>
        <w:rPr>
          <w:rFonts w:hint="eastAsia"/>
        </w:rPr>
        <w:t>团队</w:t>
      </w:r>
      <w:r>
        <w:t>开发各类合作产品，如保单贷、社保贷、有房贷、有车贷等</w:t>
      </w:r>
      <w:r>
        <w:rPr>
          <w:rFonts w:hint="eastAsia"/>
        </w:rPr>
        <w:t>自主</w:t>
      </w:r>
      <w:r>
        <w:t>支付产品，以及教育培训分期、车位分期、装修</w:t>
      </w:r>
      <w:proofErr w:type="gramStart"/>
      <w:r>
        <w:t>分期都</w:t>
      </w:r>
      <w:proofErr w:type="gramEnd"/>
      <w:r>
        <w:t>受托支付类产品</w:t>
      </w:r>
      <w:r w:rsidR="001A1392" w:rsidRPr="001A1392">
        <w:rPr>
          <w:rFonts w:hint="eastAsia"/>
        </w:rPr>
        <w:t>。</w:t>
      </w:r>
    </w:p>
    <w:p w14:paraId="76D845D7" w14:textId="31DF7CBB" w:rsidR="00A2482D" w:rsidRPr="00A2482D" w:rsidRDefault="00A2482D" w:rsidP="001A1392">
      <w:pPr>
        <w:pStyle w:val="a1"/>
        <w:ind w:firstLine="422"/>
        <w:rPr>
          <w:b/>
        </w:rPr>
      </w:pPr>
      <w:r w:rsidRPr="00A2482D">
        <w:rPr>
          <w:rFonts w:hint="eastAsia"/>
          <w:b/>
        </w:rPr>
        <w:t>助贷</w:t>
      </w:r>
      <w:r w:rsidRPr="00A2482D">
        <w:rPr>
          <w:b/>
        </w:rPr>
        <w:t>合作</w:t>
      </w:r>
    </w:p>
    <w:p w14:paraId="78CDC89D" w14:textId="39C4D789" w:rsidR="004579B1" w:rsidRDefault="008F2E57" w:rsidP="004579B1">
      <w:pPr>
        <w:pStyle w:val="a1"/>
        <w:ind w:firstLineChars="0" w:firstLine="0"/>
      </w:pPr>
      <w:r>
        <w:rPr>
          <w:noProof/>
        </w:rPr>
        <w:lastRenderedPageBreak/>
        <w:drawing>
          <wp:inline distT="0" distB="0" distL="0" distR="0" wp14:anchorId="4F8D811B" wp14:editId="0F2C5F34">
            <wp:extent cx="5085715" cy="201178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5715" cy="2011786"/>
                    </a:xfrm>
                    <a:prstGeom prst="rect">
                      <a:avLst/>
                    </a:prstGeom>
                    <a:noFill/>
                  </pic:spPr>
                </pic:pic>
              </a:graphicData>
            </a:graphic>
          </wp:inline>
        </w:drawing>
      </w:r>
    </w:p>
    <w:p w14:paraId="36005C0D" w14:textId="2685D16E" w:rsidR="00700A8F" w:rsidRDefault="00A2482D" w:rsidP="00700A8F">
      <w:pPr>
        <w:pStyle w:val="a1"/>
      </w:pPr>
      <w:r>
        <w:rPr>
          <w:rFonts w:hint="eastAsia"/>
        </w:rPr>
        <w:t>将</w:t>
      </w:r>
      <w:r>
        <w:t>金融服务嵌入交易场景，</w:t>
      </w:r>
      <w:r>
        <w:rPr>
          <w:rFonts w:hint="eastAsia"/>
        </w:rPr>
        <w:t>发挥</w:t>
      </w:r>
      <w:r w:rsidR="008F2E57">
        <w:rPr>
          <w:rFonts w:hint="eastAsia"/>
        </w:rPr>
        <w:t>消费</w:t>
      </w:r>
      <w:r w:rsidR="008F2E57">
        <w:t>金融</w:t>
      </w:r>
      <w:r w:rsidR="008F2E57">
        <w:rPr>
          <w:rFonts w:hint="eastAsia"/>
        </w:rPr>
        <w:t>公司</w:t>
      </w:r>
      <w:r w:rsidRPr="00A2482D">
        <w:rPr>
          <w:rFonts w:hint="eastAsia"/>
        </w:rPr>
        <w:t>在牌照、资金、风险管理等方面的优势</w:t>
      </w:r>
      <w:r>
        <w:rPr>
          <w:rFonts w:hint="eastAsia"/>
        </w:rPr>
        <w:t>，与</w:t>
      </w:r>
      <w:r>
        <w:t>各类场景方进行</w:t>
      </w:r>
      <w:r>
        <w:rPr>
          <w:rFonts w:hint="eastAsia"/>
        </w:rPr>
        <w:t>分期</w:t>
      </w:r>
      <w:r>
        <w:t>贷款助贷</w:t>
      </w:r>
      <w:r>
        <w:rPr>
          <w:rFonts w:hint="eastAsia"/>
        </w:rPr>
        <w:t>合作，</w:t>
      </w:r>
      <w:r>
        <w:t>满足居民</w:t>
      </w:r>
      <w:r>
        <w:rPr>
          <w:rFonts w:hint="eastAsia"/>
        </w:rPr>
        <w:t>的</w:t>
      </w:r>
      <w:r>
        <w:t>消费升级需求</w:t>
      </w:r>
      <w:r w:rsidR="00FF39E9" w:rsidRPr="00946D98">
        <w:rPr>
          <w:rFonts w:hint="eastAsia"/>
        </w:rPr>
        <w:t>。</w:t>
      </w:r>
    </w:p>
    <w:p w14:paraId="54129D1C" w14:textId="1302AE02" w:rsidR="00A2482D" w:rsidRPr="00A2482D" w:rsidRDefault="00A2482D" w:rsidP="00700A8F">
      <w:pPr>
        <w:pStyle w:val="a1"/>
        <w:ind w:firstLine="422"/>
        <w:rPr>
          <w:b/>
        </w:rPr>
      </w:pPr>
      <w:r>
        <w:rPr>
          <w:rFonts w:hint="eastAsia"/>
          <w:b/>
        </w:rPr>
        <w:t>同业</w:t>
      </w:r>
      <w:r w:rsidRPr="00A2482D">
        <w:rPr>
          <w:rFonts w:hint="eastAsia"/>
          <w:b/>
        </w:rPr>
        <w:t>联合贷款</w:t>
      </w:r>
    </w:p>
    <w:p w14:paraId="29756784" w14:textId="7D7F11B6" w:rsidR="00A2482D" w:rsidRDefault="00A2482D" w:rsidP="00700A8F">
      <w:pPr>
        <w:pStyle w:val="a1"/>
      </w:pPr>
      <w:r>
        <w:rPr>
          <w:noProof/>
        </w:rPr>
        <w:drawing>
          <wp:inline distT="0" distB="0" distL="0" distR="0" wp14:anchorId="0ED777BE" wp14:editId="209DDE12">
            <wp:extent cx="5085715" cy="276471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5715" cy="2764718"/>
                    </a:xfrm>
                    <a:prstGeom prst="rect">
                      <a:avLst/>
                    </a:prstGeom>
                    <a:noFill/>
                  </pic:spPr>
                </pic:pic>
              </a:graphicData>
            </a:graphic>
          </wp:inline>
        </w:drawing>
      </w:r>
    </w:p>
    <w:p w14:paraId="635D1A53" w14:textId="09E11AD5" w:rsidR="00A2482D" w:rsidRDefault="00A2482D" w:rsidP="00700A8F">
      <w:pPr>
        <w:pStyle w:val="a1"/>
      </w:pPr>
      <w:r w:rsidRPr="00A2482D">
        <w:rPr>
          <w:rFonts w:hint="eastAsia"/>
        </w:rPr>
        <w:t>牵头行和合作</w:t>
      </w:r>
      <w:proofErr w:type="gramStart"/>
      <w:r w:rsidRPr="00A2482D">
        <w:rPr>
          <w:rFonts w:hint="eastAsia"/>
        </w:rPr>
        <w:t>行按照</w:t>
      </w:r>
      <w:proofErr w:type="gramEnd"/>
      <w:r w:rsidRPr="00A2482D">
        <w:rPr>
          <w:rFonts w:hint="eastAsia"/>
        </w:rPr>
        <w:t>出资比例，利益共享、风险共担，</w:t>
      </w:r>
      <w:r w:rsidR="008F2E57">
        <w:rPr>
          <w:rFonts w:hint="eastAsia"/>
        </w:rPr>
        <w:t>消费金融</w:t>
      </w:r>
      <w:r w:rsidR="004D7BE9">
        <w:rPr>
          <w:rFonts w:hint="eastAsia"/>
        </w:rPr>
        <w:t>作为资金提供方和风险共担者</w:t>
      </w:r>
      <w:r w:rsidR="008F2E57">
        <w:rPr>
          <w:rFonts w:hint="eastAsia"/>
        </w:rPr>
        <w:t>，</w:t>
      </w:r>
      <w:r w:rsidR="008F2E57">
        <w:t>充分利用</w:t>
      </w:r>
      <w:r w:rsidR="008F2E57">
        <w:rPr>
          <w:rFonts w:hint="eastAsia"/>
        </w:rPr>
        <w:t>全国性</w:t>
      </w:r>
      <w:r w:rsidR="008F2E57">
        <w:t>经营的</w:t>
      </w:r>
      <w:r w:rsidR="008F2E57">
        <w:rPr>
          <w:rFonts w:hint="eastAsia"/>
        </w:rPr>
        <w:t>地域</w:t>
      </w:r>
      <w:r w:rsidR="008F2E57">
        <w:t>优势，</w:t>
      </w:r>
      <w:r w:rsidR="008F2E57">
        <w:rPr>
          <w:rFonts w:hint="eastAsia"/>
        </w:rPr>
        <w:t>与</w:t>
      </w:r>
      <w:r w:rsidR="008F2E57">
        <w:t>中小银行广泛合作</w:t>
      </w:r>
      <w:r w:rsidR="004D7BE9" w:rsidRPr="004D7BE9">
        <w:rPr>
          <w:rFonts w:hint="eastAsia"/>
        </w:rPr>
        <w:t>，</w:t>
      </w:r>
      <w:r w:rsidR="008F2E57">
        <w:rPr>
          <w:rFonts w:hint="eastAsia"/>
        </w:rPr>
        <w:t>形成优势互补、</w:t>
      </w:r>
      <w:r w:rsidR="008F2E57">
        <w:t>互利共赢的良性发展局面</w:t>
      </w:r>
      <w:r w:rsidR="004D7BE9">
        <w:rPr>
          <w:rFonts w:hint="eastAsia"/>
        </w:rPr>
        <w:t>。</w:t>
      </w:r>
    </w:p>
    <w:p w14:paraId="3B5537EE" w14:textId="54DE9C01" w:rsidR="00FF39E9" w:rsidRPr="00946D98" w:rsidRDefault="00700A8F" w:rsidP="00700A8F">
      <w:pPr>
        <w:pStyle w:val="1"/>
      </w:pPr>
      <w:bookmarkStart w:id="4" w:name="_Toc518240815"/>
      <w:r>
        <w:rPr>
          <w:rFonts w:hint="eastAsia"/>
        </w:rPr>
        <w:t>产</w:t>
      </w:r>
      <w:r w:rsidR="00FF39E9" w:rsidRPr="00946D98">
        <w:rPr>
          <w:rFonts w:hint="eastAsia"/>
        </w:rPr>
        <w:t>品功能</w:t>
      </w:r>
      <w:bookmarkEnd w:id="4"/>
    </w:p>
    <w:p w14:paraId="29AD263D" w14:textId="465D3DCE" w:rsidR="0035078C" w:rsidRPr="00946D98" w:rsidRDefault="008D1BEE" w:rsidP="00BA52A6">
      <w:pPr>
        <w:pStyle w:val="2"/>
        <w:spacing w:line="360" w:lineRule="auto"/>
        <w:rPr>
          <w:rFonts w:ascii="Times New Roman" w:hAnsi="Times New Roman"/>
        </w:rPr>
      </w:pPr>
      <w:bookmarkStart w:id="5" w:name="_Toc518240816"/>
      <w:r w:rsidRPr="00946D98">
        <w:rPr>
          <w:rFonts w:ascii="Times New Roman" w:hAnsi="Times New Roman" w:hint="eastAsia"/>
        </w:rPr>
        <w:lastRenderedPageBreak/>
        <w:t>系统架构</w:t>
      </w:r>
      <w:bookmarkEnd w:id="5"/>
    </w:p>
    <w:p w14:paraId="409EB5FA" w14:textId="6B2E0510" w:rsidR="007B32A7" w:rsidRDefault="00A55F04" w:rsidP="002D2634">
      <w:pPr>
        <w:pStyle w:val="a1"/>
        <w:ind w:firstLineChars="0" w:firstLine="0"/>
      </w:pPr>
      <w:r>
        <w:object w:dxaOrig="15300" w:dyaOrig="9270" w14:anchorId="0346A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242.5pt" o:ole="">
            <v:imagedata r:id="rId13" o:title=""/>
          </v:shape>
          <o:OLEObject Type="Embed" ProgID="Visio.Drawing.15" ShapeID="_x0000_i1025" DrawAspect="Content" ObjectID="_1591982646" r:id="rId14"/>
        </w:object>
      </w:r>
    </w:p>
    <w:p w14:paraId="5FBF1532" w14:textId="3137FBE7" w:rsidR="004D7BE9" w:rsidRDefault="004D7BE9" w:rsidP="002D2634">
      <w:pPr>
        <w:pStyle w:val="a1"/>
        <w:ind w:firstLineChars="0" w:firstLine="0"/>
      </w:pPr>
      <w:r>
        <w:tab/>
      </w:r>
      <w:r>
        <w:rPr>
          <w:rFonts w:hint="eastAsia"/>
        </w:rPr>
        <w:t>整套</w:t>
      </w:r>
      <w:r w:rsidR="002A6695">
        <w:t>O2O</w:t>
      </w:r>
      <w:r>
        <w:t>消费金融</w:t>
      </w:r>
      <w:r>
        <w:rPr>
          <w:rFonts w:hint="eastAsia"/>
        </w:rPr>
        <w:t>系统</w:t>
      </w:r>
      <w:r>
        <w:t>框架</w:t>
      </w:r>
      <w:r>
        <w:rPr>
          <w:rFonts w:hint="eastAsia"/>
        </w:rPr>
        <w:t>由</w:t>
      </w:r>
      <w:r>
        <w:t>三部分组成：</w:t>
      </w:r>
    </w:p>
    <w:p w14:paraId="02C09614" w14:textId="1459ADA0" w:rsidR="004D7BE9" w:rsidRPr="004D7BE9" w:rsidRDefault="004D7BE9" w:rsidP="002D2634">
      <w:pPr>
        <w:pStyle w:val="a1"/>
        <w:ind w:firstLineChars="0" w:firstLine="0"/>
        <w:rPr>
          <w:b/>
        </w:rPr>
      </w:pPr>
      <w:r>
        <w:tab/>
      </w:r>
      <w:r w:rsidRPr="004D7BE9">
        <w:rPr>
          <w:rFonts w:hint="eastAsia"/>
          <w:b/>
        </w:rPr>
        <w:t>消费</w:t>
      </w:r>
      <w:r w:rsidRPr="004D7BE9">
        <w:rPr>
          <w:b/>
        </w:rPr>
        <w:t>金融系统：</w:t>
      </w:r>
      <w:r w:rsidRPr="004D7BE9">
        <w:rPr>
          <w:rFonts w:hint="eastAsia"/>
        </w:rPr>
        <w:t>客户</w:t>
      </w:r>
      <w:r>
        <w:rPr>
          <w:rFonts w:hint="eastAsia"/>
        </w:rPr>
        <w:t>中心</w:t>
      </w:r>
      <w:r>
        <w:t>、产品中心、资产中心、会计核算、业务运营</w:t>
      </w:r>
      <w:r>
        <w:rPr>
          <w:rFonts w:hint="eastAsia"/>
        </w:rPr>
        <w:t>系统</w:t>
      </w:r>
      <w:r>
        <w:t>、</w:t>
      </w:r>
      <w:r>
        <w:rPr>
          <w:rFonts w:hint="eastAsia"/>
        </w:rPr>
        <w:t>进件</w:t>
      </w:r>
      <w:r>
        <w:t>审批系统、</w:t>
      </w:r>
      <w:proofErr w:type="gramStart"/>
      <w:r>
        <w:rPr>
          <w:rFonts w:hint="eastAsia"/>
        </w:rPr>
        <w:t>风控</w:t>
      </w:r>
      <w:r>
        <w:t>反</w:t>
      </w:r>
      <w:proofErr w:type="gramEnd"/>
      <w:r>
        <w:t>欺诈系统</w:t>
      </w:r>
      <w:r>
        <w:rPr>
          <w:rFonts w:hint="eastAsia"/>
        </w:rPr>
        <w:t>、</w:t>
      </w:r>
      <w:r>
        <w:t>贷后催收系统</w:t>
      </w:r>
      <w:r>
        <w:rPr>
          <w:rFonts w:hint="eastAsia"/>
        </w:rPr>
        <w:t>、规则</w:t>
      </w:r>
      <w:r>
        <w:t>引擎系统</w:t>
      </w:r>
      <w:r>
        <w:rPr>
          <w:rFonts w:hint="eastAsia"/>
        </w:rPr>
        <w:t>及其他</w:t>
      </w:r>
      <w:r>
        <w:t>公共</w:t>
      </w:r>
      <w:r>
        <w:rPr>
          <w:rFonts w:hint="eastAsia"/>
        </w:rPr>
        <w:t>服务</w:t>
      </w:r>
    </w:p>
    <w:p w14:paraId="43D232A7" w14:textId="64804F5D" w:rsidR="004D7BE9" w:rsidRDefault="002A6695" w:rsidP="004D7BE9">
      <w:pPr>
        <w:pStyle w:val="a1"/>
        <w:ind w:firstLineChars="0" w:firstLine="435"/>
      </w:pPr>
      <w:r>
        <w:rPr>
          <w:rFonts w:hint="eastAsia"/>
          <w:b/>
        </w:rPr>
        <w:t>内部</w:t>
      </w:r>
      <w:r w:rsidR="004D7BE9" w:rsidRPr="004D7BE9">
        <w:rPr>
          <w:b/>
        </w:rPr>
        <w:t>关联系统：</w:t>
      </w:r>
      <w:r>
        <w:rPr>
          <w:rFonts w:hint="eastAsia"/>
        </w:rPr>
        <w:t>财务</w:t>
      </w:r>
      <w:r>
        <w:t>系统</w:t>
      </w:r>
      <w:r w:rsidR="004D7BE9">
        <w:t>、</w:t>
      </w:r>
      <w:r>
        <w:rPr>
          <w:rFonts w:hint="eastAsia"/>
        </w:rPr>
        <w:t>数据</w:t>
      </w:r>
      <w:r>
        <w:t>仓库</w:t>
      </w:r>
      <w:r w:rsidR="004D7BE9">
        <w:t>、监管报送平台、</w:t>
      </w:r>
      <w:r>
        <w:rPr>
          <w:rFonts w:hint="eastAsia"/>
        </w:rPr>
        <w:t>反洗钱</w:t>
      </w:r>
      <w:r w:rsidR="004D7BE9">
        <w:rPr>
          <w:rFonts w:hint="eastAsia"/>
        </w:rPr>
        <w:t>、</w:t>
      </w:r>
      <w:r>
        <w:rPr>
          <w:rFonts w:hint="eastAsia"/>
        </w:rPr>
        <w:t>支付</w:t>
      </w:r>
      <w:r>
        <w:t>平台、短信平台</w:t>
      </w:r>
      <w:r>
        <w:rPr>
          <w:rFonts w:hint="eastAsia"/>
        </w:rPr>
        <w:t>、</w:t>
      </w:r>
      <w:r w:rsidR="004D7BE9">
        <w:t>小程序、</w:t>
      </w:r>
      <w:r>
        <w:rPr>
          <w:rFonts w:hint="eastAsia"/>
        </w:rPr>
        <w:t>客户经理</w:t>
      </w:r>
      <w:r>
        <w:rPr>
          <w:rFonts w:hint="eastAsia"/>
        </w:rPr>
        <w:t>PAD</w:t>
      </w:r>
      <w:r w:rsidR="004D7BE9">
        <w:t>、</w:t>
      </w:r>
      <w:r>
        <w:rPr>
          <w:rFonts w:hint="eastAsia"/>
        </w:rPr>
        <w:t>客户</w:t>
      </w:r>
      <w:r>
        <w:t>APP</w:t>
      </w:r>
      <w:r>
        <w:t>、</w:t>
      </w:r>
      <w:r w:rsidR="004D7BE9">
        <w:t>H5</w:t>
      </w:r>
    </w:p>
    <w:p w14:paraId="15E71617" w14:textId="79032B2E" w:rsidR="00801634" w:rsidRPr="004D7BE9" w:rsidRDefault="004D7BE9" w:rsidP="004D7BE9">
      <w:pPr>
        <w:pStyle w:val="a1"/>
        <w:ind w:firstLineChars="0" w:firstLine="435"/>
      </w:pPr>
      <w:r w:rsidRPr="004D7BE9">
        <w:rPr>
          <w:rFonts w:hint="eastAsia"/>
          <w:b/>
        </w:rPr>
        <w:t>外部系统</w:t>
      </w:r>
      <w:r w:rsidRPr="004D7BE9">
        <w:rPr>
          <w:b/>
        </w:rPr>
        <w:t>：</w:t>
      </w:r>
      <w:r>
        <w:t>人行征信、</w:t>
      </w:r>
      <w:r>
        <w:rPr>
          <w:rFonts w:hint="eastAsia"/>
        </w:rPr>
        <w:t>鹏元</w:t>
      </w:r>
      <w:r>
        <w:t>、同盾、</w:t>
      </w:r>
      <w:r>
        <w:rPr>
          <w:rFonts w:hint="eastAsia"/>
        </w:rPr>
        <w:t>白骑士</w:t>
      </w:r>
      <w:r>
        <w:t>、芝麻信用、公安身份核查</w:t>
      </w:r>
      <w:r>
        <w:rPr>
          <w:rFonts w:hint="eastAsia"/>
        </w:rPr>
        <w:t>、</w:t>
      </w:r>
      <w:r>
        <w:t>人脸识别、电子签章</w:t>
      </w:r>
      <w:r>
        <w:rPr>
          <w:rFonts w:hint="eastAsia"/>
        </w:rPr>
        <w:t>、</w:t>
      </w:r>
      <w:r>
        <w:t>合作方系统、商户系统等</w:t>
      </w:r>
    </w:p>
    <w:p w14:paraId="229C8B4D" w14:textId="495DF380" w:rsidR="00B26531" w:rsidRPr="004579B1" w:rsidRDefault="00B26531" w:rsidP="004579B1">
      <w:pPr>
        <w:pStyle w:val="2"/>
        <w:spacing w:line="360" w:lineRule="auto"/>
        <w:rPr>
          <w:rFonts w:ascii="Times New Roman" w:hAnsi="Times New Roman"/>
        </w:rPr>
      </w:pPr>
      <w:bookmarkStart w:id="6" w:name="_Toc518240817"/>
      <w:r>
        <w:rPr>
          <w:rFonts w:ascii="Times New Roman" w:hAnsi="Times New Roman" w:hint="eastAsia"/>
        </w:rPr>
        <w:t>功能清单</w:t>
      </w:r>
      <w:bookmarkEnd w:id="6"/>
    </w:p>
    <w:p w14:paraId="7F531EF9" w14:textId="4F760410" w:rsidR="00B26531" w:rsidRDefault="00BB25F3" w:rsidP="00366BFC">
      <w:pPr>
        <w:pStyle w:val="a1"/>
        <w:jc w:val="left"/>
      </w:pPr>
      <w:r w:rsidRPr="009045C7">
        <w:rPr>
          <w:noProof/>
        </w:rPr>
        <w:drawing>
          <wp:inline distT="0" distB="0" distL="0" distR="0" wp14:anchorId="7D86AB42" wp14:editId="5B5C4591">
            <wp:extent cx="5085715" cy="1765942"/>
            <wp:effectExtent l="0" t="0" r="63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5715" cy="1765942"/>
                    </a:xfrm>
                    <a:prstGeom prst="rect">
                      <a:avLst/>
                    </a:prstGeom>
                    <a:noFill/>
                    <a:ln>
                      <a:noFill/>
                    </a:ln>
                  </pic:spPr>
                </pic:pic>
              </a:graphicData>
            </a:graphic>
          </wp:inline>
        </w:drawing>
      </w:r>
    </w:p>
    <w:p w14:paraId="7DE5C0DC" w14:textId="3F9B3F27" w:rsidR="00BB25F3" w:rsidRDefault="00BB25F3" w:rsidP="00366BFC">
      <w:pPr>
        <w:pStyle w:val="a1"/>
        <w:jc w:val="left"/>
      </w:pPr>
      <w:r w:rsidRPr="009045C7">
        <w:rPr>
          <w:noProof/>
        </w:rPr>
        <w:lastRenderedPageBreak/>
        <w:drawing>
          <wp:inline distT="0" distB="0" distL="0" distR="0" wp14:anchorId="41D29216" wp14:editId="276774CA">
            <wp:extent cx="5085715" cy="8283985"/>
            <wp:effectExtent l="0" t="0" r="63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5715" cy="8283985"/>
                    </a:xfrm>
                    <a:prstGeom prst="rect">
                      <a:avLst/>
                    </a:prstGeom>
                    <a:noFill/>
                    <a:ln>
                      <a:noFill/>
                    </a:ln>
                  </pic:spPr>
                </pic:pic>
              </a:graphicData>
            </a:graphic>
          </wp:inline>
        </w:drawing>
      </w:r>
    </w:p>
    <w:p w14:paraId="2E66F55F" w14:textId="3EDFFC27" w:rsidR="00BB25F3" w:rsidRDefault="00BB25F3" w:rsidP="00366BFC">
      <w:pPr>
        <w:pStyle w:val="a1"/>
        <w:jc w:val="left"/>
      </w:pPr>
      <w:r w:rsidRPr="009045C7">
        <w:rPr>
          <w:noProof/>
        </w:rPr>
        <w:lastRenderedPageBreak/>
        <w:drawing>
          <wp:inline distT="0" distB="0" distL="0" distR="0" wp14:anchorId="31D93850" wp14:editId="244D41BB">
            <wp:extent cx="5085715" cy="8160312"/>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5715" cy="8160312"/>
                    </a:xfrm>
                    <a:prstGeom prst="rect">
                      <a:avLst/>
                    </a:prstGeom>
                    <a:noFill/>
                    <a:ln>
                      <a:noFill/>
                    </a:ln>
                  </pic:spPr>
                </pic:pic>
              </a:graphicData>
            </a:graphic>
          </wp:inline>
        </w:drawing>
      </w:r>
    </w:p>
    <w:p w14:paraId="42DF64CC" w14:textId="453C2A63" w:rsidR="00BB25F3" w:rsidRPr="008B0F42" w:rsidRDefault="00BB25F3" w:rsidP="00366BFC">
      <w:pPr>
        <w:pStyle w:val="a1"/>
        <w:jc w:val="left"/>
      </w:pPr>
    </w:p>
    <w:p w14:paraId="6ECFE361" w14:textId="2583809C" w:rsidR="00BB25F3" w:rsidRPr="00B26531" w:rsidRDefault="008B0F42" w:rsidP="00366BFC">
      <w:pPr>
        <w:pStyle w:val="a1"/>
        <w:jc w:val="left"/>
      </w:pPr>
      <w:r w:rsidRPr="008B0F42">
        <w:rPr>
          <w:noProof/>
        </w:rPr>
        <w:lastRenderedPageBreak/>
        <w:drawing>
          <wp:inline distT="0" distB="0" distL="0" distR="0" wp14:anchorId="4D577058" wp14:editId="04F230C5">
            <wp:extent cx="5085715" cy="6375056"/>
            <wp:effectExtent l="0" t="0" r="63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5715" cy="6375056"/>
                    </a:xfrm>
                    <a:prstGeom prst="rect">
                      <a:avLst/>
                    </a:prstGeom>
                    <a:noFill/>
                    <a:ln>
                      <a:noFill/>
                    </a:ln>
                  </pic:spPr>
                </pic:pic>
              </a:graphicData>
            </a:graphic>
          </wp:inline>
        </w:drawing>
      </w:r>
    </w:p>
    <w:p w14:paraId="747D0C7C" w14:textId="7B814EF2" w:rsidR="00A71E39" w:rsidRDefault="00A71E39" w:rsidP="00BA52A6">
      <w:pPr>
        <w:pStyle w:val="1"/>
        <w:spacing w:line="360" w:lineRule="auto"/>
      </w:pPr>
      <w:bookmarkStart w:id="7" w:name="_Toc518240818"/>
      <w:r w:rsidRPr="00946D98">
        <w:rPr>
          <w:rFonts w:hint="eastAsia"/>
        </w:rPr>
        <w:t>产品</w:t>
      </w:r>
      <w:r w:rsidR="004D7BE9">
        <w:rPr>
          <w:rFonts w:hint="eastAsia"/>
        </w:rPr>
        <w:t>优势</w:t>
      </w:r>
      <w:bookmarkEnd w:id="7"/>
    </w:p>
    <w:p w14:paraId="2A3C5CB5" w14:textId="4029A0DB" w:rsidR="00D41181" w:rsidRPr="00D41181" w:rsidRDefault="00D41181" w:rsidP="00D41181">
      <w:pPr>
        <w:pStyle w:val="2"/>
      </w:pPr>
      <w:bookmarkStart w:id="8" w:name="_Toc518240819"/>
      <w:r>
        <w:rPr>
          <w:rFonts w:hint="eastAsia"/>
        </w:rPr>
        <w:t>业务优势</w:t>
      </w:r>
      <w:bookmarkEnd w:id="8"/>
    </w:p>
    <w:p w14:paraId="53697DC4" w14:textId="5D81D1F5" w:rsidR="004D7BE9" w:rsidRDefault="00D41181" w:rsidP="00D41181">
      <w:pPr>
        <w:pStyle w:val="af0"/>
        <w:numPr>
          <w:ilvl w:val="0"/>
          <w:numId w:val="32"/>
        </w:numPr>
        <w:ind w:firstLineChars="0"/>
      </w:pPr>
      <w:r w:rsidRPr="00D41181">
        <w:rPr>
          <w:rFonts w:hint="eastAsia"/>
          <w:b/>
        </w:rPr>
        <w:t>50</w:t>
      </w:r>
      <w:r w:rsidRPr="00D41181">
        <w:rPr>
          <w:b/>
        </w:rPr>
        <w:t>+</w:t>
      </w:r>
      <w:r w:rsidRPr="00D41181">
        <w:rPr>
          <w:b/>
        </w:rPr>
        <w:t>场景</w:t>
      </w:r>
      <w:r>
        <w:rPr>
          <w:rFonts w:hint="eastAsia"/>
          <w:b/>
        </w:rPr>
        <w:t>合作方：</w:t>
      </w:r>
      <w:r>
        <w:rPr>
          <w:rFonts w:hint="eastAsia"/>
        </w:rPr>
        <w:t>提供一站式场景接入服务，目前已有超过</w:t>
      </w:r>
      <w:r>
        <w:rPr>
          <w:rFonts w:hint="eastAsia"/>
        </w:rPr>
        <w:t>50</w:t>
      </w:r>
      <w:r w:rsidR="004D7BE9" w:rsidRPr="004D7BE9">
        <w:rPr>
          <w:rFonts w:hint="eastAsia"/>
        </w:rPr>
        <w:t>家场景接入，提供基础资产质量分析和监控</w:t>
      </w:r>
    </w:p>
    <w:p w14:paraId="5B69E30E" w14:textId="2EA19C76" w:rsidR="00D41181" w:rsidRDefault="00D41181" w:rsidP="00D41181">
      <w:pPr>
        <w:pStyle w:val="af0"/>
        <w:numPr>
          <w:ilvl w:val="0"/>
          <w:numId w:val="32"/>
        </w:numPr>
        <w:ind w:firstLineChars="0"/>
      </w:pPr>
      <w:r w:rsidRPr="00D41181">
        <w:rPr>
          <w:rFonts w:hint="eastAsia"/>
          <w:b/>
        </w:rPr>
        <w:t>深刻</w:t>
      </w:r>
      <w:r w:rsidRPr="00D41181">
        <w:rPr>
          <w:b/>
        </w:rPr>
        <w:t>的业务洞察：</w:t>
      </w:r>
      <w:r>
        <w:rPr>
          <w:rFonts w:hint="eastAsia"/>
        </w:rPr>
        <w:t>自营贷款</w:t>
      </w:r>
      <w:r>
        <w:t>、助贷合作、联合贷款</w:t>
      </w:r>
      <w:r>
        <w:rPr>
          <w:rFonts w:hint="eastAsia"/>
        </w:rPr>
        <w:t>多种</w:t>
      </w:r>
      <w:r>
        <w:t>业务</w:t>
      </w:r>
      <w:r>
        <w:rPr>
          <w:rFonts w:hint="eastAsia"/>
        </w:rPr>
        <w:t>模式</w:t>
      </w:r>
      <w:r>
        <w:t>支持</w:t>
      </w:r>
      <w:r>
        <w:rPr>
          <w:rFonts w:hint="eastAsia"/>
        </w:rPr>
        <w:t>，</w:t>
      </w:r>
      <w:r>
        <w:t>扩展灵活</w:t>
      </w:r>
    </w:p>
    <w:p w14:paraId="23CA7D79" w14:textId="082EDBB8" w:rsidR="00D41181" w:rsidRDefault="00D41181" w:rsidP="00D41181">
      <w:pPr>
        <w:pStyle w:val="af0"/>
        <w:numPr>
          <w:ilvl w:val="0"/>
          <w:numId w:val="32"/>
        </w:numPr>
        <w:ind w:firstLineChars="0"/>
      </w:pPr>
      <w:r w:rsidRPr="00D41181">
        <w:rPr>
          <w:rFonts w:hint="eastAsia"/>
          <w:b/>
        </w:rPr>
        <w:t>全面风控</w:t>
      </w:r>
      <w:r w:rsidRPr="00D41181">
        <w:rPr>
          <w:b/>
        </w:rPr>
        <w:t>：</w:t>
      </w:r>
      <w:r w:rsidR="00F949D3">
        <w:rPr>
          <w:rFonts w:hint="eastAsia"/>
        </w:rPr>
        <w:t>全面</w:t>
      </w:r>
      <w:r>
        <w:rPr>
          <w:rFonts w:hint="eastAsia"/>
        </w:rPr>
        <w:t>大</w:t>
      </w:r>
      <w:proofErr w:type="gramStart"/>
      <w:r>
        <w:rPr>
          <w:rFonts w:hint="eastAsia"/>
        </w:rPr>
        <w:t>数据风控能力</w:t>
      </w:r>
      <w:proofErr w:type="gramEnd"/>
      <w:r>
        <w:rPr>
          <w:rFonts w:hint="eastAsia"/>
        </w:rPr>
        <w:t>，具备授信</w:t>
      </w:r>
      <w:r>
        <w:t>准入、反欺诈、信用评估、</w:t>
      </w:r>
      <w:r>
        <w:rPr>
          <w:rFonts w:hint="eastAsia"/>
        </w:rPr>
        <w:t>风险</w:t>
      </w:r>
      <w:r>
        <w:t>定价、</w:t>
      </w:r>
      <w:r>
        <w:rPr>
          <w:rFonts w:hint="eastAsia"/>
        </w:rPr>
        <w:lastRenderedPageBreak/>
        <w:t>贷后</w:t>
      </w:r>
      <w:r>
        <w:t>检查、</w:t>
      </w:r>
      <w:r>
        <w:rPr>
          <w:rFonts w:hint="eastAsia"/>
        </w:rPr>
        <w:t>监控</w:t>
      </w:r>
      <w:r>
        <w:t>预警</w:t>
      </w:r>
      <w:r w:rsidR="00F949D3">
        <w:rPr>
          <w:rFonts w:hint="eastAsia"/>
        </w:rPr>
        <w:t>等</w:t>
      </w:r>
      <w:r w:rsidR="00F949D3">
        <w:t>完整客户风险生命周期管理</w:t>
      </w:r>
      <w:r w:rsidR="00F949D3">
        <w:rPr>
          <w:rFonts w:hint="eastAsia"/>
        </w:rPr>
        <w:t xml:space="preserve"> </w:t>
      </w:r>
    </w:p>
    <w:p w14:paraId="0DAF0236" w14:textId="6ACD568E" w:rsidR="004D7BE9" w:rsidRDefault="00D41181" w:rsidP="00D41181">
      <w:pPr>
        <w:pStyle w:val="2"/>
      </w:pPr>
      <w:bookmarkStart w:id="9" w:name="_Toc518240820"/>
      <w:r>
        <w:rPr>
          <w:rFonts w:hint="eastAsia"/>
        </w:rPr>
        <w:t>技术</w:t>
      </w:r>
      <w:r>
        <w:t>优势</w:t>
      </w:r>
      <w:bookmarkEnd w:id="9"/>
    </w:p>
    <w:p w14:paraId="265312E3" w14:textId="1591DB4C" w:rsidR="00D41181" w:rsidRDefault="00F949D3" w:rsidP="00D41181">
      <w:pPr>
        <w:pStyle w:val="a1"/>
        <w:numPr>
          <w:ilvl w:val="0"/>
          <w:numId w:val="34"/>
        </w:numPr>
        <w:ind w:firstLineChars="0"/>
      </w:pPr>
      <w:r w:rsidRPr="00F949D3">
        <w:rPr>
          <w:rFonts w:hint="eastAsia"/>
          <w:b/>
        </w:rPr>
        <w:t>分布式</w:t>
      </w:r>
      <w:r w:rsidRPr="00F949D3">
        <w:rPr>
          <w:b/>
        </w:rPr>
        <w:t>微服务：</w:t>
      </w:r>
      <w:r w:rsidR="00D41181">
        <w:rPr>
          <w:rFonts w:hint="eastAsia"/>
        </w:rPr>
        <w:t>成熟</w:t>
      </w:r>
      <w:r w:rsidR="00D41181">
        <w:t>的分布式</w:t>
      </w:r>
      <w:proofErr w:type="gramStart"/>
      <w:r w:rsidR="00D41181">
        <w:t>微服务</w:t>
      </w:r>
      <w:proofErr w:type="gramEnd"/>
      <w:r w:rsidR="00D41181">
        <w:t>开发平台</w:t>
      </w:r>
      <w:r w:rsidR="00D41181">
        <w:rPr>
          <w:rFonts w:hint="eastAsia"/>
        </w:rPr>
        <w:t>，</w:t>
      </w:r>
      <w:r w:rsidR="00D41181">
        <w:t>研发、</w:t>
      </w:r>
      <w:r w:rsidR="00D41181">
        <w:rPr>
          <w:rFonts w:hint="eastAsia"/>
        </w:rPr>
        <w:t>测试</w:t>
      </w:r>
      <w:r w:rsidR="00D41181">
        <w:t>、运维</w:t>
      </w:r>
      <w:r w:rsidR="00D41181">
        <w:rPr>
          <w:rFonts w:hint="eastAsia"/>
        </w:rPr>
        <w:t>一体化</w:t>
      </w:r>
      <w:r w:rsidR="00D41181">
        <w:t>服务；</w:t>
      </w:r>
    </w:p>
    <w:p w14:paraId="2A6FA480" w14:textId="0C14CD26" w:rsidR="00D41181" w:rsidRDefault="00F949D3" w:rsidP="00D41181">
      <w:pPr>
        <w:pStyle w:val="a1"/>
        <w:numPr>
          <w:ilvl w:val="0"/>
          <w:numId w:val="34"/>
        </w:numPr>
        <w:ind w:firstLineChars="0"/>
      </w:pPr>
      <w:r w:rsidRPr="00F949D3">
        <w:rPr>
          <w:rFonts w:hint="eastAsia"/>
          <w:b/>
        </w:rPr>
        <w:t>高性能</w:t>
      </w:r>
      <w:r w:rsidRPr="00F949D3">
        <w:rPr>
          <w:b/>
        </w:rPr>
        <w:t>：</w:t>
      </w:r>
      <w:r w:rsidR="00D41181">
        <w:rPr>
          <w:rFonts w:hint="eastAsia"/>
        </w:rPr>
        <w:t>具备每日</w:t>
      </w:r>
      <w:r w:rsidR="00D41181">
        <w:t>百万级别进件</w:t>
      </w:r>
      <w:r w:rsidR="00D41181">
        <w:rPr>
          <w:rFonts w:hint="eastAsia"/>
        </w:rPr>
        <w:t>和</w:t>
      </w:r>
      <w:r w:rsidR="00D41181" w:rsidRPr="00D41181">
        <w:rPr>
          <w:rFonts w:hint="eastAsia"/>
        </w:rPr>
        <w:t>处理能力</w:t>
      </w:r>
    </w:p>
    <w:p w14:paraId="4A0C73C0" w14:textId="745B99E1" w:rsidR="00D41181" w:rsidRDefault="00F949D3" w:rsidP="00D41181">
      <w:pPr>
        <w:pStyle w:val="a1"/>
        <w:numPr>
          <w:ilvl w:val="0"/>
          <w:numId w:val="34"/>
        </w:numPr>
        <w:ind w:firstLineChars="0"/>
      </w:pPr>
      <w:r w:rsidRPr="00F949D3">
        <w:rPr>
          <w:rFonts w:hint="eastAsia"/>
          <w:b/>
        </w:rPr>
        <w:t>高可用</w:t>
      </w:r>
      <w:r w:rsidRPr="00F949D3">
        <w:rPr>
          <w:b/>
        </w:rPr>
        <w:t>：</w:t>
      </w:r>
      <w:r w:rsidR="00D41181">
        <w:rPr>
          <w:rFonts w:hint="eastAsia"/>
        </w:rPr>
        <w:t>多家</w:t>
      </w:r>
      <w:r w:rsidR="00D41181">
        <w:t>银行、大型</w:t>
      </w:r>
      <w:r w:rsidR="00D41181">
        <w:rPr>
          <w:rFonts w:hint="eastAsia"/>
        </w:rPr>
        <w:t>消费</w:t>
      </w:r>
      <w:r w:rsidR="00D41181">
        <w:t>金融公司</w:t>
      </w:r>
      <w:r w:rsidR="00D41181">
        <w:rPr>
          <w:rFonts w:hint="eastAsia"/>
        </w:rPr>
        <w:t>实践</w:t>
      </w:r>
      <w:r w:rsidR="00D41181">
        <w:t>，产品成熟稳定</w:t>
      </w:r>
    </w:p>
    <w:p w14:paraId="30A0FBBE" w14:textId="2E8D61F9" w:rsidR="00D41181" w:rsidRPr="00D41181" w:rsidRDefault="00F949D3" w:rsidP="00B73D37">
      <w:pPr>
        <w:pStyle w:val="a1"/>
        <w:numPr>
          <w:ilvl w:val="0"/>
          <w:numId w:val="34"/>
        </w:numPr>
        <w:ind w:firstLineChars="0"/>
        <w:rPr>
          <w:rFonts w:hint="eastAsia"/>
        </w:rPr>
      </w:pPr>
      <w:r>
        <w:rPr>
          <w:rFonts w:hint="eastAsia"/>
          <w:b/>
        </w:rPr>
        <w:t>部署</w:t>
      </w:r>
      <w:r>
        <w:rPr>
          <w:b/>
        </w:rPr>
        <w:t>灵活：</w:t>
      </w:r>
      <w:proofErr w:type="gramStart"/>
      <w:r>
        <w:t>云服务</w:t>
      </w:r>
      <w:proofErr w:type="gramEnd"/>
      <w:r>
        <w:t>部署、</w:t>
      </w:r>
      <w:r>
        <w:rPr>
          <w:rFonts w:hint="eastAsia"/>
        </w:rPr>
        <w:t>本地</w:t>
      </w:r>
      <w:r>
        <w:t>机房部署</w:t>
      </w:r>
      <w:r>
        <w:rPr>
          <w:rFonts w:hint="eastAsia"/>
        </w:rPr>
        <w:t>自由</w:t>
      </w:r>
      <w:r>
        <w:t>选择</w:t>
      </w:r>
    </w:p>
    <w:p w14:paraId="11747DA6" w14:textId="5E2C5581" w:rsidR="00736982" w:rsidRDefault="0079648F" w:rsidP="00BA52A6">
      <w:pPr>
        <w:pStyle w:val="1"/>
        <w:spacing w:line="360" w:lineRule="auto"/>
      </w:pPr>
      <w:bookmarkStart w:id="10" w:name="_Toc518240821"/>
      <w:r>
        <w:rPr>
          <w:rFonts w:hint="eastAsia"/>
        </w:rPr>
        <w:t>产品案例</w:t>
      </w:r>
      <w:bookmarkEnd w:id="10"/>
    </w:p>
    <w:tbl>
      <w:tblPr>
        <w:tblW w:w="5000" w:type="pct"/>
        <w:tblLook w:val="04A0" w:firstRow="1" w:lastRow="0" w:firstColumn="1" w:lastColumn="0" w:noHBand="0" w:noVBand="1"/>
      </w:tblPr>
      <w:tblGrid>
        <w:gridCol w:w="1384"/>
        <w:gridCol w:w="1420"/>
        <w:gridCol w:w="707"/>
        <w:gridCol w:w="850"/>
        <w:gridCol w:w="3864"/>
      </w:tblGrid>
      <w:tr w:rsidR="00886900" w:rsidRPr="007C029B" w14:paraId="6416EDAB" w14:textId="77777777" w:rsidTr="00886900">
        <w:trPr>
          <w:trHeight w:val="600"/>
        </w:trPr>
        <w:tc>
          <w:tcPr>
            <w:tcW w:w="8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D1902C" w14:textId="77777777" w:rsidR="00886900" w:rsidRPr="007C029B" w:rsidRDefault="00886900" w:rsidP="00886900">
            <w:pPr>
              <w:widowControl/>
              <w:spacing w:line="480" w:lineRule="auto"/>
              <w:jc w:val="center"/>
              <w:rPr>
                <w:rFonts w:ascii="宋体" w:hAnsi="宋体" w:cs="宋体"/>
                <w:b/>
                <w:bCs/>
                <w:color w:val="000000"/>
                <w:kern w:val="0"/>
                <w:sz w:val="22"/>
              </w:rPr>
            </w:pPr>
            <w:r w:rsidRPr="007C029B">
              <w:rPr>
                <w:rFonts w:ascii="宋体" w:hAnsi="宋体" w:cs="宋体" w:hint="eastAsia"/>
                <w:b/>
                <w:bCs/>
                <w:color w:val="000000"/>
                <w:kern w:val="0"/>
                <w:sz w:val="22"/>
              </w:rPr>
              <w:t>项目名称</w:t>
            </w:r>
          </w:p>
        </w:tc>
        <w:tc>
          <w:tcPr>
            <w:tcW w:w="863" w:type="pct"/>
            <w:tcBorders>
              <w:top w:val="single" w:sz="4" w:space="0" w:color="auto"/>
              <w:left w:val="nil"/>
              <w:bottom w:val="single" w:sz="4" w:space="0" w:color="auto"/>
              <w:right w:val="single" w:sz="4" w:space="0" w:color="auto"/>
            </w:tcBorders>
            <w:shd w:val="clear" w:color="auto" w:fill="auto"/>
            <w:vAlign w:val="center"/>
            <w:hideMark/>
          </w:tcPr>
          <w:p w14:paraId="3A949B3C" w14:textId="77777777" w:rsidR="00886900" w:rsidRPr="007C029B" w:rsidRDefault="00886900" w:rsidP="00886900">
            <w:pPr>
              <w:widowControl/>
              <w:spacing w:line="480" w:lineRule="auto"/>
              <w:jc w:val="center"/>
              <w:rPr>
                <w:rFonts w:ascii="宋体" w:hAnsi="宋体" w:cs="宋体"/>
                <w:b/>
                <w:bCs/>
                <w:color w:val="000000"/>
                <w:kern w:val="0"/>
                <w:sz w:val="22"/>
              </w:rPr>
            </w:pPr>
            <w:r w:rsidRPr="007C029B">
              <w:rPr>
                <w:rFonts w:ascii="宋体" w:hAnsi="宋体" w:cs="宋体" w:hint="eastAsia"/>
                <w:b/>
                <w:bCs/>
                <w:color w:val="000000"/>
                <w:kern w:val="0"/>
                <w:sz w:val="22"/>
              </w:rPr>
              <w:t>客户名称</w:t>
            </w:r>
          </w:p>
        </w:tc>
        <w:tc>
          <w:tcPr>
            <w:tcW w:w="430" w:type="pct"/>
            <w:tcBorders>
              <w:top w:val="single" w:sz="4" w:space="0" w:color="auto"/>
              <w:left w:val="nil"/>
              <w:bottom w:val="single" w:sz="4" w:space="0" w:color="auto"/>
              <w:right w:val="single" w:sz="4" w:space="0" w:color="auto"/>
            </w:tcBorders>
            <w:shd w:val="clear" w:color="auto" w:fill="auto"/>
            <w:vAlign w:val="center"/>
            <w:hideMark/>
          </w:tcPr>
          <w:p w14:paraId="72142FED" w14:textId="77777777" w:rsidR="00886900" w:rsidRPr="007C029B" w:rsidRDefault="00886900" w:rsidP="00886900">
            <w:pPr>
              <w:widowControl/>
              <w:spacing w:line="480" w:lineRule="auto"/>
              <w:jc w:val="center"/>
              <w:rPr>
                <w:rFonts w:ascii="宋体" w:hAnsi="宋体" w:cs="宋体"/>
                <w:b/>
                <w:bCs/>
                <w:color w:val="000000"/>
                <w:kern w:val="0"/>
                <w:sz w:val="22"/>
              </w:rPr>
            </w:pPr>
            <w:r w:rsidRPr="007C029B">
              <w:rPr>
                <w:rFonts w:ascii="宋体" w:hAnsi="宋体" w:cs="宋体" w:hint="eastAsia"/>
                <w:b/>
                <w:bCs/>
                <w:color w:val="000000"/>
                <w:kern w:val="0"/>
                <w:sz w:val="22"/>
              </w:rPr>
              <w:t>地点</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0B7F7CDB" w14:textId="77777777" w:rsidR="00886900" w:rsidRPr="007C029B" w:rsidRDefault="00886900" w:rsidP="00886900">
            <w:pPr>
              <w:widowControl/>
              <w:spacing w:line="480" w:lineRule="auto"/>
              <w:jc w:val="center"/>
              <w:rPr>
                <w:rFonts w:ascii="宋体" w:hAnsi="宋体" w:cs="宋体"/>
                <w:b/>
                <w:bCs/>
                <w:color w:val="000000"/>
                <w:kern w:val="0"/>
                <w:sz w:val="22"/>
              </w:rPr>
            </w:pPr>
            <w:r>
              <w:rPr>
                <w:rFonts w:ascii="宋体" w:hAnsi="宋体" w:cs="宋体" w:hint="eastAsia"/>
                <w:b/>
                <w:bCs/>
                <w:color w:val="000000"/>
                <w:kern w:val="0"/>
                <w:sz w:val="22"/>
              </w:rPr>
              <w:t>时间</w:t>
            </w:r>
          </w:p>
        </w:tc>
        <w:tc>
          <w:tcPr>
            <w:tcW w:w="2349" w:type="pct"/>
            <w:tcBorders>
              <w:top w:val="single" w:sz="4" w:space="0" w:color="auto"/>
              <w:left w:val="nil"/>
              <w:bottom w:val="single" w:sz="4" w:space="0" w:color="auto"/>
              <w:right w:val="single" w:sz="4" w:space="0" w:color="auto"/>
            </w:tcBorders>
          </w:tcPr>
          <w:p w14:paraId="34E58473" w14:textId="77777777" w:rsidR="00886900" w:rsidRDefault="00886900" w:rsidP="00886900">
            <w:pPr>
              <w:widowControl/>
              <w:spacing w:line="480" w:lineRule="auto"/>
              <w:jc w:val="center"/>
              <w:rPr>
                <w:rFonts w:ascii="宋体" w:hAnsi="宋体" w:cs="宋体"/>
                <w:b/>
                <w:bCs/>
                <w:color w:val="000000"/>
                <w:kern w:val="0"/>
                <w:sz w:val="22"/>
              </w:rPr>
            </w:pPr>
            <w:r>
              <w:rPr>
                <w:rFonts w:ascii="宋体" w:hAnsi="宋体" w:cs="宋体" w:hint="eastAsia"/>
                <w:b/>
                <w:bCs/>
                <w:color w:val="000000"/>
                <w:kern w:val="0"/>
                <w:sz w:val="22"/>
              </w:rPr>
              <w:t>项目内容</w:t>
            </w:r>
          </w:p>
        </w:tc>
      </w:tr>
      <w:tr w:rsidR="00886900" w:rsidRPr="007C029B" w14:paraId="3BBD5F10" w14:textId="77777777" w:rsidTr="00886900">
        <w:trPr>
          <w:trHeight w:val="600"/>
        </w:trPr>
        <w:tc>
          <w:tcPr>
            <w:tcW w:w="841" w:type="pct"/>
            <w:tcBorders>
              <w:top w:val="single" w:sz="4" w:space="0" w:color="auto"/>
              <w:left w:val="single" w:sz="4" w:space="0" w:color="auto"/>
              <w:bottom w:val="single" w:sz="4" w:space="0" w:color="auto"/>
              <w:right w:val="single" w:sz="4" w:space="0" w:color="auto"/>
            </w:tcBorders>
            <w:shd w:val="clear" w:color="auto" w:fill="auto"/>
            <w:vAlign w:val="center"/>
          </w:tcPr>
          <w:p w14:paraId="5EA8944F" w14:textId="77777777" w:rsidR="00886900" w:rsidRPr="000C1EED" w:rsidRDefault="00886900" w:rsidP="00E22405">
            <w:pPr>
              <w:widowControl/>
              <w:spacing w:line="240" w:lineRule="auto"/>
            </w:pPr>
            <w:r w:rsidRPr="000C1EED">
              <w:rPr>
                <w:rFonts w:hint="eastAsia"/>
              </w:rPr>
              <w:t>银行</w:t>
            </w:r>
            <w:proofErr w:type="gramStart"/>
            <w:r w:rsidRPr="000C1EED">
              <w:rPr>
                <w:rFonts w:hint="eastAsia"/>
              </w:rPr>
              <w:t>网贷系统</w:t>
            </w:r>
            <w:proofErr w:type="gramEnd"/>
          </w:p>
        </w:tc>
        <w:tc>
          <w:tcPr>
            <w:tcW w:w="863" w:type="pct"/>
            <w:tcBorders>
              <w:top w:val="single" w:sz="4" w:space="0" w:color="auto"/>
              <w:left w:val="nil"/>
              <w:bottom w:val="single" w:sz="4" w:space="0" w:color="auto"/>
              <w:right w:val="single" w:sz="4" w:space="0" w:color="auto"/>
            </w:tcBorders>
            <w:shd w:val="clear" w:color="auto" w:fill="auto"/>
            <w:vAlign w:val="center"/>
          </w:tcPr>
          <w:p w14:paraId="044E76B7" w14:textId="77777777" w:rsidR="00886900" w:rsidRPr="000C1EED" w:rsidRDefault="00886900" w:rsidP="00E22405">
            <w:pPr>
              <w:widowControl/>
              <w:spacing w:line="240" w:lineRule="auto"/>
            </w:pPr>
            <w:r w:rsidRPr="000C1EED">
              <w:rPr>
                <w:rFonts w:hint="eastAsia"/>
              </w:rPr>
              <w:t>浙江网商银行（</w:t>
            </w:r>
            <w:proofErr w:type="gramStart"/>
            <w:r w:rsidRPr="000C1EED">
              <w:rPr>
                <w:rFonts w:hint="eastAsia"/>
              </w:rPr>
              <w:t>蚂蚁金服</w:t>
            </w:r>
            <w:proofErr w:type="gramEnd"/>
            <w:r w:rsidRPr="000C1EED">
              <w:rPr>
                <w:rFonts w:hint="eastAsia"/>
              </w:rPr>
              <w:t>）</w:t>
            </w:r>
          </w:p>
        </w:tc>
        <w:tc>
          <w:tcPr>
            <w:tcW w:w="430" w:type="pct"/>
            <w:tcBorders>
              <w:top w:val="single" w:sz="4" w:space="0" w:color="auto"/>
              <w:left w:val="nil"/>
              <w:bottom w:val="single" w:sz="4" w:space="0" w:color="auto"/>
              <w:right w:val="single" w:sz="4" w:space="0" w:color="auto"/>
            </w:tcBorders>
            <w:shd w:val="clear" w:color="auto" w:fill="auto"/>
            <w:vAlign w:val="center"/>
          </w:tcPr>
          <w:p w14:paraId="512D000E" w14:textId="77777777" w:rsidR="00886900" w:rsidRPr="000C1EED" w:rsidRDefault="00886900" w:rsidP="00E22405">
            <w:pPr>
              <w:widowControl/>
              <w:spacing w:line="480" w:lineRule="auto"/>
              <w:jc w:val="left"/>
            </w:pPr>
            <w:r w:rsidRPr="000C1EED">
              <w:rPr>
                <w:rFonts w:hint="eastAsia"/>
              </w:rPr>
              <w:t>杭州</w:t>
            </w:r>
          </w:p>
        </w:tc>
        <w:tc>
          <w:tcPr>
            <w:tcW w:w="517" w:type="pct"/>
            <w:tcBorders>
              <w:top w:val="single" w:sz="4" w:space="0" w:color="auto"/>
              <w:left w:val="nil"/>
              <w:bottom w:val="single" w:sz="4" w:space="0" w:color="auto"/>
              <w:right w:val="single" w:sz="4" w:space="0" w:color="auto"/>
            </w:tcBorders>
            <w:shd w:val="clear" w:color="auto" w:fill="auto"/>
            <w:vAlign w:val="center"/>
          </w:tcPr>
          <w:p w14:paraId="4667EE0E" w14:textId="77777777" w:rsidR="00886900" w:rsidRPr="000C1EED" w:rsidRDefault="00886900" w:rsidP="00E22405">
            <w:pPr>
              <w:widowControl/>
              <w:spacing w:line="480" w:lineRule="auto"/>
            </w:pPr>
            <w:r w:rsidRPr="000C1EED">
              <w:rPr>
                <w:rFonts w:hint="eastAsia"/>
              </w:rPr>
              <w:t>2014</w:t>
            </w:r>
          </w:p>
        </w:tc>
        <w:tc>
          <w:tcPr>
            <w:tcW w:w="2349" w:type="pct"/>
            <w:tcBorders>
              <w:top w:val="single" w:sz="4" w:space="0" w:color="auto"/>
              <w:left w:val="nil"/>
              <w:bottom w:val="single" w:sz="4" w:space="0" w:color="auto"/>
              <w:right w:val="single" w:sz="4" w:space="0" w:color="auto"/>
            </w:tcBorders>
          </w:tcPr>
          <w:p w14:paraId="1C24682E" w14:textId="77777777" w:rsidR="00886900" w:rsidRPr="000C1EED" w:rsidRDefault="00886900" w:rsidP="00E22405">
            <w:pPr>
              <w:widowControl/>
              <w:spacing w:line="240" w:lineRule="auto"/>
            </w:pPr>
            <w:r w:rsidRPr="000C1EED">
              <w:rPr>
                <w:rFonts w:hint="eastAsia"/>
              </w:rPr>
              <w:t>前期以人力资源外包为主，完整</w:t>
            </w:r>
            <w:proofErr w:type="gramStart"/>
            <w:r w:rsidRPr="000C1EED">
              <w:rPr>
                <w:rFonts w:hint="eastAsia"/>
              </w:rPr>
              <w:t>参与网商</w:t>
            </w:r>
            <w:proofErr w:type="gramEnd"/>
            <w:r w:rsidRPr="000C1EED">
              <w:rPr>
                <w:rFonts w:hint="eastAsia"/>
              </w:rPr>
              <w:t>银行架构设计咨询，基础平台搭建和支付类交易平台开发；后期以项目为主，负责</w:t>
            </w:r>
            <w:proofErr w:type="gramStart"/>
            <w:r w:rsidRPr="000C1EED">
              <w:rPr>
                <w:rFonts w:hint="eastAsia"/>
              </w:rPr>
              <w:t>网商金融</w:t>
            </w:r>
            <w:proofErr w:type="gramEnd"/>
            <w:r w:rsidRPr="000C1EED">
              <w:rPr>
                <w:rFonts w:hint="eastAsia"/>
              </w:rPr>
              <w:t>的聚合贷项目</w:t>
            </w:r>
            <w:proofErr w:type="gramStart"/>
            <w:r w:rsidRPr="000C1EED">
              <w:rPr>
                <w:rFonts w:hint="eastAsia"/>
              </w:rPr>
              <w:t>和借呗平台</w:t>
            </w:r>
            <w:proofErr w:type="gramEnd"/>
            <w:r w:rsidRPr="000C1EED">
              <w:rPr>
                <w:rFonts w:hint="eastAsia"/>
              </w:rPr>
              <w:t>项目。聚合</w:t>
            </w:r>
            <w:proofErr w:type="gramStart"/>
            <w:r w:rsidRPr="000C1EED">
              <w:rPr>
                <w:rFonts w:hint="eastAsia"/>
              </w:rPr>
              <w:t>贷是网商</w:t>
            </w:r>
            <w:proofErr w:type="gramEnd"/>
            <w:r w:rsidRPr="000C1EED">
              <w:rPr>
                <w:rFonts w:hint="eastAsia"/>
              </w:rPr>
              <w:t>的合作</w:t>
            </w:r>
            <w:proofErr w:type="gramStart"/>
            <w:r w:rsidRPr="000C1EED">
              <w:rPr>
                <w:rFonts w:hint="eastAsia"/>
              </w:rPr>
              <w:t>方贷款</w:t>
            </w:r>
            <w:proofErr w:type="gramEnd"/>
            <w:r w:rsidRPr="000C1EED">
              <w:rPr>
                <w:rFonts w:hint="eastAsia"/>
              </w:rPr>
              <w:t>平台，有完整的</w:t>
            </w:r>
            <w:proofErr w:type="gramStart"/>
            <w:r w:rsidRPr="000C1EED">
              <w:rPr>
                <w:rFonts w:hint="eastAsia"/>
              </w:rPr>
              <w:t>自动化风控体系</w:t>
            </w:r>
            <w:proofErr w:type="gramEnd"/>
            <w:r w:rsidRPr="000C1EED">
              <w:rPr>
                <w:rFonts w:hint="eastAsia"/>
              </w:rPr>
              <w:t>。</w:t>
            </w:r>
          </w:p>
        </w:tc>
      </w:tr>
      <w:tr w:rsidR="00E55C7A" w:rsidRPr="007C029B" w14:paraId="1BF565F6" w14:textId="77777777" w:rsidTr="00886900">
        <w:trPr>
          <w:trHeight w:val="600"/>
        </w:trPr>
        <w:tc>
          <w:tcPr>
            <w:tcW w:w="841" w:type="pct"/>
            <w:tcBorders>
              <w:top w:val="single" w:sz="4" w:space="0" w:color="auto"/>
              <w:left w:val="single" w:sz="4" w:space="0" w:color="auto"/>
              <w:bottom w:val="single" w:sz="4" w:space="0" w:color="auto"/>
              <w:right w:val="single" w:sz="4" w:space="0" w:color="auto"/>
            </w:tcBorders>
            <w:shd w:val="clear" w:color="auto" w:fill="auto"/>
            <w:vAlign w:val="center"/>
          </w:tcPr>
          <w:p w14:paraId="299420FA" w14:textId="53135431" w:rsidR="00E55C7A" w:rsidRPr="000C1EED" w:rsidRDefault="00E55C7A" w:rsidP="00E22405">
            <w:pPr>
              <w:widowControl/>
              <w:spacing w:line="240" w:lineRule="auto"/>
            </w:pPr>
            <w:r w:rsidRPr="000C1EED">
              <w:rPr>
                <w:rFonts w:hint="eastAsia"/>
              </w:rPr>
              <w:t>银行</w:t>
            </w:r>
            <w:proofErr w:type="gramStart"/>
            <w:r w:rsidRPr="000C1EED">
              <w:rPr>
                <w:rFonts w:hint="eastAsia"/>
              </w:rPr>
              <w:t>网贷系统</w:t>
            </w:r>
            <w:proofErr w:type="gramEnd"/>
            <w:r w:rsidRPr="000C1EED">
              <w:rPr>
                <w:rFonts w:hint="eastAsia"/>
              </w:rPr>
              <w:t>与投融资系统</w:t>
            </w:r>
          </w:p>
        </w:tc>
        <w:tc>
          <w:tcPr>
            <w:tcW w:w="863" w:type="pct"/>
            <w:tcBorders>
              <w:top w:val="single" w:sz="4" w:space="0" w:color="auto"/>
              <w:left w:val="nil"/>
              <w:bottom w:val="single" w:sz="4" w:space="0" w:color="auto"/>
              <w:right w:val="single" w:sz="4" w:space="0" w:color="auto"/>
            </w:tcBorders>
            <w:shd w:val="clear" w:color="auto" w:fill="auto"/>
            <w:vAlign w:val="center"/>
          </w:tcPr>
          <w:p w14:paraId="32C1ED10" w14:textId="0EF88A90" w:rsidR="00E55C7A" w:rsidRPr="000C1EED" w:rsidRDefault="00E55C7A" w:rsidP="00E22405">
            <w:pPr>
              <w:widowControl/>
              <w:spacing w:line="240" w:lineRule="auto"/>
            </w:pPr>
            <w:r>
              <w:rPr>
                <w:rFonts w:hint="eastAsia"/>
              </w:rPr>
              <w:t>郑州银行</w:t>
            </w:r>
          </w:p>
        </w:tc>
        <w:tc>
          <w:tcPr>
            <w:tcW w:w="430" w:type="pct"/>
            <w:tcBorders>
              <w:top w:val="single" w:sz="4" w:space="0" w:color="auto"/>
              <w:left w:val="nil"/>
              <w:bottom w:val="single" w:sz="4" w:space="0" w:color="auto"/>
              <w:right w:val="single" w:sz="4" w:space="0" w:color="auto"/>
            </w:tcBorders>
            <w:shd w:val="clear" w:color="auto" w:fill="auto"/>
            <w:vAlign w:val="center"/>
          </w:tcPr>
          <w:p w14:paraId="54B05B46" w14:textId="4CB207E0" w:rsidR="00E55C7A" w:rsidRPr="000C1EED" w:rsidRDefault="00E55C7A" w:rsidP="00E22405">
            <w:pPr>
              <w:widowControl/>
              <w:spacing w:line="480" w:lineRule="auto"/>
              <w:jc w:val="left"/>
            </w:pPr>
            <w:r>
              <w:rPr>
                <w:rFonts w:hint="eastAsia"/>
              </w:rPr>
              <w:t>郑州</w:t>
            </w:r>
          </w:p>
        </w:tc>
        <w:tc>
          <w:tcPr>
            <w:tcW w:w="517" w:type="pct"/>
            <w:tcBorders>
              <w:top w:val="single" w:sz="4" w:space="0" w:color="auto"/>
              <w:left w:val="nil"/>
              <w:bottom w:val="single" w:sz="4" w:space="0" w:color="auto"/>
              <w:right w:val="single" w:sz="4" w:space="0" w:color="auto"/>
            </w:tcBorders>
            <w:shd w:val="clear" w:color="auto" w:fill="auto"/>
            <w:vAlign w:val="center"/>
          </w:tcPr>
          <w:p w14:paraId="0CAA6BD1" w14:textId="4010FEC8" w:rsidR="00E55C7A" w:rsidRPr="000C1EED" w:rsidRDefault="00E55C7A" w:rsidP="00E55C7A">
            <w:pPr>
              <w:widowControl/>
              <w:spacing w:line="480" w:lineRule="auto"/>
            </w:pPr>
            <w:r w:rsidRPr="000C1EED">
              <w:rPr>
                <w:rFonts w:hint="eastAsia"/>
              </w:rPr>
              <w:t>201</w:t>
            </w:r>
            <w:r>
              <w:rPr>
                <w:rFonts w:hint="eastAsia"/>
              </w:rPr>
              <w:t>8</w:t>
            </w:r>
          </w:p>
        </w:tc>
        <w:tc>
          <w:tcPr>
            <w:tcW w:w="2349" w:type="pct"/>
            <w:tcBorders>
              <w:top w:val="single" w:sz="4" w:space="0" w:color="auto"/>
              <w:left w:val="nil"/>
              <w:bottom w:val="single" w:sz="4" w:space="0" w:color="auto"/>
              <w:right w:val="single" w:sz="4" w:space="0" w:color="auto"/>
            </w:tcBorders>
          </w:tcPr>
          <w:p w14:paraId="00F6ED2C" w14:textId="2D9E09FE" w:rsidR="00E55C7A" w:rsidRPr="00E55C7A" w:rsidRDefault="00E55C7A" w:rsidP="00E55C7A">
            <w:pPr>
              <w:widowControl/>
              <w:spacing w:line="240" w:lineRule="auto"/>
            </w:pPr>
            <w:r w:rsidRPr="000C1EED">
              <w:rPr>
                <w:rFonts w:hint="eastAsia"/>
              </w:rPr>
              <w:t>提</w:t>
            </w:r>
            <w:proofErr w:type="gramStart"/>
            <w:r w:rsidRPr="000C1EED">
              <w:rPr>
                <w:rFonts w:hint="eastAsia"/>
              </w:rPr>
              <w:t>供贷</w:t>
            </w:r>
            <w:proofErr w:type="gramEnd"/>
            <w:r w:rsidRPr="000C1EED">
              <w:rPr>
                <w:rFonts w:hint="eastAsia"/>
              </w:rPr>
              <w:t>前、贷中、贷后全套信贷流程，并具备完善的贷后功能，将催收，预警，反欺诈等集于一体，实现数据互通。利用大数据技术，对客户信用风险进行深度量化，并提供全面的贷后催收与风险预警。利用信用评分卡、反欺诈模型等先进风控手段，实</w:t>
            </w:r>
            <w:proofErr w:type="gramStart"/>
            <w:r w:rsidRPr="000C1EED">
              <w:rPr>
                <w:rFonts w:hint="eastAsia"/>
              </w:rPr>
              <w:t>现贷</w:t>
            </w:r>
            <w:proofErr w:type="gramEnd"/>
            <w:r w:rsidRPr="000C1EED">
              <w:rPr>
                <w:rFonts w:hint="eastAsia"/>
              </w:rPr>
              <w:t>后的反欺诈管理；具备标的管理、资金募集、投融资业务撮合、募集业务审批等资金募集功能。</w:t>
            </w:r>
          </w:p>
        </w:tc>
      </w:tr>
      <w:tr w:rsidR="00E55C7A" w:rsidRPr="007C029B" w14:paraId="68C9CB05" w14:textId="77777777" w:rsidTr="00886900">
        <w:trPr>
          <w:trHeight w:val="600"/>
        </w:trPr>
        <w:tc>
          <w:tcPr>
            <w:tcW w:w="841" w:type="pct"/>
            <w:tcBorders>
              <w:top w:val="single" w:sz="4" w:space="0" w:color="auto"/>
              <w:left w:val="single" w:sz="4" w:space="0" w:color="auto"/>
              <w:bottom w:val="single" w:sz="4" w:space="0" w:color="auto"/>
              <w:right w:val="single" w:sz="4" w:space="0" w:color="auto"/>
            </w:tcBorders>
            <w:shd w:val="clear" w:color="auto" w:fill="auto"/>
            <w:vAlign w:val="center"/>
          </w:tcPr>
          <w:p w14:paraId="6AF4C50C" w14:textId="77777777" w:rsidR="00E55C7A" w:rsidRPr="000C1EED" w:rsidRDefault="00E55C7A" w:rsidP="00E22405">
            <w:pPr>
              <w:widowControl/>
              <w:spacing w:line="240" w:lineRule="auto"/>
            </w:pPr>
            <w:r w:rsidRPr="000C1EED">
              <w:rPr>
                <w:rFonts w:hint="eastAsia"/>
              </w:rPr>
              <w:t>银行</w:t>
            </w:r>
            <w:proofErr w:type="gramStart"/>
            <w:r w:rsidRPr="000C1EED">
              <w:rPr>
                <w:rFonts w:hint="eastAsia"/>
              </w:rPr>
              <w:t>网贷系统</w:t>
            </w:r>
            <w:proofErr w:type="gramEnd"/>
          </w:p>
        </w:tc>
        <w:tc>
          <w:tcPr>
            <w:tcW w:w="863" w:type="pct"/>
            <w:tcBorders>
              <w:top w:val="single" w:sz="4" w:space="0" w:color="auto"/>
              <w:left w:val="nil"/>
              <w:bottom w:val="single" w:sz="4" w:space="0" w:color="auto"/>
              <w:right w:val="single" w:sz="4" w:space="0" w:color="auto"/>
            </w:tcBorders>
            <w:shd w:val="clear" w:color="auto" w:fill="auto"/>
            <w:vAlign w:val="center"/>
          </w:tcPr>
          <w:p w14:paraId="4B384E33" w14:textId="77777777" w:rsidR="00E55C7A" w:rsidRPr="000C1EED" w:rsidRDefault="00E55C7A" w:rsidP="00E22405">
            <w:pPr>
              <w:widowControl/>
              <w:spacing w:line="240" w:lineRule="auto"/>
            </w:pPr>
            <w:r w:rsidRPr="000C1EED">
              <w:rPr>
                <w:rFonts w:hint="eastAsia"/>
              </w:rPr>
              <w:t>蓝海银行</w:t>
            </w:r>
          </w:p>
        </w:tc>
        <w:tc>
          <w:tcPr>
            <w:tcW w:w="430" w:type="pct"/>
            <w:tcBorders>
              <w:top w:val="single" w:sz="4" w:space="0" w:color="auto"/>
              <w:left w:val="nil"/>
              <w:bottom w:val="single" w:sz="4" w:space="0" w:color="auto"/>
              <w:right w:val="single" w:sz="4" w:space="0" w:color="auto"/>
            </w:tcBorders>
            <w:shd w:val="clear" w:color="auto" w:fill="auto"/>
            <w:vAlign w:val="center"/>
          </w:tcPr>
          <w:p w14:paraId="4A1CE9A5" w14:textId="77777777" w:rsidR="00E55C7A" w:rsidRPr="000C1EED" w:rsidRDefault="00E55C7A" w:rsidP="00E22405">
            <w:pPr>
              <w:widowControl/>
              <w:spacing w:line="480" w:lineRule="auto"/>
              <w:jc w:val="left"/>
            </w:pPr>
            <w:r w:rsidRPr="000C1EED">
              <w:rPr>
                <w:rFonts w:hint="eastAsia"/>
              </w:rPr>
              <w:t>威海</w:t>
            </w:r>
          </w:p>
        </w:tc>
        <w:tc>
          <w:tcPr>
            <w:tcW w:w="517" w:type="pct"/>
            <w:tcBorders>
              <w:top w:val="single" w:sz="4" w:space="0" w:color="auto"/>
              <w:left w:val="nil"/>
              <w:bottom w:val="single" w:sz="4" w:space="0" w:color="auto"/>
              <w:right w:val="single" w:sz="4" w:space="0" w:color="auto"/>
            </w:tcBorders>
            <w:shd w:val="clear" w:color="auto" w:fill="auto"/>
            <w:vAlign w:val="center"/>
          </w:tcPr>
          <w:p w14:paraId="523C4717" w14:textId="77777777" w:rsidR="00E55C7A" w:rsidRPr="000C1EED" w:rsidRDefault="00E55C7A" w:rsidP="00E22405">
            <w:pPr>
              <w:widowControl/>
              <w:spacing w:line="480" w:lineRule="auto"/>
            </w:pPr>
            <w:r w:rsidRPr="000C1EED">
              <w:rPr>
                <w:rFonts w:hint="eastAsia"/>
              </w:rPr>
              <w:t>2017</w:t>
            </w:r>
          </w:p>
        </w:tc>
        <w:tc>
          <w:tcPr>
            <w:tcW w:w="2349" w:type="pct"/>
            <w:tcBorders>
              <w:top w:val="single" w:sz="4" w:space="0" w:color="auto"/>
              <w:left w:val="nil"/>
              <w:bottom w:val="single" w:sz="4" w:space="0" w:color="auto"/>
              <w:right w:val="single" w:sz="4" w:space="0" w:color="auto"/>
            </w:tcBorders>
          </w:tcPr>
          <w:p w14:paraId="6D8029A0" w14:textId="53F3369F" w:rsidR="00E55C7A" w:rsidRPr="000C1EED" w:rsidRDefault="00E55C7A" w:rsidP="00E22405">
            <w:pPr>
              <w:widowControl/>
              <w:spacing w:line="240" w:lineRule="auto"/>
            </w:pPr>
            <w:r>
              <w:rPr>
                <w:rFonts w:asciiTheme="minorEastAsia" w:hAnsiTheme="minorEastAsia" w:hint="eastAsia"/>
                <w:szCs w:val="21"/>
              </w:rPr>
              <w:t>提供贷款的全流程管理，包含贷前，贷中及贷后，</w:t>
            </w:r>
            <w:r w:rsidRPr="00B90B66">
              <w:rPr>
                <w:rFonts w:asciiTheme="minorEastAsia" w:hAnsiTheme="minorEastAsia" w:hint="eastAsia"/>
                <w:szCs w:val="21"/>
              </w:rPr>
              <w:t>建立产品多样化、</w:t>
            </w:r>
            <w:proofErr w:type="gramStart"/>
            <w:r w:rsidRPr="00B90B66">
              <w:rPr>
                <w:rFonts w:asciiTheme="minorEastAsia" w:hAnsiTheme="minorEastAsia" w:hint="eastAsia"/>
                <w:szCs w:val="21"/>
              </w:rPr>
              <w:t>风控可</w:t>
            </w:r>
            <w:proofErr w:type="gramEnd"/>
            <w:r w:rsidRPr="00B90B66">
              <w:rPr>
                <w:rFonts w:asciiTheme="minorEastAsia" w:hAnsiTheme="minorEastAsia" w:hint="eastAsia"/>
                <w:szCs w:val="21"/>
              </w:rPr>
              <w:t>量化的信息系统。</w:t>
            </w:r>
            <w:r>
              <w:rPr>
                <w:rFonts w:asciiTheme="minorEastAsia" w:hAnsiTheme="minorEastAsia" w:hint="eastAsia"/>
                <w:szCs w:val="21"/>
              </w:rPr>
              <w:t>提供完善的接口，实现与资产方的对接联合放贷业务，并支持灵活的产品配置。</w:t>
            </w:r>
          </w:p>
        </w:tc>
      </w:tr>
      <w:tr w:rsidR="00E55C7A" w:rsidRPr="007C029B" w14:paraId="18AAAD98" w14:textId="77777777" w:rsidTr="00886900">
        <w:trPr>
          <w:trHeight w:val="600"/>
        </w:trPr>
        <w:tc>
          <w:tcPr>
            <w:tcW w:w="841" w:type="pct"/>
            <w:tcBorders>
              <w:top w:val="single" w:sz="4" w:space="0" w:color="auto"/>
              <w:left w:val="single" w:sz="4" w:space="0" w:color="auto"/>
              <w:bottom w:val="single" w:sz="4" w:space="0" w:color="auto"/>
              <w:right w:val="single" w:sz="4" w:space="0" w:color="auto"/>
            </w:tcBorders>
            <w:shd w:val="clear" w:color="auto" w:fill="auto"/>
            <w:vAlign w:val="center"/>
          </w:tcPr>
          <w:p w14:paraId="207E6E3D" w14:textId="77777777" w:rsidR="00E55C7A" w:rsidRPr="000C1EED" w:rsidRDefault="00E55C7A" w:rsidP="00E22405">
            <w:pPr>
              <w:widowControl/>
              <w:spacing w:line="240" w:lineRule="auto"/>
            </w:pPr>
            <w:r w:rsidRPr="000C1EED">
              <w:rPr>
                <w:rFonts w:hint="eastAsia"/>
              </w:rPr>
              <w:t>银行</w:t>
            </w:r>
            <w:proofErr w:type="gramStart"/>
            <w:r w:rsidRPr="000C1EED">
              <w:rPr>
                <w:rFonts w:hint="eastAsia"/>
              </w:rPr>
              <w:t>网贷系统</w:t>
            </w:r>
            <w:proofErr w:type="gramEnd"/>
          </w:p>
        </w:tc>
        <w:tc>
          <w:tcPr>
            <w:tcW w:w="863" w:type="pct"/>
            <w:tcBorders>
              <w:top w:val="single" w:sz="4" w:space="0" w:color="auto"/>
              <w:left w:val="nil"/>
              <w:bottom w:val="single" w:sz="4" w:space="0" w:color="auto"/>
              <w:right w:val="single" w:sz="4" w:space="0" w:color="auto"/>
            </w:tcBorders>
            <w:shd w:val="clear" w:color="auto" w:fill="auto"/>
            <w:vAlign w:val="center"/>
          </w:tcPr>
          <w:p w14:paraId="2D57D175" w14:textId="77777777" w:rsidR="00E55C7A" w:rsidRPr="000C1EED" w:rsidRDefault="00E55C7A" w:rsidP="00E22405">
            <w:pPr>
              <w:widowControl/>
              <w:spacing w:line="240" w:lineRule="auto"/>
            </w:pPr>
            <w:r w:rsidRPr="000C1EED">
              <w:rPr>
                <w:rFonts w:hint="eastAsia"/>
              </w:rPr>
              <w:t>浙江民泰商业银行</w:t>
            </w:r>
          </w:p>
        </w:tc>
        <w:tc>
          <w:tcPr>
            <w:tcW w:w="430" w:type="pct"/>
            <w:tcBorders>
              <w:top w:val="single" w:sz="4" w:space="0" w:color="auto"/>
              <w:left w:val="nil"/>
              <w:bottom w:val="single" w:sz="4" w:space="0" w:color="auto"/>
              <w:right w:val="single" w:sz="4" w:space="0" w:color="auto"/>
            </w:tcBorders>
            <w:shd w:val="clear" w:color="auto" w:fill="auto"/>
            <w:vAlign w:val="center"/>
          </w:tcPr>
          <w:p w14:paraId="1D0B514B" w14:textId="77777777" w:rsidR="00E55C7A" w:rsidRPr="000C1EED" w:rsidRDefault="00E55C7A" w:rsidP="00E22405">
            <w:pPr>
              <w:widowControl/>
              <w:spacing w:line="480" w:lineRule="auto"/>
              <w:jc w:val="left"/>
            </w:pPr>
            <w:r w:rsidRPr="000C1EED">
              <w:rPr>
                <w:rFonts w:hint="eastAsia"/>
              </w:rPr>
              <w:t>温岭</w:t>
            </w:r>
          </w:p>
        </w:tc>
        <w:tc>
          <w:tcPr>
            <w:tcW w:w="517" w:type="pct"/>
            <w:tcBorders>
              <w:top w:val="single" w:sz="4" w:space="0" w:color="auto"/>
              <w:left w:val="nil"/>
              <w:bottom w:val="single" w:sz="4" w:space="0" w:color="auto"/>
              <w:right w:val="single" w:sz="4" w:space="0" w:color="auto"/>
            </w:tcBorders>
            <w:shd w:val="clear" w:color="auto" w:fill="auto"/>
            <w:vAlign w:val="center"/>
          </w:tcPr>
          <w:p w14:paraId="563A7147" w14:textId="77777777" w:rsidR="00E55C7A" w:rsidRPr="000C1EED" w:rsidRDefault="00E55C7A" w:rsidP="00E22405">
            <w:pPr>
              <w:widowControl/>
              <w:spacing w:line="480" w:lineRule="auto"/>
            </w:pPr>
            <w:r w:rsidRPr="000C1EED">
              <w:rPr>
                <w:rFonts w:hint="eastAsia"/>
              </w:rPr>
              <w:t>2016</w:t>
            </w:r>
          </w:p>
        </w:tc>
        <w:tc>
          <w:tcPr>
            <w:tcW w:w="2349" w:type="pct"/>
            <w:tcBorders>
              <w:top w:val="single" w:sz="4" w:space="0" w:color="auto"/>
              <w:left w:val="nil"/>
              <w:bottom w:val="single" w:sz="4" w:space="0" w:color="auto"/>
              <w:right w:val="single" w:sz="4" w:space="0" w:color="auto"/>
            </w:tcBorders>
          </w:tcPr>
          <w:p w14:paraId="1B189221" w14:textId="77777777" w:rsidR="00E55C7A" w:rsidRPr="000C1EED" w:rsidRDefault="00E55C7A" w:rsidP="00E22405">
            <w:pPr>
              <w:widowControl/>
              <w:spacing w:line="240" w:lineRule="auto"/>
            </w:pPr>
            <w:r w:rsidRPr="000C1EED">
              <w:rPr>
                <w:rFonts w:hint="eastAsia"/>
              </w:rPr>
              <w:t>提</w:t>
            </w:r>
            <w:proofErr w:type="gramStart"/>
            <w:r w:rsidRPr="000C1EED">
              <w:rPr>
                <w:rFonts w:hint="eastAsia"/>
              </w:rPr>
              <w:t>供贷</w:t>
            </w:r>
            <w:proofErr w:type="gramEnd"/>
            <w:r w:rsidRPr="000C1EED">
              <w:rPr>
                <w:rFonts w:hint="eastAsia"/>
              </w:rPr>
              <w:t>前、贷中、贷后全套信贷流程，利用大数据技术，对客户信用风险进行深度量化，并提供全面的贷后催收与风险预警。利用信用评分卡、反欺诈模型等先进风控手段，实</w:t>
            </w:r>
            <w:proofErr w:type="gramStart"/>
            <w:r w:rsidRPr="000C1EED">
              <w:rPr>
                <w:rFonts w:hint="eastAsia"/>
              </w:rPr>
              <w:t>现贷</w:t>
            </w:r>
            <w:proofErr w:type="gramEnd"/>
            <w:r w:rsidRPr="000C1EED">
              <w:rPr>
                <w:rFonts w:hint="eastAsia"/>
              </w:rPr>
              <w:t>后的反欺诈管理；提供借款人</w:t>
            </w:r>
            <w:r w:rsidRPr="000C1EED">
              <w:rPr>
                <w:rFonts w:hint="eastAsia"/>
              </w:rPr>
              <w:t>APP</w:t>
            </w:r>
            <w:r w:rsidRPr="000C1EED">
              <w:rPr>
                <w:rFonts w:hint="eastAsia"/>
              </w:rPr>
              <w:t>为借款人借款还款提供渠道，提供客户经理</w:t>
            </w:r>
            <w:r w:rsidRPr="000C1EED">
              <w:rPr>
                <w:rFonts w:hint="eastAsia"/>
              </w:rPr>
              <w:t>APP</w:t>
            </w:r>
            <w:r w:rsidRPr="000C1EED">
              <w:rPr>
                <w:rFonts w:hint="eastAsia"/>
              </w:rPr>
              <w:t>为客户出经理上门调查、业务审批提供，提供与民泰银行的传统信贷、互联网核心一系列交互接口</w:t>
            </w:r>
          </w:p>
        </w:tc>
      </w:tr>
      <w:tr w:rsidR="00E55C7A" w:rsidRPr="007C029B" w14:paraId="3ADB1702" w14:textId="77777777" w:rsidTr="00886900">
        <w:trPr>
          <w:trHeight w:val="600"/>
        </w:trPr>
        <w:tc>
          <w:tcPr>
            <w:tcW w:w="841" w:type="pct"/>
            <w:tcBorders>
              <w:top w:val="single" w:sz="4" w:space="0" w:color="auto"/>
              <w:left w:val="single" w:sz="4" w:space="0" w:color="auto"/>
              <w:bottom w:val="single" w:sz="4" w:space="0" w:color="auto"/>
              <w:right w:val="single" w:sz="4" w:space="0" w:color="auto"/>
            </w:tcBorders>
            <w:shd w:val="clear" w:color="auto" w:fill="auto"/>
            <w:vAlign w:val="center"/>
          </w:tcPr>
          <w:p w14:paraId="66D25D22" w14:textId="77777777" w:rsidR="00E55C7A" w:rsidRPr="000C1EED" w:rsidRDefault="00E55C7A" w:rsidP="00E22405">
            <w:pPr>
              <w:widowControl/>
              <w:spacing w:line="240" w:lineRule="auto"/>
            </w:pPr>
            <w:r w:rsidRPr="000C1EED">
              <w:rPr>
                <w:rFonts w:hint="eastAsia"/>
              </w:rPr>
              <w:t>银行</w:t>
            </w:r>
            <w:proofErr w:type="gramStart"/>
            <w:r w:rsidRPr="000C1EED">
              <w:rPr>
                <w:rFonts w:hint="eastAsia"/>
              </w:rPr>
              <w:t>网贷系统</w:t>
            </w:r>
            <w:proofErr w:type="gramEnd"/>
            <w:r w:rsidRPr="000C1EED">
              <w:rPr>
                <w:rFonts w:hint="eastAsia"/>
              </w:rPr>
              <w:t>与投融资系统</w:t>
            </w:r>
          </w:p>
        </w:tc>
        <w:tc>
          <w:tcPr>
            <w:tcW w:w="863" w:type="pct"/>
            <w:tcBorders>
              <w:top w:val="single" w:sz="4" w:space="0" w:color="auto"/>
              <w:left w:val="nil"/>
              <w:bottom w:val="single" w:sz="4" w:space="0" w:color="auto"/>
              <w:right w:val="single" w:sz="4" w:space="0" w:color="auto"/>
            </w:tcBorders>
            <w:shd w:val="clear" w:color="auto" w:fill="auto"/>
            <w:vAlign w:val="center"/>
          </w:tcPr>
          <w:p w14:paraId="2F4BD50B" w14:textId="77777777" w:rsidR="00E55C7A" w:rsidRPr="000C1EED" w:rsidRDefault="00E55C7A" w:rsidP="00E22405">
            <w:pPr>
              <w:widowControl/>
              <w:spacing w:line="240" w:lineRule="auto"/>
            </w:pPr>
            <w:proofErr w:type="gramStart"/>
            <w:r w:rsidRPr="000C1EED">
              <w:rPr>
                <w:rFonts w:hint="eastAsia"/>
              </w:rPr>
              <w:t>鄞州农</w:t>
            </w:r>
            <w:proofErr w:type="gramEnd"/>
            <w:r w:rsidRPr="000C1EED">
              <w:rPr>
                <w:rFonts w:hint="eastAsia"/>
              </w:rPr>
              <w:t>商行</w:t>
            </w:r>
          </w:p>
        </w:tc>
        <w:tc>
          <w:tcPr>
            <w:tcW w:w="430" w:type="pct"/>
            <w:tcBorders>
              <w:top w:val="single" w:sz="4" w:space="0" w:color="auto"/>
              <w:left w:val="nil"/>
              <w:bottom w:val="single" w:sz="4" w:space="0" w:color="auto"/>
              <w:right w:val="single" w:sz="4" w:space="0" w:color="auto"/>
            </w:tcBorders>
            <w:shd w:val="clear" w:color="auto" w:fill="auto"/>
            <w:vAlign w:val="center"/>
          </w:tcPr>
          <w:p w14:paraId="0B38CBDC" w14:textId="77777777" w:rsidR="00E55C7A" w:rsidRPr="000C1EED" w:rsidRDefault="00E55C7A" w:rsidP="00E22405">
            <w:pPr>
              <w:widowControl/>
              <w:spacing w:line="480" w:lineRule="auto"/>
              <w:jc w:val="left"/>
            </w:pPr>
            <w:r w:rsidRPr="000C1EED">
              <w:rPr>
                <w:rFonts w:hint="eastAsia"/>
              </w:rPr>
              <w:t>宁波</w:t>
            </w:r>
          </w:p>
        </w:tc>
        <w:tc>
          <w:tcPr>
            <w:tcW w:w="517" w:type="pct"/>
            <w:tcBorders>
              <w:top w:val="single" w:sz="4" w:space="0" w:color="auto"/>
              <w:left w:val="nil"/>
              <w:bottom w:val="single" w:sz="4" w:space="0" w:color="auto"/>
              <w:right w:val="single" w:sz="4" w:space="0" w:color="auto"/>
            </w:tcBorders>
            <w:shd w:val="clear" w:color="auto" w:fill="auto"/>
            <w:vAlign w:val="center"/>
          </w:tcPr>
          <w:p w14:paraId="1CF167A1" w14:textId="77777777" w:rsidR="00E55C7A" w:rsidRPr="000C1EED" w:rsidRDefault="00E55C7A" w:rsidP="00E22405">
            <w:pPr>
              <w:widowControl/>
              <w:spacing w:line="480" w:lineRule="auto"/>
            </w:pPr>
            <w:r w:rsidRPr="000C1EED">
              <w:rPr>
                <w:rFonts w:hint="eastAsia"/>
              </w:rPr>
              <w:t>2017</w:t>
            </w:r>
          </w:p>
        </w:tc>
        <w:tc>
          <w:tcPr>
            <w:tcW w:w="2349" w:type="pct"/>
            <w:tcBorders>
              <w:top w:val="single" w:sz="4" w:space="0" w:color="auto"/>
              <w:left w:val="nil"/>
              <w:bottom w:val="single" w:sz="4" w:space="0" w:color="auto"/>
              <w:right w:val="single" w:sz="4" w:space="0" w:color="auto"/>
            </w:tcBorders>
          </w:tcPr>
          <w:p w14:paraId="74214182" w14:textId="77777777" w:rsidR="00E55C7A" w:rsidRPr="000C1EED" w:rsidRDefault="00E55C7A" w:rsidP="00E22405">
            <w:pPr>
              <w:widowControl/>
              <w:spacing w:line="240" w:lineRule="auto"/>
            </w:pPr>
            <w:r w:rsidRPr="000C1EED">
              <w:rPr>
                <w:rFonts w:hint="eastAsia"/>
              </w:rPr>
              <w:t>提</w:t>
            </w:r>
            <w:proofErr w:type="gramStart"/>
            <w:r w:rsidRPr="000C1EED">
              <w:rPr>
                <w:rFonts w:hint="eastAsia"/>
              </w:rPr>
              <w:t>供贷</w:t>
            </w:r>
            <w:proofErr w:type="gramEnd"/>
            <w:r w:rsidRPr="000C1EED">
              <w:rPr>
                <w:rFonts w:hint="eastAsia"/>
              </w:rPr>
              <w:t>前、贷中、贷后全套信贷流程，并具备完善的贷后功能，将催收，预警，反欺诈等集于一体，实现数据互通。具备标的管理、资金募集、投融资业务撮</w:t>
            </w:r>
            <w:r w:rsidRPr="000C1EED">
              <w:rPr>
                <w:rFonts w:hint="eastAsia"/>
              </w:rPr>
              <w:lastRenderedPageBreak/>
              <w:t>合、募集业务审批等资金募集功能。</w:t>
            </w:r>
          </w:p>
        </w:tc>
      </w:tr>
      <w:tr w:rsidR="00E55C7A" w:rsidRPr="007C029B" w14:paraId="641E84A2" w14:textId="77777777" w:rsidTr="00886900">
        <w:trPr>
          <w:trHeight w:val="600"/>
        </w:trPr>
        <w:tc>
          <w:tcPr>
            <w:tcW w:w="841" w:type="pct"/>
            <w:tcBorders>
              <w:top w:val="single" w:sz="4" w:space="0" w:color="auto"/>
              <w:left w:val="single" w:sz="4" w:space="0" w:color="auto"/>
              <w:bottom w:val="single" w:sz="4" w:space="0" w:color="auto"/>
              <w:right w:val="single" w:sz="4" w:space="0" w:color="auto"/>
            </w:tcBorders>
            <w:shd w:val="clear" w:color="auto" w:fill="auto"/>
            <w:vAlign w:val="center"/>
          </w:tcPr>
          <w:p w14:paraId="020E6818" w14:textId="77777777" w:rsidR="00E55C7A" w:rsidRPr="000C1EED" w:rsidRDefault="00E55C7A" w:rsidP="00E22405">
            <w:pPr>
              <w:widowControl/>
              <w:spacing w:line="240" w:lineRule="auto"/>
            </w:pPr>
            <w:r w:rsidRPr="000C1EED">
              <w:rPr>
                <w:rFonts w:hint="eastAsia"/>
              </w:rPr>
              <w:lastRenderedPageBreak/>
              <w:t>消费金融系统</w:t>
            </w:r>
          </w:p>
        </w:tc>
        <w:tc>
          <w:tcPr>
            <w:tcW w:w="863" w:type="pct"/>
            <w:tcBorders>
              <w:top w:val="single" w:sz="4" w:space="0" w:color="auto"/>
              <w:left w:val="nil"/>
              <w:bottom w:val="single" w:sz="4" w:space="0" w:color="auto"/>
              <w:right w:val="single" w:sz="4" w:space="0" w:color="auto"/>
            </w:tcBorders>
            <w:shd w:val="clear" w:color="auto" w:fill="auto"/>
            <w:vAlign w:val="center"/>
          </w:tcPr>
          <w:p w14:paraId="7DBC1551" w14:textId="77777777" w:rsidR="00E55C7A" w:rsidRPr="000C1EED" w:rsidRDefault="00E55C7A" w:rsidP="00E22405">
            <w:pPr>
              <w:widowControl/>
              <w:spacing w:line="240" w:lineRule="auto"/>
            </w:pPr>
            <w:proofErr w:type="gramStart"/>
            <w:r w:rsidRPr="000C1EED">
              <w:rPr>
                <w:rFonts w:hint="eastAsia"/>
              </w:rPr>
              <w:t>华融消费</w:t>
            </w:r>
            <w:proofErr w:type="gramEnd"/>
            <w:r w:rsidRPr="000C1EED">
              <w:t>金融公司</w:t>
            </w:r>
          </w:p>
        </w:tc>
        <w:tc>
          <w:tcPr>
            <w:tcW w:w="430" w:type="pct"/>
            <w:tcBorders>
              <w:top w:val="single" w:sz="4" w:space="0" w:color="auto"/>
              <w:left w:val="nil"/>
              <w:bottom w:val="single" w:sz="4" w:space="0" w:color="auto"/>
              <w:right w:val="single" w:sz="4" w:space="0" w:color="auto"/>
            </w:tcBorders>
            <w:shd w:val="clear" w:color="auto" w:fill="auto"/>
            <w:vAlign w:val="center"/>
          </w:tcPr>
          <w:p w14:paraId="338AB1E6" w14:textId="77777777" w:rsidR="00E55C7A" w:rsidRPr="000C1EED" w:rsidRDefault="00E55C7A" w:rsidP="00E22405">
            <w:pPr>
              <w:widowControl/>
              <w:spacing w:line="480" w:lineRule="auto"/>
              <w:jc w:val="left"/>
            </w:pPr>
            <w:r w:rsidRPr="000C1EED">
              <w:rPr>
                <w:rFonts w:hint="eastAsia"/>
              </w:rPr>
              <w:t>合肥</w:t>
            </w:r>
          </w:p>
        </w:tc>
        <w:tc>
          <w:tcPr>
            <w:tcW w:w="517" w:type="pct"/>
            <w:tcBorders>
              <w:top w:val="single" w:sz="4" w:space="0" w:color="auto"/>
              <w:left w:val="nil"/>
              <w:bottom w:val="single" w:sz="4" w:space="0" w:color="auto"/>
              <w:right w:val="single" w:sz="4" w:space="0" w:color="auto"/>
            </w:tcBorders>
            <w:shd w:val="clear" w:color="auto" w:fill="auto"/>
            <w:vAlign w:val="center"/>
          </w:tcPr>
          <w:p w14:paraId="6AD79D7E" w14:textId="77777777" w:rsidR="00E55C7A" w:rsidRPr="000C1EED" w:rsidRDefault="00E55C7A" w:rsidP="00E22405">
            <w:pPr>
              <w:widowControl/>
              <w:spacing w:line="480" w:lineRule="auto"/>
            </w:pPr>
            <w:r w:rsidRPr="000C1EED">
              <w:rPr>
                <w:rFonts w:hint="eastAsia"/>
              </w:rPr>
              <w:t>2017</w:t>
            </w:r>
          </w:p>
        </w:tc>
        <w:tc>
          <w:tcPr>
            <w:tcW w:w="2349" w:type="pct"/>
            <w:tcBorders>
              <w:top w:val="single" w:sz="4" w:space="0" w:color="auto"/>
              <w:left w:val="nil"/>
              <w:bottom w:val="single" w:sz="4" w:space="0" w:color="auto"/>
              <w:right w:val="single" w:sz="4" w:space="0" w:color="auto"/>
            </w:tcBorders>
          </w:tcPr>
          <w:p w14:paraId="6CC1DBEA" w14:textId="77777777" w:rsidR="00E55C7A" w:rsidRPr="000C1EED" w:rsidRDefault="00E55C7A" w:rsidP="00E22405">
            <w:pPr>
              <w:widowControl/>
              <w:spacing w:line="240" w:lineRule="auto"/>
            </w:pPr>
            <w:r w:rsidRPr="000C1EED">
              <w:rPr>
                <w:rFonts w:hint="eastAsia"/>
              </w:rPr>
              <w:t>建立一套完整的、集中管理的全流程的消费信贷业务服务平台。完善的贷</w:t>
            </w:r>
            <w:r w:rsidRPr="000C1EED">
              <w:rPr>
                <w:rFonts w:hint="eastAsia"/>
              </w:rPr>
              <w:t xml:space="preserve"> </w:t>
            </w:r>
            <w:r w:rsidRPr="000C1EED">
              <w:rPr>
                <w:rFonts w:hint="eastAsia"/>
              </w:rPr>
              <w:t>后管理功能，包含不良资产处置，逾期催收，贷后风险预警等。功能全面、先进，可拓展性强。产品配置灵活，可灵活支持现金贷款和商品贷</w:t>
            </w:r>
          </w:p>
        </w:tc>
      </w:tr>
      <w:tr w:rsidR="00E55C7A" w:rsidRPr="007C029B" w14:paraId="321073E4" w14:textId="77777777" w:rsidTr="00886900">
        <w:trPr>
          <w:trHeight w:val="600"/>
        </w:trPr>
        <w:tc>
          <w:tcPr>
            <w:tcW w:w="841" w:type="pct"/>
            <w:tcBorders>
              <w:top w:val="single" w:sz="4" w:space="0" w:color="auto"/>
              <w:left w:val="single" w:sz="4" w:space="0" w:color="auto"/>
              <w:bottom w:val="single" w:sz="4" w:space="0" w:color="auto"/>
              <w:right w:val="single" w:sz="4" w:space="0" w:color="auto"/>
            </w:tcBorders>
            <w:shd w:val="clear" w:color="auto" w:fill="auto"/>
            <w:vAlign w:val="center"/>
          </w:tcPr>
          <w:p w14:paraId="01D338F6" w14:textId="77777777" w:rsidR="00E55C7A" w:rsidRPr="000C1EED" w:rsidRDefault="00E55C7A" w:rsidP="00E22405">
            <w:pPr>
              <w:widowControl/>
              <w:spacing w:line="240" w:lineRule="auto"/>
            </w:pPr>
            <w:r w:rsidRPr="000C1EED">
              <w:rPr>
                <w:rFonts w:hint="eastAsia"/>
              </w:rPr>
              <w:t>消费金融系统</w:t>
            </w:r>
          </w:p>
        </w:tc>
        <w:tc>
          <w:tcPr>
            <w:tcW w:w="863" w:type="pct"/>
            <w:tcBorders>
              <w:top w:val="single" w:sz="4" w:space="0" w:color="auto"/>
              <w:left w:val="nil"/>
              <w:bottom w:val="single" w:sz="4" w:space="0" w:color="auto"/>
              <w:right w:val="single" w:sz="4" w:space="0" w:color="auto"/>
            </w:tcBorders>
            <w:shd w:val="clear" w:color="auto" w:fill="auto"/>
            <w:vAlign w:val="center"/>
          </w:tcPr>
          <w:p w14:paraId="1F3CDD62" w14:textId="77777777" w:rsidR="00E55C7A" w:rsidRPr="000C1EED" w:rsidRDefault="00E55C7A" w:rsidP="00E22405">
            <w:pPr>
              <w:widowControl/>
              <w:spacing w:line="240" w:lineRule="auto"/>
            </w:pPr>
            <w:proofErr w:type="gramStart"/>
            <w:r w:rsidRPr="000C1EED">
              <w:rPr>
                <w:rFonts w:hint="eastAsia"/>
              </w:rPr>
              <w:t>杭银消费</w:t>
            </w:r>
            <w:proofErr w:type="gramEnd"/>
            <w:r w:rsidRPr="000C1EED">
              <w:rPr>
                <w:rFonts w:hint="eastAsia"/>
              </w:rPr>
              <w:t>金融公司</w:t>
            </w:r>
          </w:p>
        </w:tc>
        <w:tc>
          <w:tcPr>
            <w:tcW w:w="430" w:type="pct"/>
            <w:tcBorders>
              <w:top w:val="single" w:sz="4" w:space="0" w:color="auto"/>
              <w:left w:val="nil"/>
              <w:bottom w:val="single" w:sz="4" w:space="0" w:color="auto"/>
              <w:right w:val="single" w:sz="4" w:space="0" w:color="auto"/>
            </w:tcBorders>
            <w:shd w:val="clear" w:color="auto" w:fill="auto"/>
            <w:vAlign w:val="center"/>
          </w:tcPr>
          <w:p w14:paraId="7D05ABED" w14:textId="77777777" w:rsidR="00E55C7A" w:rsidRPr="000C1EED" w:rsidRDefault="00E55C7A" w:rsidP="00E22405">
            <w:pPr>
              <w:widowControl/>
              <w:spacing w:line="480" w:lineRule="auto"/>
              <w:jc w:val="left"/>
            </w:pPr>
            <w:r w:rsidRPr="000C1EED">
              <w:rPr>
                <w:rFonts w:hint="eastAsia"/>
              </w:rPr>
              <w:t>杭州</w:t>
            </w:r>
          </w:p>
        </w:tc>
        <w:tc>
          <w:tcPr>
            <w:tcW w:w="517" w:type="pct"/>
            <w:tcBorders>
              <w:top w:val="single" w:sz="4" w:space="0" w:color="auto"/>
              <w:left w:val="nil"/>
              <w:bottom w:val="single" w:sz="4" w:space="0" w:color="auto"/>
              <w:right w:val="single" w:sz="4" w:space="0" w:color="auto"/>
            </w:tcBorders>
            <w:shd w:val="clear" w:color="auto" w:fill="auto"/>
            <w:vAlign w:val="center"/>
          </w:tcPr>
          <w:p w14:paraId="5DA1A433" w14:textId="77777777" w:rsidR="00E55C7A" w:rsidRPr="000C1EED" w:rsidRDefault="00E55C7A" w:rsidP="00E22405">
            <w:pPr>
              <w:widowControl/>
              <w:spacing w:line="480" w:lineRule="auto"/>
            </w:pPr>
            <w:r w:rsidRPr="000C1EED">
              <w:rPr>
                <w:rFonts w:hint="eastAsia"/>
              </w:rPr>
              <w:t>2</w:t>
            </w:r>
            <w:r w:rsidRPr="000C1EED">
              <w:t>018</w:t>
            </w:r>
          </w:p>
        </w:tc>
        <w:tc>
          <w:tcPr>
            <w:tcW w:w="2349" w:type="pct"/>
            <w:tcBorders>
              <w:top w:val="single" w:sz="4" w:space="0" w:color="auto"/>
              <w:left w:val="nil"/>
              <w:bottom w:val="single" w:sz="4" w:space="0" w:color="auto"/>
              <w:right w:val="single" w:sz="4" w:space="0" w:color="auto"/>
            </w:tcBorders>
          </w:tcPr>
          <w:p w14:paraId="1D25112C" w14:textId="77777777" w:rsidR="00E55C7A" w:rsidRPr="000C1EED" w:rsidRDefault="00E55C7A" w:rsidP="00E22405">
            <w:pPr>
              <w:widowControl/>
              <w:spacing w:line="240" w:lineRule="auto"/>
            </w:pPr>
            <w:r w:rsidRPr="000C1EED">
              <w:rPr>
                <w:rFonts w:hint="eastAsia"/>
              </w:rPr>
              <w:t>全面的消费信贷管理与核算系统，实现业务种类的快速推进和线上化风控。</w:t>
            </w:r>
          </w:p>
        </w:tc>
      </w:tr>
      <w:tr w:rsidR="00E55C7A" w:rsidRPr="007C029B" w14:paraId="2CED54F8" w14:textId="77777777" w:rsidTr="000C1EED">
        <w:trPr>
          <w:trHeight w:val="1718"/>
        </w:trPr>
        <w:tc>
          <w:tcPr>
            <w:tcW w:w="841" w:type="pct"/>
            <w:tcBorders>
              <w:top w:val="single" w:sz="4" w:space="0" w:color="auto"/>
              <w:left w:val="single" w:sz="4" w:space="0" w:color="auto"/>
              <w:bottom w:val="single" w:sz="4" w:space="0" w:color="auto"/>
              <w:right w:val="single" w:sz="4" w:space="0" w:color="auto"/>
            </w:tcBorders>
            <w:shd w:val="clear" w:color="auto" w:fill="auto"/>
            <w:vAlign w:val="center"/>
          </w:tcPr>
          <w:p w14:paraId="3C3AC06E" w14:textId="77777777" w:rsidR="00E55C7A" w:rsidRPr="000C1EED" w:rsidRDefault="00E55C7A" w:rsidP="00E22405">
            <w:pPr>
              <w:widowControl/>
              <w:spacing w:line="240" w:lineRule="auto"/>
            </w:pPr>
            <w:r w:rsidRPr="000C1EED">
              <w:rPr>
                <w:rFonts w:hint="eastAsia"/>
              </w:rPr>
              <w:t>消费金融</w:t>
            </w:r>
            <w:proofErr w:type="gramStart"/>
            <w:r w:rsidRPr="000C1EED">
              <w:rPr>
                <w:rFonts w:hint="eastAsia"/>
              </w:rPr>
              <w:t>网贷系统</w:t>
            </w:r>
            <w:proofErr w:type="gramEnd"/>
          </w:p>
        </w:tc>
        <w:tc>
          <w:tcPr>
            <w:tcW w:w="863" w:type="pct"/>
            <w:tcBorders>
              <w:top w:val="single" w:sz="4" w:space="0" w:color="auto"/>
              <w:left w:val="nil"/>
              <w:bottom w:val="single" w:sz="4" w:space="0" w:color="auto"/>
              <w:right w:val="single" w:sz="4" w:space="0" w:color="auto"/>
            </w:tcBorders>
            <w:shd w:val="clear" w:color="auto" w:fill="auto"/>
            <w:vAlign w:val="center"/>
          </w:tcPr>
          <w:p w14:paraId="36AEA989" w14:textId="6C74E658" w:rsidR="00E55C7A" w:rsidRPr="000C1EED" w:rsidRDefault="00E55C7A" w:rsidP="000C1EED">
            <w:pPr>
              <w:widowControl/>
              <w:spacing w:line="240" w:lineRule="auto"/>
            </w:pPr>
            <w:r w:rsidRPr="000C1EED">
              <w:rPr>
                <w:rFonts w:hint="eastAsia"/>
              </w:rPr>
              <w:t>万达</w:t>
            </w:r>
            <w:r w:rsidRPr="000C1EED">
              <w:t>金融集团</w:t>
            </w:r>
            <w:r w:rsidRPr="000C1EED">
              <w:rPr>
                <w:rFonts w:hint="eastAsia"/>
              </w:rPr>
              <w:t>（万达普惠</w:t>
            </w:r>
          </w:p>
          <w:p w14:paraId="65AACF86" w14:textId="77777777" w:rsidR="00E55C7A" w:rsidRPr="000C1EED" w:rsidRDefault="00E55C7A" w:rsidP="00886900">
            <w:pPr>
              <w:widowControl/>
              <w:spacing w:line="240" w:lineRule="auto"/>
              <w:ind w:rightChars="-207" w:right="-435"/>
            </w:pPr>
            <w:r w:rsidRPr="000C1EED">
              <w:rPr>
                <w:rFonts w:hint="eastAsia"/>
              </w:rPr>
              <w:t>网络小贷公司）</w:t>
            </w:r>
          </w:p>
        </w:tc>
        <w:tc>
          <w:tcPr>
            <w:tcW w:w="430" w:type="pct"/>
            <w:tcBorders>
              <w:top w:val="single" w:sz="4" w:space="0" w:color="auto"/>
              <w:left w:val="nil"/>
              <w:bottom w:val="single" w:sz="4" w:space="0" w:color="auto"/>
              <w:right w:val="single" w:sz="4" w:space="0" w:color="auto"/>
            </w:tcBorders>
            <w:shd w:val="clear" w:color="auto" w:fill="auto"/>
            <w:vAlign w:val="center"/>
          </w:tcPr>
          <w:p w14:paraId="64E830F4" w14:textId="77777777" w:rsidR="00E55C7A" w:rsidRPr="000C1EED" w:rsidRDefault="00E55C7A" w:rsidP="00E22405">
            <w:pPr>
              <w:widowControl/>
              <w:spacing w:line="480" w:lineRule="auto"/>
              <w:jc w:val="left"/>
            </w:pPr>
            <w:r w:rsidRPr="000C1EED">
              <w:rPr>
                <w:rFonts w:hint="eastAsia"/>
              </w:rPr>
              <w:t>上海、广州</w:t>
            </w:r>
          </w:p>
        </w:tc>
        <w:tc>
          <w:tcPr>
            <w:tcW w:w="517" w:type="pct"/>
            <w:tcBorders>
              <w:top w:val="single" w:sz="4" w:space="0" w:color="auto"/>
              <w:left w:val="nil"/>
              <w:bottom w:val="single" w:sz="4" w:space="0" w:color="auto"/>
              <w:right w:val="single" w:sz="4" w:space="0" w:color="auto"/>
            </w:tcBorders>
            <w:shd w:val="clear" w:color="auto" w:fill="auto"/>
            <w:vAlign w:val="center"/>
          </w:tcPr>
          <w:p w14:paraId="3AAAE259" w14:textId="77777777" w:rsidR="00E55C7A" w:rsidRPr="000C1EED" w:rsidRDefault="00E55C7A" w:rsidP="00E22405">
            <w:pPr>
              <w:widowControl/>
              <w:spacing w:line="480" w:lineRule="auto"/>
            </w:pPr>
            <w:r w:rsidRPr="000C1EED">
              <w:rPr>
                <w:rFonts w:hint="eastAsia"/>
              </w:rPr>
              <w:t>2017</w:t>
            </w:r>
          </w:p>
        </w:tc>
        <w:tc>
          <w:tcPr>
            <w:tcW w:w="2349" w:type="pct"/>
            <w:tcBorders>
              <w:top w:val="single" w:sz="4" w:space="0" w:color="auto"/>
              <w:left w:val="nil"/>
              <w:bottom w:val="single" w:sz="4" w:space="0" w:color="auto"/>
              <w:right w:val="single" w:sz="4" w:space="0" w:color="auto"/>
            </w:tcBorders>
          </w:tcPr>
          <w:p w14:paraId="48BA44C7" w14:textId="77777777" w:rsidR="00E55C7A" w:rsidRPr="000C1EED" w:rsidRDefault="00E55C7A" w:rsidP="00E22405">
            <w:pPr>
              <w:widowControl/>
              <w:spacing w:line="240" w:lineRule="auto"/>
            </w:pPr>
            <w:r w:rsidRPr="000C1EED">
              <w:rPr>
                <w:rFonts w:hint="eastAsia"/>
              </w:rPr>
              <w:t>建立一套完整的、集中管理的全流程的消费信贷业务服务平台，功能全面、先进，可拓展性强。产品配置灵活，可灵活支持现金贷款和商品贷。其中建立独立的催收管理系统，将催收作为独立子公司运营，未来不仅仅为万达普惠服务。</w:t>
            </w:r>
          </w:p>
        </w:tc>
      </w:tr>
    </w:tbl>
    <w:p w14:paraId="11AA5FCD" w14:textId="5251C7BB" w:rsidR="00E14227" w:rsidRPr="00C67451" w:rsidRDefault="00E14227" w:rsidP="000C1EED">
      <w:pPr>
        <w:rPr>
          <w:rFonts w:ascii="宋体" w:hAnsi="宋体" w:cs="宋体"/>
          <w:color w:val="000000"/>
          <w:kern w:val="0"/>
          <w:szCs w:val="21"/>
        </w:rPr>
      </w:pPr>
    </w:p>
    <w:sectPr w:rsidR="00E14227" w:rsidRPr="00C67451" w:rsidSect="00C865FA">
      <w:footerReference w:type="default" r:id="rId19"/>
      <w:pgSz w:w="11906" w:h="16838" w:code="9"/>
      <w:pgMar w:top="1440" w:right="1797" w:bottom="1440" w:left="21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0F1A7" w14:textId="77777777" w:rsidR="00040172" w:rsidRDefault="00040172">
      <w:r>
        <w:separator/>
      </w:r>
    </w:p>
  </w:endnote>
  <w:endnote w:type="continuationSeparator" w:id="0">
    <w:p w14:paraId="53987A43" w14:textId="77777777" w:rsidR="00040172" w:rsidRDefault="00040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体">
    <w:altName w:val="宋体"/>
    <w:panose1 w:val="00000000000000000000"/>
    <w:charset w:val="86"/>
    <w:family w:val="roman"/>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0C55C" w14:textId="77777777" w:rsidR="00054504" w:rsidRDefault="00054504" w:rsidP="009A5AFA">
    <w:pPr>
      <w:pStyle w:val="a7"/>
      <w:jc w:val="center"/>
    </w:pPr>
    <w:r>
      <w:rPr>
        <w:rStyle w:val="a8"/>
      </w:rPr>
      <w:fldChar w:fldCharType="begin"/>
    </w:r>
    <w:r>
      <w:rPr>
        <w:rStyle w:val="a8"/>
      </w:rPr>
      <w:instrText xml:space="preserve"> PAGE </w:instrText>
    </w:r>
    <w:r>
      <w:rPr>
        <w:rStyle w:val="a8"/>
      </w:rPr>
      <w:fldChar w:fldCharType="separate"/>
    </w:r>
    <w:r w:rsidR="002A6695">
      <w:rPr>
        <w:rStyle w:val="a8"/>
        <w:noProof/>
      </w:rPr>
      <w:t>II</w:t>
    </w:r>
    <w:r>
      <w:rPr>
        <w:rStyle w:val="a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7529449"/>
      <w:docPartObj>
        <w:docPartGallery w:val="Page Numbers (Bottom of Page)"/>
        <w:docPartUnique/>
      </w:docPartObj>
    </w:sdtPr>
    <w:sdtEndPr/>
    <w:sdtContent>
      <w:sdt>
        <w:sdtPr>
          <w:id w:val="98381352"/>
          <w:docPartObj>
            <w:docPartGallery w:val="Page Numbers (Top of Page)"/>
            <w:docPartUnique/>
          </w:docPartObj>
        </w:sdtPr>
        <w:sdtEndPr/>
        <w:sdtContent>
          <w:p w14:paraId="3B36F08B" w14:textId="4E3537B7" w:rsidR="00054504" w:rsidRDefault="00054504" w:rsidP="00942802">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A6695">
              <w:rPr>
                <w:b/>
                <w:bCs/>
                <w:noProof/>
              </w:rPr>
              <w:t>1</w:t>
            </w:r>
            <w:r>
              <w:rPr>
                <w:b/>
                <w:bCs/>
                <w:sz w:val="24"/>
                <w:szCs w:val="24"/>
              </w:rPr>
              <w:fldChar w:fldCharType="end"/>
            </w:r>
            <w:r>
              <w:rPr>
                <w:lang w:val="zh-CN"/>
              </w:rPr>
              <w:t xml:space="preserve"> </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24067" w14:textId="77777777" w:rsidR="00040172" w:rsidRDefault="00040172">
      <w:r>
        <w:separator/>
      </w:r>
    </w:p>
  </w:footnote>
  <w:footnote w:type="continuationSeparator" w:id="0">
    <w:p w14:paraId="363B8A4A" w14:textId="77777777" w:rsidR="00040172" w:rsidRDefault="000401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67428"/>
    <w:multiLevelType w:val="hybridMultilevel"/>
    <w:tmpl w:val="C2501D5C"/>
    <w:lvl w:ilvl="0" w:tplc="C7C6AD3C">
      <w:start w:val="1"/>
      <w:numFmt w:val="bullet"/>
      <w:lvlText w:val=""/>
      <w:lvlJc w:val="left"/>
      <w:pPr>
        <w:tabs>
          <w:tab w:val="num" w:pos="720"/>
        </w:tabs>
        <w:ind w:left="720" w:hanging="360"/>
      </w:pPr>
      <w:rPr>
        <w:rFonts w:ascii="Wingdings" w:hAnsi="Wingdings" w:hint="default"/>
      </w:rPr>
    </w:lvl>
    <w:lvl w:ilvl="1" w:tplc="68A05588" w:tentative="1">
      <w:start w:val="1"/>
      <w:numFmt w:val="bullet"/>
      <w:lvlText w:val=""/>
      <w:lvlJc w:val="left"/>
      <w:pPr>
        <w:tabs>
          <w:tab w:val="num" w:pos="1440"/>
        </w:tabs>
        <w:ind w:left="1440" w:hanging="360"/>
      </w:pPr>
      <w:rPr>
        <w:rFonts w:ascii="Wingdings" w:hAnsi="Wingdings" w:hint="default"/>
      </w:rPr>
    </w:lvl>
    <w:lvl w:ilvl="2" w:tplc="9D2AE86A" w:tentative="1">
      <w:start w:val="1"/>
      <w:numFmt w:val="bullet"/>
      <w:lvlText w:val=""/>
      <w:lvlJc w:val="left"/>
      <w:pPr>
        <w:tabs>
          <w:tab w:val="num" w:pos="2160"/>
        </w:tabs>
        <w:ind w:left="2160" w:hanging="360"/>
      </w:pPr>
      <w:rPr>
        <w:rFonts w:ascii="Wingdings" w:hAnsi="Wingdings" w:hint="default"/>
      </w:rPr>
    </w:lvl>
    <w:lvl w:ilvl="3" w:tplc="E702C0D2" w:tentative="1">
      <w:start w:val="1"/>
      <w:numFmt w:val="bullet"/>
      <w:lvlText w:val=""/>
      <w:lvlJc w:val="left"/>
      <w:pPr>
        <w:tabs>
          <w:tab w:val="num" w:pos="2880"/>
        </w:tabs>
        <w:ind w:left="2880" w:hanging="360"/>
      </w:pPr>
      <w:rPr>
        <w:rFonts w:ascii="Wingdings" w:hAnsi="Wingdings" w:hint="default"/>
      </w:rPr>
    </w:lvl>
    <w:lvl w:ilvl="4" w:tplc="AD8EC574" w:tentative="1">
      <w:start w:val="1"/>
      <w:numFmt w:val="bullet"/>
      <w:lvlText w:val=""/>
      <w:lvlJc w:val="left"/>
      <w:pPr>
        <w:tabs>
          <w:tab w:val="num" w:pos="3600"/>
        </w:tabs>
        <w:ind w:left="3600" w:hanging="360"/>
      </w:pPr>
      <w:rPr>
        <w:rFonts w:ascii="Wingdings" w:hAnsi="Wingdings" w:hint="default"/>
      </w:rPr>
    </w:lvl>
    <w:lvl w:ilvl="5" w:tplc="9864E352" w:tentative="1">
      <w:start w:val="1"/>
      <w:numFmt w:val="bullet"/>
      <w:lvlText w:val=""/>
      <w:lvlJc w:val="left"/>
      <w:pPr>
        <w:tabs>
          <w:tab w:val="num" w:pos="4320"/>
        </w:tabs>
        <w:ind w:left="4320" w:hanging="360"/>
      </w:pPr>
      <w:rPr>
        <w:rFonts w:ascii="Wingdings" w:hAnsi="Wingdings" w:hint="default"/>
      </w:rPr>
    </w:lvl>
    <w:lvl w:ilvl="6" w:tplc="3C8C194C" w:tentative="1">
      <w:start w:val="1"/>
      <w:numFmt w:val="bullet"/>
      <w:lvlText w:val=""/>
      <w:lvlJc w:val="left"/>
      <w:pPr>
        <w:tabs>
          <w:tab w:val="num" w:pos="5040"/>
        </w:tabs>
        <w:ind w:left="5040" w:hanging="360"/>
      </w:pPr>
      <w:rPr>
        <w:rFonts w:ascii="Wingdings" w:hAnsi="Wingdings" w:hint="default"/>
      </w:rPr>
    </w:lvl>
    <w:lvl w:ilvl="7" w:tplc="D52CA6F4" w:tentative="1">
      <w:start w:val="1"/>
      <w:numFmt w:val="bullet"/>
      <w:lvlText w:val=""/>
      <w:lvlJc w:val="left"/>
      <w:pPr>
        <w:tabs>
          <w:tab w:val="num" w:pos="5760"/>
        </w:tabs>
        <w:ind w:left="5760" w:hanging="360"/>
      </w:pPr>
      <w:rPr>
        <w:rFonts w:ascii="Wingdings" w:hAnsi="Wingdings" w:hint="default"/>
      </w:rPr>
    </w:lvl>
    <w:lvl w:ilvl="8" w:tplc="853CC8E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E52A31"/>
    <w:multiLevelType w:val="hybridMultilevel"/>
    <w:tmpl w:val="9D58C14E"/>
    <w:lvl w:ilvl="0" w:tplc="716E2D48">
      <w:start w:val="1"/>
      <w:numFmt w:val="bullet"/>
      <w:lvlText w:val="•"/>
      <w:lvlJc w:val="left"/>
      <w:pPr>
        <w:tabs>
          <w:tab w:val="num" w:pos="720"/>
        </w:tabs>
        <w:ind w:left="720" w:hanging="360"/>
      </w:pPr>
      <w:rPr>
        <w:rFonts w:ascii="宋体" w:hAnsi="宋体" w:hint="default"/>
      </w:rPr>
    </w:lvl>
    <w:lvl w:ilvl="1" w:tplc="AD483998" w:tentative="1">
      <w:start w:val="1"/>
      <w:numFmt w:val="bullet"/>
      <w:lvlText w:val="•"/>
      <w:lvlJc w:val="left"/>
      <w:pPr>
        <w:tabs>
          <w:tab w:val="num" w:pos="1440"/>
        </w:tabs>
        <w:ind w:left="1440" w:hanging="360"/>
      </w:pPr>
      <w:rPr>
        <w:rFonts w:ascii="宋体" w:hAnsi="宋体" w:hint="default"/>
      </w:rPr>
    </w:lvl>
    <w:lvl w:ilvl="2" w:tplc="CE66BD54" w:tentative="1">
      <w:start w:val="1"/>
      <w:numFmt w:val="bullet"/>
      <w:lvlText w:val="•"/>
      <w:lvlJc w:val="left"/>
      <w:pPr>
        <w:tabs>
          <w:tab w:val="num" w:pos="2160"/>
        </w:tabs>
        <w:ind w:left="2160" w:hanging="360"/>
      </w:pPr>
      <w:rPr>
        <w:rFonts w:ascii="宋体" w:hAnsi="宋体" w:hint="default"/>
      </w:rPr>
    </w:lvl>
    <w:lvl w:ilvl="3" w:tplc="B264386C" w:tentative="1">
      <w:start w:val="1"/>
      <w:numFmt w:val="bullet"/>
      <w:lvlText w:val="•"/>
      <w:lvlJc w:val="left"/>
      <w:pPr>
        <w:tabs>
          <w:tab w:val="num" w:pos="2880"/>
        </w:tabs>
        <w:ind w:left="2880" w:hanging="360"/>
      </w:pPr>
      <w:rPr>
        <w:rFonts w:ascii="宋体" w:hAnsi="宋体" w:hint="default"/>
      </w:rPr>
    </w:lvl>
    <w:lvl w:ilvl="4" w:tplc="E5AC8C5E" w:tentative="1">
      <w:start w:val="1"/>
      <w:numFmt w:val="bullet"/>
      <w:lvlText w:val="•"/>
      <w:lvlJc w:val="left"/>
      <w:pPr>
        <w:tabs>
          <w:tab w:val="num" w:pos="3600"/>
        </w:tabs>
        <w:ind w:left="3600" w:hanging="360"/>
      </w:pPr>
      <w:rPr>
        <w:rFonts w:ascii="宋体" w:hAnsi="宋体" w:hint="default"/>
      </w:rPr>
    </w:lvl>
    <w:lvl w:ilvl="5" w:tplc="94F0528A" w:tentative="1">
      <w:start w:val="1"/>
      <w:numFmt w:val="bullet"/>
      <w:lvlText w:val="•"/>
      <w:lvlJc w:val="left"/>
      <w:pPr>
        <w:tabs>
          <w:tab w:val="num" w:pos="4320"/>
        </w:tabs>
        <w:ind w:left="4320" w:hanging="360"/>
      </w:pPr>
      <w:rPr>
        <w:rFonts w:ascii="宋体" w:hAnsi="宋体" w:hint="default"/>
      </w:rPr>
    </w:lvl>
    <w:lvl w:ilvl="6" w:tplc="CB40F764" w:tentative="1">
      <w:start w:val="1"/>
      <w:numFmt w:val="bullet"/>
      <w:lvlText w:val="•"/>
      <w:lvlJc w:val="left"/>
      <w:pPr>
        <w:tabs>
          <w:tab w:val="num" w:pos="5040"/>
        </w:tabs>
        <w:ind w:left="5040" w:hanging="360"/>
      </w:pPr>
      <w:rPr>
        <w:rFonts w:ascii="宋体" w:hAnsi="宋体" w:hint="default"/>
      </w:rPr>
    </w:lvl>
    <w:lvl w:ilvl="7" w:tplc="68CE448C" w:tentative="1">
      <w:start w:val="1"/>
      <w:numFmt w:val="bullet"/>
      <w:lvlText w:val="•"/>
      <w:lvlJc w:val="left"/>
      <w:pPr>
        <w:tabs>
          <w:tab w:val="num" w:pos="5760"/>
        </w:tabs>
        <w:ind w:left="5760" w:hanging="360"/>
      </w:pPr>
      <w:rPr>
        <w:rFonts w:ascii="宋体" w:hAnsi="宋体" w:hint="default"/>
      </w:rPr>
    </w:lvl>
    <w:lvl w:ilvl="8" w:tplc="2744DC52"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15CD120C"/>
    <w:multiLevelType w:val="hybridMultilevel"/>
    <w:tmpl w:val="5C220C82"/>
    <w:lvl w:ilvl="0" w:tplc="BA2A78F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1F5C83"/>
    <w:multiLevelType w:val="hybridMultilevel"/>
    <w:tmpl w:val="9754D6F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D5E4842"/>
    <w:multiLevelType w:val="hybridMultilevel"/>
    <w:tmpl w:val="7980B586"/>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5" w15:restartNumberingAfterBreak="0">
    <w:nsid w:val="24D24E64"/>
    <w:multiLevelType w:val="hybridMultilevel"/>
    <w:tmpl w:val="5524C5CA"/>
    <w:lvl w:ilvl="0" w:tplc="04090001">
      <w:start w:val="1"/>
      <w:numFmt w:val="bullet"/>
      <w:lvlText w:val=""/>
      <w:lvlJc w:val="left"/>
      <w:pPr>
        <w:tabs>
          <w:tab w:val="num" w:pos="900"/>
        </w:tabs>
        <w:ind w:left="900" w:hanging="420"/>
      </w:pPr>
      <w:rPr>
        <w:rFonts w:ascii="Wingdings" w:hAnsi="Wingdings" w:hint="default"/>
      </w:rPr>
    </w:lvl>
    <w:lvl w:ilvl="1" w:tplc="FFFFFFFF" w:tentative="1">
      <w:start w:val="1"/>
      <w:numFmt w:val="lowerLetter"/>
      <w:lvlText w:val="%2)"/>
      <w:lvlJc w:val="left"/>
      <w:pPr>
        <w:ind w:left="982" w:hanging="420"/>
      </w:pPr>
    </w:lvl>
    <w:lvl w:ilvl="2" w:tplc="FFFFFFFF" w:tentative="1">
      <w:start w:val="1"/>
      <w:numFmt w:val="lowerRoman"/>
      <w:lvlText w:val="%3."/>
      <w:lvlJc w:val="right"/>
      <w:pPr>
        <w:ind w:left="1402" w:hanging="420"/>
      </w:pPr>
    </w:lvl>
    <w:lvl w:ilvl="3" w:tplc="FFFFFFFF" w:tentative="1">
      <w:start w:val="1"/>
      <w:numFmt w:val="decimal"/>
      <w:lvlText w:val="%4."/>
      <w:lvlJc w:val="left"/>
      <w:pPr>
        <w:ind w:left="1822" w:hanging="420"/>
      </w:pPr>
    </w:lvl>
    <w:lvl w:ilvl="4" w:tplc="FFFFFFFF" w:tentative="1">
      <w:start w:val="1"/>
      <w:numFmt w:val="lowerLetter"/>
      <w:lvlText w:val="%5)"/>
      <w:lvlJc w:val="left"/>
      <w:pPr>
        <w:ind w:left="2242" w:hanging="420"/>
      </w:pPr>
    </w:lvl>
    <w:lvl w:ilvl="5" w:tplc="FFFFFFFF" w:tentative="1">
      <w:start w:val="1"/>
      <w:numFmt w:val="lowerRoman"/>
      <w:lvlText w:val="%6."/>
      <w:lvlJc w:val="right"/>
      <w:pPr>
        <w:ind w:left="2662" w:hanging="420"/>
      </w:pPr>
    </w:lvl>
    <w:lvl w:ilvl="6" w:tplc="FFFFFFFF" w:tentative="1">
      <w:start w:val="1"/>
      <w:numFmt w:val="decimal"/>
      <w:lvlText w:val="%7."/>
      <w:lvlJc w:val="left"/>
      <w:pPr>
        <w:ind w:left="3082" w:hanging="420"/>
      </w:pPr>
    </w:lvl>
    <w:lvl w:ilvl="7" w:tplc="FFFFFFFF" w:tentative="1">
      <w:start w:val="1"/>
      <w:numFmt w:val="lowerLetter"/>
      <w:lvlText w:val="%8)"/>
      <w:lvlJc w:val="left"/>
      <w:pPr>
        <w:ind w:left="3502" w:hanging="420"/>
      </w:pPr>
    </w:lvl>
    <w:lvl w:ilvl="8" w:tplc="FFFFFFFF" w:tentative="1">
      <w:start w:val="1"/>
      <w:numFmt w:val="lowerRoman"/>
      <w:lvlText w:val="%9."/>
      <w:lvlJc w:val="right"/>
      <w:pPr>
        <w:ind w:left="3922" w:hanging="420"/>
      </w:pPr>
    </w:lvl>
  </w:abstractNum>
  <w:abstractNum w:abstractNumId="6" w15:restartNumberingAfterBreak="0">
    <w:nsid w:val="26C3447E"/>
    <w:multiLevelType w:val="hybridMultilevel"/>
    <w:tmpl w:val="B70A833A"/>
    <w:lvl w:ilvl="0" w:tplc="F17E038C">
      <w:start w:val="1"/>
      <w:numFmt w:val="bullet"/>
      <w:lvlText w:val="•"/>
      <w:lvlJc w:val="left"/>
      <w:pPr>
        <w:tabs>
          <w:tab w:val="num" w:pos="720"/>
        </w:tabs>
        <w:ind w:left="720" w:hanging="360"/>
      </w:pPr>
      <w:rPr>
        <w:rFonts w:ascii="Arial" w:hAnsi="Arial" w:hint="default"/>
      </w:rPr>
    </w:lvl>
    <w:lvl w:ilvl="1" w:tplc="7CFE7D40" w:tentative="1">
      <w:start w:val="1"/>
      <w:numFmt w:val="bullet"/>
      <w:lvlText w:val="•"/>
      <w:lvlJc w:val="left"/>
      <w:pPr>
        <w:tabs>
          <w:tab w:val="num" w:pos="1440"/>
        </w:tabs>
        <w:ind w:left="1440" w:hanging="360"/>
      </w:pPr>
      <w:rPr>
        <w:rFonts w:ascii="Arial" w:hAnsi="Arial" w:hint="default"/>
      </w:rPr>
    </w:lvl>
    <w:lvl w:ilvl="2" w:tplc="76F4E6E0" w:tentative="1">
      <w:start w:val="1"/>
      <w:numFmt w:val="bullet"/>
      <w:lvlText w:val="•"/>
      <w:lvlJc w:val="left"/>
      <w:pPr>
        <w:tabs>
          <w:tab w:val="num" w:pos="2160"/>
        </w:tabs>
        <w:ind w:left="2160" w:hanging="360"/>
      </w:pPr>
      <w:rPr>
        <w:rFonts w:ascii="Arial" w:hAnsi="Arial" w:hint="default"/>
      </w:rPr>
    </w:lvl>
    <w:lvl w:ilvl="3" w:tplc="C826EE7A" w:tentative="1">
      <w:start w:val="1"/>
      <w:numFmt w:val="bullet"/>
      <w:lvlText w:val="•"/>
      <w:lvlJc w:val="left"/>
      <w:pPr>
        <w:tabs>
          <w:tab w:val="num" w:pos="2880"/>
        </w:tabs>
        <w:ind w:left="2880" w:hanging="360"/>
      </w:pPr>
      <w:rPr>
        <w:rFonts w:ascii="Arial" w:hAnsi="Arial" w:hint="default"/>
      </w:rPr>
    </w:lvl>
    <w:lvl w:ilvl="4" w:tplc="76ECBED8" w:tentative="1">
      <w:start w:val="1"/>
      <w:numFmt w:val="bullet"/>
      <w:lvlText w:val="•"/>
      <w:lvlJc w:val="left"/>
      <w:pPr>
        <w:tabs>
          <w:tab w:val="num" w:pos="3600"/>
        </w:tabs>
        <w:ind w:left="3600" w:hanging="360"/>
      </w:pPr>
      <w:rPr>
        <w:rFonts w:ascii="Arial" w:hAnsi="Arial" w:hint="default"/>
      </w:rPr>
    </w:lvl>
    <w:lvl w:ilvl="5" w:tplc="E5C44F46" w:tentative="1">
      <w:start w:val="1"/>
      <w:numFmt w:val="bullet"/>
      <w:lvlText w:val="•"/>
      <w:lvlJc w:val="left"/>
      <w:pPr>
        <w:tabs>
          <w:tab w:val="num" w:pos="4320"/>
        </w:tabs>
        <w:ind w:left="4320" w:hanging="360"/>
      </w:pPr>
      <w:rPr>
        <w:rFonts w:ascii="Arial" w:hAnsi="Arial" w:hint="default"/>
      </w:rPr>
    </w:lvl>
    <w:lvl w:ilvl="6" w:tplc="892E4DCE" w:tentative="1">
      <w:start w:val="1"/>
      <w:numFmt w:val="bullet"/>
      <w:lvlText w:val="•"/>
      <w:lvlJc w:val="left"/>
      <w:pPr>
        <w:tabs>
          <w:tab w:val="num" w:pos="5040"/>
        </w:tabs>
        <w:ind w:left="5040" w:hanging="360"/>
      </w:pPr>
      <w:rPr>
        <w:rFonts w:ascii="Arial" w:hAnsi="Arial" w:hint="default"/>
      </w:rPr>
    </w:lvl>
    <w:lvl w:ilvl="7" w:tplc="3BE8C2CE" w:tentative="1">
      <w:start w:val="1"/>
      <w:numFmt w:val="bullet"/>
      <w:lvlText w:val="•"/>
      <w:lvlJc w:val="left"/>
      <w:pPr>
        <w:tabs>
          <w:tab w:val="num" w:pos="5760"/>
        </w:tabs>
        <w:ind w:left="5760" w:hanging="360"/>
      </w:pPr>
      <w:rPr>
        <w:rFonts w:ascii="Arial" w:hAnsi="Arial" w:hint="default"/>
      </w:rPr>
    </w:lvl>
    <w:lvl w:ilvl="8" w:tplc="CFBE31B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2F249E"/>
    <w:multiLevelType w:val="hybridMultilevel"/>
    <w:tmpl w:val="0F42C2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A73BB3"/>
    <w:multiLevelType w:val="hybridMultilevel"/>
    <w:tmpl w:val="E8DA82B8"/>
    <w:lvl w:ilvl="0" w:tplc="04090001">
      <w:start w:val="1"/>
      <w:numFmt w:val="bullet"/>
      <w:lvlText w:val=""/>
      <w:lvlJc w:val="left"/>
      <w:pPr>
        <w:tabs>
          <w:tab w:val="num" w:pos="900"/>
        </w:tabs>
        <w:ind w:left="900" w:hanging="420"/>
      </w:pPr>
      <w:rPr>
        <w:rFonts w:ascii="Wingdings" w:hAnsi="Wingdings" w:hint="default"/>
      </w:rPr>
    </w:lvl>
    <w:lvl w:ilvl="1" w:tplc="FFFFFFFF" w:tentative="1">
      <w:start w:val="1"/>
      <w:numFmt w:val="lowerLetter"/>
      <w:lvlText w:val="%2)"/>
      <w:lvlJc w:val="left"/>
      <w:pPr>
        <w:ind w:left="982" w:hanging="420"/>
      </w:pPr>
    </w:lvl>
    <w:lvl w:ilvl="2" w:tplc="FFFFFFFF" w:tentative="1">
      <w:start w:val="1"/>
      <w:numFmt w:val="lowerRoman"/>
      <w:lvlText w:val="%3."/>
      <w:lvlJc w:val="right"/>
      <w:pPr>
        <w:ind w:left="1402" w:hanging="420"/>
      </w:pPr>
    </w:lvl>
    <w:lvl w:ilvl="3" w:tplc="FFFFFFFF" w:tentative="1">
      <w:start w:val="1"/>
      <w:numFmt w:val="decimal"/>
      <w:lvlText w:val="%4."/>
      <w:lvlJc w:val="left"/>
      <w:pPr>
        <w:ind w:left="1822" w:hanging="420"/>
      </w:pPr>
    </w:lvl>
    <w:lvl w:ilvl="4" w:tplc="FFFFFFFF" w:tentative="1">
      <w:start w:val="1"/>
      <w:numFmt w:val="lowerLetter"/>
      <w:lvlText w:val="%5)"/>
      <w:lvlJc w:val="left"/>
      <w:pPr>
        <w:ind w:left="2242" w:hanging="420"/>
      </w:pPr>
    </w:lvl>
    <w:lvl w:ilvl="5" w:tplc="FFFFFFFF" w:tentative="1">
      <w:start w:val="1"/>
      <w:numFmt w:val="lowerRoman"/>
      <w:lvlText w:val="%6."/>
      <w:lvlJc w:val="right"/>
      <w:pPr>
        <w:ind w:left="2662" w:hanging="420"/>
      </w:pPr>
    </w:lvl>
    <w:lvl w:ilvl="6" w:tplc="FFFFFFFF" w:tentative="1">
      <w:start w:val="1"/>
      <w:numFmt w:val="decimal"/>
      <w:lvlText w:val="%7."/>
      <w:lvlJc w:val="left"/>
      <w:pPr>
        <w:ind w:left="3082" w:hanging="420"/>
      </w:pPr>
    </w:lvl>
    <w:lvl w:ilvl="7" w:tplc="FFFFFFFF" w:tentative="1">
      <w:start w:val="1"/>
      <w:numFmt w:val="lowerLetter"/>
      <w:lvlText w:val="%8)"/>
      <w:lvlJc w:val="left"/>
      <w:pPr>
        <w:ind w:left="3502" w:hanging="420"/>
      </w:pPr>
    </w:lvl>
    <w:lvl w:ilvl="8" w:tplc="FFFFFFFF" w:tentative="1">
      <w:start w:val="1"/>
      <w:numFmt w:val="lowerRoman"/>
      <w:lvlText w:val="%9."/>
      <w:lvlJc w:val="right"/>
      <w:pPr>
        <w:ind w:left="3922" w:hanging="420"/>
      </w:pPr>
    </w:lvl>
  </w:abstractNum>
  <w:abstractNum w:abstractNumId="9" w15:restartNumberingAfterBreak="0">
    <w:nsid w:val="35AD7E52"/>
    <w:multiLevelType w:val="hybridMultilevel"/>
    <w:tmpl w:val="D39223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207452"/>
    <w:multiLevelType w:val="hybridMultilevel"/>
    <w:tmpl w:val="B55AE3E6"/>
    <w:lvl w:ilvl="0" w:tplc="A676A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2257F5"/>
    <w:multiLevelType w:val="hybridMultilevel"/>
    <w:tmpl w:val="36BC4DC2"/>
    <w:lvl w:ilvl="0" w:tplc="65CCA892">
      <w:start w:val="1"/>
      <w:numFmt w:val="bullet"/>
      <w:lvlText w:val="•"/>
      <w:lvlJc w:val="left"/>
      <w:pPr>
        <w:tabs>
          <w:tab w:val="num" w:pos="720"/>
        </w:tabs>
        <w:ind w:left="720" w:hanging="360"/>
      </w:pPr>
      <w:rPr>
        <w:rFonts w:ascii="Arial" w:hAnsi="Arial" w:hint="default"/>
      </w:rPr>
    </w:lvl>
    <w:lvl w:ilvl="1" w:tplc="98964A32" w:tentative="1">
      <w:start w:val="1"/>
      <w:numFmt w:val="bullet"/>
      <w:lvlText w:val="•"/>
      <w:lvlJc w:val="left"/>
      <w:pPr>
        <w:tabs>
          <w:tab w:val="num" w:pos="1440"/>
        </w:tabs>
        <w:ind w:left="1440" w:hanging="360"/>
      </w:pPr>
      <w:rPr>
        <w:rFonts w:ascii="Arial" w:hAnsi="Arial" w:hint="default"/>
      </w:rPr>
    </w:lvl>
    <w:lvl w:ilvl="2" w:tplc="AED0FD64" w:tentative="1">
      <w:start w:val="1"/>
      <w:numFmt w:val="bullet"/>
      <w:lvlText w:val="•"/>
      <w:lvlJc w:val="left"/>
      <w:pPr>
        <w:tabs>
          <w:tab w:val="num" w:pos="2160"/>
        </w:tabs>
        <w:ind w:left="2160" w:hanging="360"/>
      </w:pPr>
      <w:rPr>
        <w:rFonts w:ascii="Arial" w:hAnsi="Arial" w:hint="default"/>
      </w:rPr>
    </w:lvl>
    <w:lvl w:ilvl="3" w:tplc="8E48CD6C" w:tentative="1">
      <w:start w:val="1"/>
      <w:numFmt w:val="bullet"/>
      <w:lvlText w:val="•"/>
      <w:lvlJc w:val="left"/>
      <w:pPr>
        <w:tabs>
          <w:tab w:val="num" w:pos="2880"/>
        </w:tabs>
        <w:ind w:left="2880" w:hanging="360"/>
      </w:pPr>
      <w:rPr>
        <w:rFonts w:ascii="Arial" w:hAnsi="Arial" w:hint="default"/>
      </w:rPr>
    </w:lvl>
    <w:lvl w:ilvl="4" w:tplc="528EA73C" w:tentative="1">
      <w:start w:val="1"/>
      <w:numFmt w:val="bullet"/>
      <w:lvlText w:val="•"/>
      <w:lvlJc w:val="left"/>
      <w:pPr>
        <w:tabs>
          <w:tab w:val="num" w:pos="3600"/>
        </w:tabs>
        <w:ind w:left="3600" w:hanging="360"/>
      </w:pPr>
      <w:rPr>
        <w:rFonts w:ascii="Arial" w:hAnsi="Arial" w:hint="default"/>
      </w:rPr>
    </w:lvl>
    <w:lvl w:ilvl="5" w:tplc="133A08B4" w:tentative="1">
      <w:start w:val="1"/>
      <w:numFmt w:val="bullet"/>
      <w:lvlText w:val="•"/>
      <w:lvlJc w:val="left"/>
      <w:pPr>
        <w:tabs>
          <w:tab w:val="num" w:pos="4320"/>
        </w:tabs>
        <w:ind w:left="4320" w:hanging="360"/>
      </w:pPr>
      <w:rPr>
        <w:rFonts w:ascii="Arial" w:hAnsi="Arial" w:hint="default"/>
      </w:rPr>
    </w:lvl>
    <w:lvl w:ilvl="6" w:tplc="3A5C450A" w:tentative="1">
      <w:start w:val="1"/>
      <w:numFmt w:val="bullet"/>
      <w:lvlText w:val="•"/>
      <w:lvlJc w:val="left"/>
      <w:pPr>
        <w:tabs>
          <w:tab w:val="num" w:pos="5040"/>
        </w:tabs>
        <w:ind w:left="5040" w:hanging="360"/>
      </w:pPr>
      <w:rPr>
        <w:rFonts w:ascii="Arial" w:hAnsi="Arial" w:hint="default"/>
      </w:rPr>
    </w:lvl>
    <w:lvl w:ilvl="7" w:tplc="1086405A" w:tentative="1">
      <w:start w:val="1"/>
      <w:numFmt w:val="bullet"/>
      <w:lvlText w:val="•"/>
      <w:lvlJc w:val="left"/>
      <w:pPr>
        <w:tabs>
          <w:tab w:val="num" w:pos="5760"/>
        </w:tabs>
        <w:ind w:left="5760" w:hanging="360"/>
      </w:pPr>
      <w:rPr>
        <w:rFonts w:ascii="Arial" w:hAnsi="Arial" w:hint="default"/>
      </w:rPr>
    </w:lvl>
    <w:lvl w:ilvl="8" w:tplc="487AE97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3750AD"/>
    <w:multiLevelType w:val="hybridMultilevel"/>
    <w:tmpl w:val="729ADF56"/>
    <w:lvl w:ilvl="0" w:tplc="7E62186E">
      <w:start w:val="1"/>
      <w:numFmt w:val="bullet"/>
      <w:lvlText w:val=""/>
      <w:lvlJc w:val="left"/>
      <w:pPr>
        <w:tabs>
          <w:tab w:val="num" w:pos="720"/>
        </w:tabs>
        <w:ind w:left="720" w:hanging="360"/>
      </w:pPr>
      <w:rPr>
        <w:rFonts w:ascii="Wingdings" w:hAnsi="Wingdings" w:hint="default"/>
      </w:rPr>
    </w:lvl>
    <w:lvl w:ilvl="1" w:tplc="B8D20612" w:tentative="1">
      <w:start w:val="1"/>
      <w:numFmt w:val="bullet"/>
      <w:lvlText w:val=""/>
      <w:lvlJc w:val="left"/>
      <w:pPr>
        <w:tabs>
          <w:tab w:val="num" w:pos="1440"/>
        </w:tabs>
        <w:ind w:left="1440" w:hanging="360"/>
      </w:pPr>
      <w:rPr>
        <w:rFonts w:ascii="Wingdings" w:hAnsi="Wingdings" w:hint="default"/>
      </w:rPr>
    </w:lvl>
    <w:lvl w:ilvl="2" w:tplc="1ED66662" w:tentative="1">
      <w:start w:val="1"/>
      <w:numFmt w:val="bullet"/>
      <w:lvlText w:val=""/>
      <w:lvlJc w:val="left"/>
      <w:pPr>
        <w:tabs>
          <w:tab w:val="num" w:pos="2160"/>
        </w:tabs>
        <w:ind w:left="2160" w:hanging="360"/>
      </w:pPr>
      <w:rPr>
        <w:rFonts w:ascii="Wingdings" w:hAnsi="Wingdings" w:hint="default"/>
      </w:rPr>
    </w:lvl>
    <w:lvl w:ilvl="3" w:tplc="25546870" w:tentative="1">
      <w:start w:val="1"/>
      <w:numFmt w:val="bullet"/>
      <w:lvlText w:val=""/>
      <w:lvlJc w:val="left"/>
      <w:pPr>
        <w:tabs>
          <w:tab w:val="num" w:pos="2880"/>
        </w:tabs>
        <w:ind w:left="2880" w:hanging="360"/>
      </w:pPr>
      <w:rPr>
        <w:rFonts w:ascii="Wingdings" w:hAnsi="Wingdings" w:hint="default"/>
      </w:rPr>
    </w:lvl>
    <w:lvl w:ilvl="4" w:tplc="307202EA" w:tentative="1">
      <w:start w:val="1"/>
      <w:numFmt w:val="bullet"/>
      <w:lvlText w:val=""/>
      <w:lvlJc w:val="left"/>
      <w:pPr>
        <w:tabs>
          <w:tab w:val="num" w:pos="3600"/>
        </w:tabs>
        <w:ind w:left="3600" w:hanging="360"/>
      </w:pPr>
      <w:rPr>
        <w:rFonts w:ascii="Wingdings" w:hAnsi="Wingdings" w:hint="default"/>
      </w:rPr>
    </w:lvl>
    <w:lvl w:ilvl="5" w:tplc="32AC39E4" w:tentative="1">
      <w:start w:val="1"/>
      <w:numFmt w:val="bullet"/>
      <w:lvlText w:val=""/>
      <w:lvlJc w:val="left"/>
      <w:pPr>
        <w:tabs>
          <w:tab w:val="num" w:pos="4320"/>
        </w:tabs>
        <w:ind w:left="4320" w:hanging="360"/>
      </w:pPr>
      <w:rPr>
        <w:rFonts w:ascii="Wingdings" w:hAnsi="Wingdings" w:hint="default"/>
      </w:rPr>
    </w:lvl>
    <w:lvl w:ilvl="6" w:tplc="7314494E" w:tentative="1">
      <w:start w:val="1"/>
      <w:numFmt w:val="bullet"/>
      <w:lvlText w:val=""/>
      <w:lvlJc w:val="left"/>
      <w:pPr>
        <w:tabs>
          <w:tab w:val="num" w:pos="5040"/>
        </w:tabs>
        <w:ind w:left="5040" w:hanging="360"/>
      </w:pPr>
      <w:rPr>
        <w:rFonts w:ascii="Wingdings" w:hAnsi="Wingdings" w:hint="default"/>
      </w:rPr>
    </w:lvl>
    <w:lvl w:ilvl="7" w:tplc="9D7C266C" w:tentative="1">
      <w:start w:val="1"/>
      <w:numFmt w:val="bullet"/>
      <w:lvlText w:val=""/>
      <w:lvlJc w:val="left"/>
      <w:pPr>
        <w:tabs>
          <w:tab w:val="num" w:pos="5760"/>
        </w:tabs>
        <w:ind w:left="5760" w:hanging="360"/>
      </w:pPr>
      <w:rPr>
        <w:rFonts w:ascii="Wingdings" w:hAnsi="Wingdings" w:hint="default"/>
      </w:rPr>
    </w:lvl>
    <w:lvl w:ilvl="8" w:tplc="660C4B2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9F64FA"/>
    <w:multiLevelType w:val="hybridMultilevel"/>
    <w:tmpl w:val="0ADAC0A4"/>
    <w:lvl w:ilvl="0" w:tplc="EAEC1530">
      <w:start w:val="1"/>
      <w:numFmt w:val="bullet"/>
      <w:lvlText w:val="•"/>
      <w:lvlJc w:val="left"/>
      <w:pPr>
        <w:tabs>
          <w:tab w:val="num" w:pos="720"/>
        </w:tabs>
        <w:ind w:left="720" w:hanging="360"/>
      </w:pPr>
      <w:rPr>
        <w:rFonts w:ascii="Arial" w:hAnsi="Arial" w:hint="default"/>
      </w:rPr>
    </w:lvl>
    <w:lvl w:ilvl="1" w:tplc="3B1E4C54" w:tentative="1">
      <w:start w:val="1"/>
      <w:numFmt w:val="bullet"/>
      <w:lvlText w:val="•"/>
      <w:lvlJc w:val="left"/>
      <w:pPr>
        <w:tabs>
          <w:tab w:val="num" w:pos="1440"/>
        </w:tabs>
        <w:ind w:left="1440" w:hanging="360"/>
      </w:pPr>
      <w:rPr>
        <w:rFonts w:ascii="Arial" w:hAnsi="Arial" w:hint="default"/>
      </w:rPr>
    </w:lvl>
    <w:lvl w:ilvl="2" w:tplc="9790D2FA" w:tentative="1">
      <w:start w:val="1"/>
      <w:numFmt w:val="bullet"/>
      <w:lvlText w:val="•"/>
      <w:lvlJc w:val="left"/>
      <w:pPr>
        <w:tabs>
          <w:tab w:val="num" w:pos="2160"/>
        </w:tabs>
        <w:ind w:left="2160" w:hanging="360"/>
      </w:pPr>
      <w:rPr>
        <w:rFonts w:ascii="Arial" w:hAnsi="Arial" w:hint="default"/>
      </w:rPr>
    </w:lvl>
    <w:lvl w:ilvl="3" w:tplc="36C0C3D6" w:tentative="1">
      <w:start w:val="1"/>
      <w:numFmt w:val="bullet"/>
      <w:lvlText w:val="•"/>
      <w:lvlJc w:val="left"/>
      <w:pPr>
        <w:tabs>
          <w:tab w:val="num" w:pos="2880"/>
        </w:tabs>
        <w:ind w:left="2880" w:hanging="360"/>
      </w:pPr>
      <w:rPr>
        <w:rFonts w:ascii="Arial" w:hAnsi="Arial" w:hint="default"/>
      </w:rPr>
    </w:lvl>
    <w:lvl w:ilvl="4" w:tplc="5B30BA2A" w:tentative="1">
      <w:start w:val="1"/>
      <w:numFmt w:val="bullet"/>
      <w:lvlText w:val="•"/>
      <w:lvlJc w:val="left"/>
      <w:pPr>
        <w:tabs>
          <w:tab w:val="num" w:pos="3600"/>
        </w:tabs>
        <w:ind w:left="3600" w:hanging="360"/>
      </w:pPr>
      <w:rPr>
        <w:rFonts w:ascii="Arial" w:hAnsi="Arial" w:hint="default"/>
      </w:rPr>
    </w:lvl>
    <w:lvl w:ilvl="5" w:tplc="4D2E5E5A" w:tentative="1">
      <w:start w:val="1"/>
      <w:numFmt w:val="bullet"/>
      <w:lvlText w:val="•"/>
      <w:lvlJc w:val="left"/>
      <w:pPr>
        <w:tabs>
          <w:tab w:val="num" w:pos="4320"/>
        </w:tabs>
        <w:ind w:left="4320" w:hanging="360"/>
      </w:pPr>
      <w:rPr>
        <w:rFonts w:ascii="Arial" w:hAnsi="Arial" w:hint="default"/>
      </w:rPr>
    </w:lvl>
    <w:lvl w:ilvl="6" w:tplc="1998638C" w:tentative="1">
      <w:start w:val="1"/>
      <w:numFmt w:val="bullet"/>
      <w:lvlText w:val="•"/>
      <w:lvlJc w:val="left"/>
      <w:pPr>
        <w:tabs>
          <w:tab w:val="num" w:pos="5040"/>
        </w:tabs>
        <w:ind w:left="5040" w:hanging="360"/>
      </w:pPr>
      <w:rPr>
        <w:rFonts w:ascii="Arial" w:hAnsi="Arial" w:hint="default"/>
      </w:rPr>
    </w:lvl>
    <w:lvl w:ilvl="7" w:tplc="7EAE5192" w:tentative="1">
      <w:start w:val="1"/>
      <w:numFmt w:val="bullet"/>
      <w:lvlText w:val="•"/>
      <w:lvlJc w:val="left"/>
      <w:pPr>
        <w:tabs>
          <w:tab w:val="num" w:pos="5760"/>
        </w:tabs>
        <w:ind w:left="5760" w:hanging="360"/>
      </w:pPr>
      <w:rPr>
        <w:rFonts w:ascii="Arial" w:hAnsi="Arial" w:hint="default"/>
      </w:rPr>
    </w:lvl>
    <w:lvl w:ilvl="8" w:tplc="D68C72B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E8078A1"/>
    <w:multiLevelType w:val="hybridMultilevel"/>
    <w:tmpl w:val="FEAE082C"/>
    <w:lvl w:ilvl="0" w:tplc="D7628462">
      <w:start w:val="1"/>
      <w:numFmt w:val="bullet"/>
      <w:lvlText w:val="•"/>
      <w:lvlJc w:val="left"/>
      <w:pPr>
        <w:tabs>
          <w:tab w:val="num" w:pos="720"/>
        </w:tabs>
        <w:ind w:left="720" w:hanging="360"/>
      </w:pPr>
      <w:rPr>
        <w:rFonts w:ascii="Arial" w:hAnsi="Arial" w:hint="default"/>
      </w:rPr>
    </w:lvl>
    <w:lvl w:ilvl="1" w:tplc="233E58D8" w:tentative="1">
      <w:start w:val="1"/>
      <w:numFmt w:val="bullet"/>
      <w:lvlText w:val="•"/>
      <w:lvlJc w:val="left"/>
      <w:pPr>
        <w:tabs>
          <w:tab w:val="num" w:pos="1440"/>
        </w:tabs>
        <w:ind w:left="1440" w:hanging="360"/>
      </w:pPr>
      <w:rPr>
        <w:rFonts w:ascii="Arial" w:hAnsi="Arial" w:hint="default"/>
      </w:rPr>
    </w:lvl>
    <w:lvl w:ilvl="2" w:tplc="DEC6F7C2" w:tentative="1">
      <w:start w:val="1"/>
      <w:numFmt w:val="bullet"/>
      <w:lvlText w:val="•"/>
      <w:lvlJc w:val="left"/>
      <w:pPr>
        <w:tabs>
          <w:tab w:val="num" w:pos="2160"/>
        </w:tabs>
        <w:ind w:left="2160" w:hanging="360"/>
      </w:pPr>
      <w:rPr>
        <w:rFonts w:ascii="Arial" w:hAnsi="Arial" w:hint="default"/>
      </w:rPr>
    </w:lvl>
    <w:lvl w:ilvl="3" w:tplc="97621D0E" w:tentative="1">
      <w:start w:val="1"/>
      <w:numFmt w:val="bullet"/>
      <w:lvlText w:val="•"/>
      <w:lvlJc w:val="left"/>
      <w:pPr>
        <w:tabs>
          <w:tab w:val="num" w:pos="2880"/>
        </w:tabs>
        <w:ind w:left="2880" w:hanging="360"/>
      </w:pPr>
      <w:rPr>
        <w:rFonts w:ascii="Arial" w:hAnsi="Arial" w:hint="default"/>
      </w:rPr>
    </w:lvl>
    <w:lvl w:ilvl="4" w:tplc="1F8CC1F8" w:tentative="1">
      <w:start w:val="1"/>
      <w:numFmt w:val="bullet"/>
      <w:lvlText w:val="•"/>
      <w:lvlJc w:val="left"/>
      <w:pPr>
        <w:tabs>
          <w:tab w:val="num" w:pos="3600"/>
        </w:tabs>
        <w:ind w:left="3600" w:hanging="360"/>
      </w:pPr>
      <w:rPr>
        <w:rFonts w:ascii="Arial" w:hAnsi="Arial" w:hint="default"/>
      </w:rPr>
    </w:lvl>
    <w:lvl w:ilvl="5" w:tplc="DC74DCFA" w:tentative="1">
      <w:start w:val="1"/>
      <w:numFmt w:val="bullet"/>
      <w:lvlText w:val="•"/>
      <w:lvlJc w:val="left"/>
      <w:pPr>
        <w:tabs>
          <w:tab w:val="num" w:pos="4320"/>
        </w:tabs>
        <w:ind w:left="4320" w:hanging="360"/>
      </w:pPr>
      <w:rPr>
        <w:rFonts w:ascii="Arial" w:hAnsi="Arial" w:hint="default"/>
      </w:rPr>
    </w:lvl>
    <w:lvl w:ilvl="6" w:tplc="E0525EA2" w:tentative="1">
      <w:start w:val="1"/>
      <w:numFmt w:val="bullet"/>
      <w:lvlText w:val="•"/>
      <w:lvlJc w:val="left"/>
      <w:pPr>
        <w:tabs>
          <w:tab w:val="num" w:pos="5040"/>
        </w:tabs>
        <w:ind w:left="5040" w:hanging="360"/>
      </w:pPr>
      <w:rPr>
        <w:rFonts w:ascii="Arial" w:hAnsi="Arial" w:hint="default"/>
      </w:rPr>
    </w:lvl>
    <w:lvl w:ilvl="7" w:tplc="E74871D0" w:tentative="1">
      <w:start w:val="1"/>
      <w:numFmt w:val="bullet"/>
      <w:lvlText w:val="•"/>
      <w:lvlJc w:val="left"/>
      <w:pPr>
        <w:tabs>
          <w:tab w:val="num" w:pos="5760"/>
        </w:tabs>
        <w:ind w:left="5760" w:hanging="360"/>
      </w:pPr>
      <w:rPr>
        <w:rFonts w:ascii="Arial" w:hAnsi="Arial" w:hint="default"/>
      </w:rPr>
    </w:lvl>
    <w:lvl w:ilvl="8" w:tplc="BDBED61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EA17A0E"/>
    <w:multiLevelType w:val="multilevel"/>
    <w:tmpl w:val="62D2A274"/>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hAnsi="Arial" w:cs="Arial" w:hint="default"/>
        <w:b/>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6" w15:restartNumberingAfterBreak="0">
    <w:nsid w:val="448B58FE"/>
    <w:multiLevelType w:val="hybridMultilevel"/>
    <w:tmpl w:val="C5C8376E"/>
    <w:lvl w:ilvl="0" w:tplc="EA5A0656">
      <w:start w:val="1"/>
      <w:numFmt w:val="bullet"/>
      <w:lvlText w:val="•"/>
      <w:lvlJc w:val="left"/>
      <w:pPr>
        <w:tabs>
          <w:tab w:val="num" w:pos="720"/>
        </w:tabs>
        <w:ind w:left="720" w:hanging="360"/>
      </w:pPr>
      <w:rPr>
        <w:rFonts w:ascii="Arial" w:hAnsi="Arial" w:hint="default"/>
      </w:rPr>
    </w:lvl>
    <w:lvl w:ilvl="1" w:tplc="4EA8E7F0" w:tentative="1">
      <w:start w:val="1"/>
      <w:numFmt w:val="bullet"/>
      <w:lvlText w:val="•"/>
      <w:lvlJc w:val="left"/>
      <w:pPr>
        <w:tabs>
          <w:tab w:val="num" w:pos="1440"/>
        </w:tabs>
        <w:ind w:left="1440" w:hanging="360"/>
      </w:pPr>
      <w:rPr>
        <w:rFonts w:ascii="Arial" w:hAnsi="Arial" w:hint="default"/>
      </w:rPr>
    </w:lvl>
    <w:lvl w:ilvl="2" w:tplc="8D880A3A" w:tentative="1">
      <w:start w:val="1"/>
      <w:numFmt w:val="bullet"/>
      <w:lvlText w:val="•"/>
      <w:lvlJc w:val="left"/>
      <w:pPr>
        <w:tabs>
          <w:tab w:val="num" w:pos="2160"/>
        </w:tabs>
        <w:ind w:left="2160" w:hanging="360"/>
      </w:pPr>
      <w:rPr>
        <w:rFonts w:ascii="Arial" w:hAnsi="Arial" w:hint="default"/>
      </w:rPr>
    </w:lvl>
    <w:lvl w:ilvl="3" w:tplc="96CEC502" w:tentative="1">
      <w:start w:val="1"/>
      <w:numFmt w:val="bullet"/>
      <w:lvlText w:val="•"/>
      <w:lvlJc w:val="left"/>
      <w:pPr>
        <w:tabs>
          <w:tab w:val="num" w:pos="2880"/>
        </w:tabs>
        <w:ind w:left="2880" w:hanging="360"/>
      </w:pPr>
      <w:rPr>
        <w:rFonts w:ascii="Arial" w:hAnsi="Arial" w:hint="default"/>
      </w:rPr>
    </w:lvl>
    <w:lvl w:ilvl="4" w:tplc="73B0C0F4" w:tentative="1">
      <w:start w:val="1"/>
      <w:numFmt w:val="bullet"/>
      <w:lvlText w:val="•"/>
      <w:lvlJc w:val="left"/>
      <w:pPr>
        <w:tabs>
          <w:tab w:val="num" w:pos="3600"/>
        </w:tabs>
        <w:ind w:left="3600" w:hanging="360"/>
      </w:pPr>
      <w:rPr>
        <w:rFonts w:ascii="Arial" w:hAnsi="Arial" w:hint="default"/>
      </w:rPr>
    </w:lvl>
    <w:lvl w:ilvl="5" w:tplc="C2664728" w:tentative="1">
      <w:start w:val="1"/>
      <w:numFmt w:val="bullet"/>
      <w:lvlText w:val="•"/>
      <w:lvlJc w:val="left"/>
      <w:pPr>
        <w:tabs>
          <w:tab w:val="num" w:pos="4320"/>
        </w:tabs>
        <w:ind w:left="4320" w:hanging="360"/>
      </w:pPr>
      <w:rPr>
        <w:rFonts w:ascii="Arial" w:hAnsi="Arial" w:hint="default"/>
      </w:rPr>
    </w:lvl>
    <w:lvl w:ilvl="6" w:tplc="155609EC" w:tentative="1">
      <w:start w:val="1"/>
      <w:numFmt w:val="bullet"/>
      <w:lvlText w:val="•"/>
      <w:lvlJc w:val="left"/>
      <w:pPr>
        <w:tabs>
          <w:tab w:val="num" w:pos="5040"/>
        </w:tabs>
        <w:ind w:left="5040" w:hanging="360"/>
      </w:pPr>
      <w:rPr>
        <w:rFonts w:ascii="Arial" w:hAnsi="Arial" w:hint="default"/>
      </w:rPr>
    </w:lvl>
    <w:lvl w:ilvl="7" w:tplc="1C8CB172" w:tentative="1">
      <w:start w:val="1"/>
      <w:numFmt w:val="bullet"/>
      <w:lvlText w:val="•"/>
      <w:lvlJc w:val="left"/>
      <w:pPr>
        <w:tabs>
          <w:tab w:val="num" w:pos="5760"/>
        </w:tabs>
        <w:ind w:left="5760" w:hanging="360"/>
      </w:pPr>
      <w:rPr>
        <w:rFonts w:ascii="Arial" w:hAnsi="Arial" w:hint="default"/>
      </w:rPr>
    </w:lvl>
    <w:lvl w:ilvl="8" w:tplc="EFA65BA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DA90E29"/>
    <w:multiLevelType w:val="hybridMultilevel"/>
    <w:tmpl w:val="FC9A590A"/>
    <w:lvl w:ilvl="0" w:tplc="6D327DF4">
      <w:start w:val="1"/>
      <w:numFmt w:val="bullet"/>
      <w:lvlText w:val="•"/>
      <w:lvlJc w:val="left"/>
      <w:pPr>
        <w:tabs>
          <w:tab w:val="num" w:pos="720"/>
        </w:tabs>
        <w:ind w:left="720" w:hanging="360"/>
      </w:pPr>
      <w:rPr>
        <w:rFonts w:ascii="Arial" w:hAnsi="Arial" w:hint="default"/>
      </w:rPr>
    </w:lvl>
    <w:lvl w:ilvl="1" w:tplc="935CBA74" w:tentative="1">
      <w:start w:val="1"/>
      <w:numFmt w:val="bullet"/>
      <w:lvlText w:val="•"/>
      <w:lvlJc w:val="left"/>
      <w:pPr>
        <w:tabs>
          <w:tab w:val="num" w:pos="1440"/>
        </w:tabs>
        <w:ind w:left="1440" w:hanging="360"/>
      </w:pPr>
      <w:rPr>
        <w:rFonts w:ascii="Arial" w:hAnsi="Arial" w:hint="default"/>
      </w:rPr>
    </w:lvl>
    <w:lvl w:ilvl="2" w:tplc="6844666A" w:tentative="1">
      <w:start w:val="1"/>
      <w:numFmt w:val="bullet"/>
      <w:lvlText w:val="•"/>
      <w:lvlJc w:val="left"/>
      <w:pPr>
        <w:tabs>
          <w:tab w:val="num" w:pos="2160"/>
        </w:tabs>
        <w:ind w:left="2160" w:hanging="360"/>
      </w:pPr>
      <w:rPr>
        <w:rFonts w:ascii="Arial" w:hAnsi="Arial" w:hint="default"/>
      </w:rPr>
    </w:lvl>
    <w:lvl w:ilvl="3" w:tplc="5B2AB0A6" w:tentative="1">
      <w:start w:val="1"/>
      <w:numFmt w:val="bullet"/>
      <w:lvlText w:val="•"/>
      <w:lvlJc w:val="left"/>
      <w:pPr>
        <w:tabs>
          <w:tab w:val="num" w:pos="2880"/>
        </w:tabs>
        <w:ind w:left="2880" w:hanging="360"/>
      </w:pPr>
      <w:rPr>
        <w:rFonts w:ascii="Arial" w:hAnsi="Arial" w:hint="default"/>
      </w:rPr>
    </w:lvl>
    <w:lvl w:ilvl="4" w:tplc="48D6B916" w:tentative="1">
      <w:start w:val="1"/>
      <w:numFmt w:val="bullet"/>
      <w:lvlText w:val="•"/>
      <w:lvlJc w:val="left"/>
      <w:pPr>
        <w:tabs>
          <w:tab w:val="num" w:pos="3600"/>
        </w:tabs>
        <w:ind w:left="3600" w:hanging="360"/>
      </w:pPr>
      <w:rPr>
        <w:rFonts w:ascii="Arial" w:hAnsi="Arial" w:hint="default"/>
      </w:rPr>
    </w:lvl>
    <w:lvl w:ilvl="5" w:tplc="1CE6EC30" w:tentative="1">
      <w:start w:val="1"/>
      <w:numFmt w:val="bullet"/>
      <w:lvlText w:val="•"/>
      <w:lvlJc w:val="left"/>
      <w:pPr>
        <w:tabs>
          <w:tab w:val="num" w:pos="4320"/>
        </w:tabs>
        <w:ind w:left="4320" w:hanging="360"/>
      </w:pPr>
      <w:rPr>
        <w:rFonts w:ascii="Arial" w:hAnsi="Arial" w:hint="default"/>
      </w:rPr>
    </w:lvl>
    <w:lvl w:ilvl="6" w:tplc="7054B246" w:tentative="1">
      <w:start w:val="1"/>
      <w:numFmt w:val="bullet"/>
      <w:lvlText w:val="•"/>
      <w:lvlJc w:val="left"/>
      <w:pPr>
        <w:tabs>
          <w:tab w:val="num" w:pos="5040"/>
        </w:tabs>
        <w:ind w:left="5040" w:hanging="360"/>
      </w:pPr>
      <w:rPr>
        <w:rFonts w:ascii="Arial" w:hAnsi="Arial" w:hint="default"/>
      </w:rPr>
    </w:lvl>
    <w:lvl w:ilvl="7" w:tplc="D820D740" w:tentative="1">
      <w:start w:val="1"/>
      <w:numFmt w:val="bullet"/>
      <w:lvlText w:val="•"/>
      <w:lvlJc w:val="left"/>
      <w:pPr>
        <w:tabs>
          <w:tab w:val="num" w:pos="5760"/>
        </w:tabs>
        <w:ind w:left="5760" w:hanging="360"/>
      </w:pPr>
      <w:rPr>
        <w:rFonts w:ascii="Arial" w:hAnsi="Arial" w:hint="default"/>
      </w:rPr>
    </w:lvl>
    <w:lvl w:ilvl="8" w:tplc="4D4495B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E3F7D16"/>
    <w:multiLevelType w:val="hybridMultilevel"/>
    <w:tmpl w:val="092AE962"/>
    <w:lvl w:ilvl="0" w:tplc="E5DA7FA4">
      <w:start w:val="1"/>
      <w:numFmt w:val="bullet"/>
      <w:lvlText w:val="•"/>
      <w:lvlJc w:val="left"/>
      <w:pPr>
        <w:tabs>
          <w:tab w:val="num" w:pos="720"/>
        </w:tabs>
        <w:ind w:left="720" w:hanging="360"/>
      </w:pPr>
      <w:rPr>
        <w:rFonts w:ascii="Arial" w:hAnsi="Arial" w:hint="default"/>
      </w:rPr>
    </w:lvl>
    <w:lvl w:ilvl="1" w:tplc="4066F4CE" w:tentative="1">
      <w:start w:val="1"/>
      <w:numFmt w:val="bullet"/>
      <w:lvlText w:val="•"/>
      <w:lvlJc w:val="left"/>
      <w:pPr>
        <w:tabs>
          <w:tab w:val="num" w:pos="1440"/>
        </w:tabs>
        <w:ind w:left="1440" w:hanging="360"/>
      </w:pPr>
      <w:rPr>
        <w:rFonts w:ascii="Arial" w:hAnsi="Arial" w:hint="default"/>
      </w:rPr>
    </w:lvl>
    <w:lvl w:ilvl="2" w:tplc="1068B786" w:tentative="1">
      <w:start w:val="1"/>
      <w:numFmt w:val="bullet"/>
      <w:lvlText w:val="•"/>
      <w:lvlJc w:val="left"/>
      <w:pPr>
        <w:tabs>
          <w:tab w:val="num" w:pos="2160"/>
        </w:tabs>
        <w:ind w:left="2160" w:hanging="360"/>
      </w:pPr>
      <w:rPr>
        <w:rFonts w:ascii="Arial" w:hAnsi="Arial" w:hint="default"/>
      </w:rPr>
    </w:lvl>
    <w:lvl w:ilvl="3" w:tplc="12525BF2" w:tentative="1">
      <w:start w:val="1"/>
      <w:numFmt w:val="bullet"/>
      <w:lvlText w:val="•"/>
      <w:lvlJc w:val="left"/>
      <w:pPr>
        <w:tabs>
          <w:tab w:val="num" w:pos="2880"/>
        </w:tabs>
        <w:ind w:left="2880" w:hanging="360"/>
      </w:pPr>
      <w:rPr>
        <w:rFonts w:ascii="Arial" w:hAnsi="Arial" w:hint="default"/>
      </w:rPr>
    </w:lvl>
    <w:lvl w:ilvl="4" w:tplc="B46C16A2" w:tentative="1">
      <w:start w:val="1"/>
      <w:numFmt w:val="bullet"/>
      <w:lvlText w:val="•"/>
      <w:lvlJc w:val="left"/>
      <w:pPr>
        <w:tabs>
          <w:tab w:val="num" w:pos="3600"/>
        </w:tabs>
        <w:ind w:left="3600" w:hanging="360"/>
      </w:pPr>
      <w:rPr>
        <w:rFonts w:ascii="Arial" w:hAnsi="Arial" w:hint="default"/>
      </w:rPr>
    </w:lvl>
    <w:lvl w:ilvl="5" w:tplc="97425350" w:tentative="1">
      <w:start w:val="1"/>
      <w:numFmt w:val="bullet"/>
      <w:lvlText w:val="•"/>
      <w:lvlJc w:val="left"/>
      <w:pPr>
        <w:tabs>
          <w:tab w:val="num" w:pos="4320"/>
        </w:tabs>
        <w:ind w:left="4320" w:hanging="360"/>
      </w:pPr>
      <w:rPr>
        <w:rFonts w:ascii="Arial" w:hAnsi="Arial" w:hint="default"/>
      </w:rPr>
    </w:lvl>
    <w:lvl w:ilvl="6" w:tplc="AD8C45EC" w:tentative="1">
      <w:start w:val="1"/>
      <w:numFmt w:val="bullet"/>
      <w:lvlText w:val="•"/>
      <w:lvlJc w:val="left"/>
      <w:pPr>
        <w:tabs>
          <w:tab w:val="num" w:pos="5040"/>
        </w:tabs>
        <w:ind w:left="5040" w:hanging="360"/>
      </w:pPr>
      <w:rPr>
        <w:rFonts w:ascii="Arial" w:hAnsi="Arial" w:hint="default"/>
      </w:rPr>
    </w:lvl>
    <w:lvl w:ilvl="7" w:tplc="BEFE86B4" w:tentative="1">
      <w:start w:val="1"/>
      <w:numFmt w:val="bullet"/>
      <w:lvlText w:val="•"/>
      <w:lvlJc w:val="left"/>
      <w:pPr>
        <w:tabs>
          <w:tab w:val="num" w:pos="5760"/>
        </w:tabs>
        <w:ind w:left="5760" w:hanging="360"/>
      </w:pPr>
      <w:rPr>
        <w:rFonts w:ascii="Arial" w:hAnsi="Arial" w:hint="default"/>
      </w:rPr>
    </w:lvl>
    <w:lvl w:ilvl="8" w:tplc="2D883F9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F633FFA"/>
    <w:multiLevelType w:val="hybridMultilevel"/>
    <w:tmpl w:val="43D814BA"/>
    <w:lvl w:ilvl="0" w:tplc="2222C3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907A8F"/>
    <w:multiLevelType w:val="hybridMultilevel"/>
    <w:tmpl w:val="09C2D0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79D7934"/>
    <w:multiLevelType w:val="hybridMultilevel"/>
    <w:tmpl w:val="256E4C26"/>
    <w:lvl w:ilvl="0" w:tplc="D4AED65A">
      <w:start w:val="1"/>
      <w:numFmt w:val="bullet"/>
      <w:lvlText w:val=""/>
      <w:lvlJc w:val="left"/>
      <w:pPr>
        <w:tabs>
          <w:tab w:val="num" w:pos="720"/>
        </w:tabs>
        <w:ind w:left="720" w:hanging="360"/>
      </w:pPr>
      <w:rPr>
        <w:rFonts w:ascii="Wingdings" w:hAnsi="Wingdings" w:hint="default"/>
      </w:rPr>
    </w:lvl>
    <w:lvl w:ilvl="1" w:tplc="C4600A42" w:tentative="1">
      <w:start w:val="1"/>
      <w:numFmt w:val="bullet"/>
      <w:lvlText w:val=""/>
      <w:lvlJc w:val="left"/>
      <w:pPr>
        <w:tabs>
          <w:tab w:val="num" w:pos="1440"/>
        </w:tabs>
        <w:ind w:left="1440" w:hanging="360"/>
      </w:pPr>
      <w:rPr>
        <w:rFonts w:ascii="Wingdings" w:hAnsi="Wingdings" w:hint="default"/>
      </w:rPr>
    </w:lvl>
    <w:lvl w:ilvl="2" w:tplc="01FEE342" w:tentative="1">
      <w:start w:val="1"/>
      <w:numFmt w:val="bullet"/>
      <w:lvlText w:val=""/>
      <w:lvlJc w:val="left"/>
      <w:pPr>
        <w:tabs>
          <w:tab w:val="num" w:pos="2160"/>
        </w:tabs>
        <w:ind w:left="2160" w:hanging="360"/>
      </w:pPr>
      <w:rPr>
        <w:rFonts w:ascii="Wingdings" w:hAnsi="Wingdings" w:hint="default"/>
      </w:rPr>
    </w:lvl>
    <w:lvl w:ilvl="3" w:tplc="FA120A38" w:tentative="1">
      <w:start w:val="1"/>
      <w:numFmt w:val="bullet"/>
      <w:lvlText w:val=""/>
      <w:lvlJc w:val="left"/>
      <w:pPr>
        <w:tabs>
          <w:tab w:val="num" w:pos="2880"/>
        </w:tabs>
        <w:ind w:left="2880" w:hanging="360"/>
      </w:pPr>
      <w:rPr>
        <w:rFonts w:ascii="Wingdings" w:hAnsi="Wingdings" w:hint="default"/>
      </w:rPr>
    </w:lvl>
    <w:lvl w:ilvl="4" w:tplc="437A32C2" w:tentative="1">
      <w:start w:val="1"/>
      <w:numFmt w:val="bullet"/>
      <w:lvlText w:val=""/>
      <w:lvlJc w:val="left"/>
      <w:pPr>
        <w:tabs>
          <w:tab w:val="num" w:pos="3600"/>
        </w:tabs>
        <w:ind w:left="3600" w:hanging="360"/>
      </w:pPr>
      <w:rPr>
        <w:rFonts w:ascii="Wingdings" w:hAnsi="Wingdings" w:hint="default"/>
      </w:rPr>
    </w:lvl>
    <w:lvl w:ilvl="5" w:tplc="8EC2490C" w:tentative="1">
      <w:start w:val="1"/>
      <w:numFmt w:val="bullet"/>
      <w:lvlText w:val=""/>
      <w:lvlJc w:val="left"/>
      <w:pPr>
        <w:tabs>
          <w:tab w:val="num" w:pos="4320"/>
        </w:tabs>
        <w:ind w:left="4320" w:hanging="360"/>
      </w:pPr>
      <w:rPr>
        <w:rFonts w:ascii="Wingdings" w:hAnsi="Wingdings" w:hint="default"/>
      </w:rPr>
    </w:lvl>
    <w:lvl w:ilvl="6" w:tplc="B1DA9B3C" w:tentative="1">
      <w:start w:val="1"/>
      <w:numFmt w:val="bullet"/>
      <w:lvlText w:val=""/>
      <w:lvlJc w:val="left"/>
      <w:pPr>
        <w:tabs>
          <w:tab w:val="num" w:pos="5040"/>
        </w:tabs>
        <w:ind w:left="5040" w:hanging="360"/>
      </w:pPr>
      <w:rPr>
        <w:rFonts w:ascii="Wingdings" w:hAnsi="Wingdings" w:hint="default"/>
      </w:rPr>
    </w:lvl>
    <w:lvl w:ilvl="7" w:tplc="B5A64FA8" w:tentative="1">
      <w:start w:val="1"/>
      <w:numFmt w:val="bullet"/>
      <w:lvlText w:val=""/>
      <w:lvlJc w:val="left"/>
      <w:pPr>
        <w:tabs>
          <w:tab w:val="num" w:pos="5760"/>
        </w:tabs>
        <w:ind w:left="5760" w:hanging="360"/>
      </w:pPr>
      <w:rPr>
        <w:rFonts w:ascii="Wingdings" w:hAnsi="Wingdings" w:hint="default"/>
      </w:rPr>
    </w:lvl>
    <w:lvl w:ilvl="8" w:tplc="306285D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C672488"/>
    <w:multiLevelType w:val="hybridMultilevel"/>
    <w:tmpl w:val="49187BE0"/>
    <w:lvl w:ilvl="0" w:tplc="D9A66E1E">
      <w:start w:val="1"/>
      <w:numFmt w:val="bullet"/>
      <w:lvlText w:val="•"/>
      <w:lvlJc w:val="left"/>
      <w:pPr>
        <w:tabs>
          <w:tab w:val="num" w:pos="720"/>
        </w:tabs>
        <w:ind w:left="720" w:hanging="360"/>
      </w:pPr>
      <w:rPr>
        <w:rFonts w:ascii="Arial" w:hAnsi="Arial" w:hint="default"/>
      </w:rPr>
    </w:lvl>
    <w:lvl w:ilvl="1" w:tplc="F8B26CE4" w:tentative="1">
      <w:start w:val="1"/>
      <w:numFmt w:val="bullet"/>
      <w:lvlText w:val="•"/>
      <w:lvlJc w:val="left"/>
      <w:pPr>
        <w:tabs>
          <w:tab w:val="num" w:pos="1440"/>
        </w:tabs>
        <w:ind w:left="1440" w:hanging="360"/>
      </w:pPr>
      <w:rPr>
        <w:rFonts w:ascii="Arial" w:hAnsi="Arial" w:hint="default"/>
      </w:rPr>
    </w:lvl>
    <w:lvl w:ilvl="2" w:tplc="D8281196" w:tentative="1">
      <w:start w:val="1"/>
      <w:numFmt w:val="bullet"/>
      <w:lvlText w:val="•"/>
      <w:lvlJc w:val="left"/>
      <w:pPr>
        <w:tabs>
          <w:tab w:val="num" w:pos="2160"/>
        </w:tabs>
        <w:ind w:left="2160" w:hanging="360"/>
      </w:pPr>
      <w:rPr>
        <w:rFonts w:ascii="Arial" w:hAnsi="Arial" w:hint="default"/>
      </w:rPr>
    </w:lvl>
    <w:lvl w:ilvl="3" w:tplc="E31076F0" w:tentative="1">
      <w:start w:val="1"/>
      <w:numFmt w:val="bullet"/>
      <w:lvlText w:val="•"/>
      <w:lvlJc w:val="left"/>
      <w:pPr>
        <w:tabs>
          <w:tab w:val="num" w:pos="2880"/>
        </w:tabs>
        <w:ind w:left="2880" w:hanging="360"/>
      </w:pPr>
      <w:rPr>
        <w:rFonts w:ascii="Arial" w:hAnsi="Arial" w:hint="default"/>
      </w:rPr>
    </w:lvl>
    <w:lvl w:ilvl="4" w:tplc="64BC1AC2" w:tentative="1">
      <w:start w:val="1"/>
      <w:numFmt w:val="bullet"/>
      <w:lvlText w:val="•"/>
      <w:lvlJc w:val="left"/>
      <w:pPr>
        <w:tabs>
          <w:tab w:val="num" w:pos="3600"/>
        </w:tabs>
        <w:ind w:left="3600" w:hanging="360"/>
      </w:pPr>
      <w:rPr>
        <w:rFonts w:ascii="Arial" w:hAnsi="Arial" w:hint="default"/>
      </w:rPr>
    </w:lvl>
    <w:lvl w:ilvl="5" w:tplc="024A52D6" w:tentative="1">
      <w:start w:val="1"/>
      <w:numFmt w:val="bullet"/>
      <w:lvlText w:val="•"/>
      <w:lvlJc w:val="left"/>
      <w:pPr>
        <w:tabs>
          <w:tab w:val="num" w:pos="4320"/>
        </w:tabs>
        <w:ind w:left="4320" w:hanging="360"/>
      </w:pPr>
      <w:rPr>
        <w:rFonts w:ascii="Arial" w:hAnsi="Arial" w:hint="default"/>
      </w:rPr>
    </w:lvl>
    <w:lvl w:ilvl="6" w:tplc="7164714A" w:tentative="1">
      <w:start w:val="1"/>
      <w:numFmt w:val="bullet"/>
      <w:lvlText w:val="•"/>
      <w:lvlJc w:val="left"/>
      <w:pPr>
        <w:tabs>
          <w:tab w:val="num" w:pos="5040"/>
        </w:tabs>
        <w:ind w:left="5040" w:hanging="360"/>
      </w:pPr>
      <w:rPr>
        <w:rFonts w:ascii="Arial" w:hAnsi="Arial" w:hint="default"/>
      </w:rPr>
    </w:lvl>
    <w:lvl w:ilvl="7" w:tplc="890AD5FC" w:tentative="1">
      <w:start w:val="1"/>
      <w:numFmt w:val="bullet"/>
      <w:lvlText w:val="•"/>
      <w:lvlJc w:val="left"/>
      <w:pPr>
        <w:tabs>
          <w:tab w:val="num" w:pos="5760"/>
        </w:tabs>
        <w:ind w:left="5760" w:hanging="360"/>
      </w:pPr>
      <w:rPr>
        <w:rFonts w:ascii="Arial" w:hAnsi="Arial" w:hint="default"/>
      </w:rPr>
    </w:lvl>
    <w:lvl w:ilvl="8" w:tplc="BBB6CF4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E8D7F60"/>
    <w:multiLevelType w:val="multilevel"/>
    <w:tmpl w:val="E5E03FFC"/>
    <w:styleLink w:val="10"/>
    <w:lvl w:ilvl="0">
      <w:start w:val="1"/>
      <w:numFmt w:val="decimal"/>
      <w:lvlText w:val="%1"/>
      <w:lvlJc w:val="left"/>
      <w:pPr>
        <w:tabs>
          <w:tab w:val="num" w:pos="2125"/>
        </w:tabs>
        <w:ind w:left="2125" w:hanging="425"/>
      </w:pPr>
      <w:rPr>
        <w:rFonts w:hint="eastAsia"/>
      </w:rPr>
    </w:lvl>
    <w:lvl w:ilvl="1">
      <w:start w:val="1"/>
      <w:numFmt w:val="decimal"/>
      <w:lvlText w:val="%1.%2"/>
      <w:lvlJc w:val="left"/>
      <w:pPr>
        <w:tabs>
          <w:tab w:val="num" w:pos="2692"/>
        </w:tabs>
        <w:ind w:left="2692" w:hanging="567"/>
      </w:pPr>
      <w:rPr>
        <w:rFonts w:hint="eastAsia"/>
      </w:rPr>
    </w:lvl>
    <w:lvl w:ilvl="2">
      <w:start w:val="1"/>
      <w:numFmt w:val="decimal"/>
      <w:lvlText w:val="%1.%2.%3"/>
      <w:lvlJc w:val="left"/>
      <w:pPr>
        <w:tabs>
          <w:tab w:val="num" w:pos="3118"/>
        </w:tabs>
        <w:ind w:left="3118" w:hanging="567"/>
      </w:pPr>
      <w:rPr>
        <w:rFonts w:hint="eastAsia"/>
      </w:rPr>
    </w:lvl>
    <w:lvl w:ilvl="3">
      <w:start w:val="1"/>
      <w:numFmt w:val="decimal"/>
      <w:lvlText w:val="%1.%2.%3.%4"/>
      <w:lvlJc w:val="left"/>
      <w:pPr>
        <w:tabs>
          <w:tab w:val="num" w:pos="3684"/>
        </w:tabs>
        <w:ind w:left="3684" w:hanging="708"/>
      </w:pPr>
      <w:rPr>
        <w:rFonts w:hint="eastAsia"/>
      </w:rPr>
    </w:lvl>
    <w:lvl w:ilvl="4">
      <w:start w:val="1"/>
      <w:numFmt w:val="decimal"/>
      <w:lvlText w:val="%1.%2.%3.%4.%5"/>
      <w:lvlJc w:val="left"/>
      <w:pPr>
        <w:tabs>
          <w:tab w:val="num" w:pos="4251"/>
        </w:tabs>
        <w:ind w:left="4251" w:hanging="850"/>
      </w:pPr>
      <w:rPr>
        <w:rFonts w:hint="eastAsia"/>
      </w:rPr>
    </w:lvl>
    <w:lvl w:ilvl="5">
      <w:start w:val="1"/>
      <w:numFmt w:val="decimal"/>
      <w:lvlText w:val="%1.%2.%3.%4.%5.%6"/>
      <w:lvlJc w:val="left"/>
      <w:pPr>
        <w:tabs>
          <w:tab w:val="num" w:pos="4960"/>
        </w:tabs>
        <w:ind w:left="4960" w:hanging="1134"/>
      </w:pPr>
      <w:rPr>
        <w:rFonts w:hint="eastAsia"/>
      </w:rPr>
    </w:lvl>
    <w:lvl w:ilvl="6">
      <w:start w:val="1"/>
      <w:numFmt w:val="decimal"/>
      <w:lvlText w:val="%1.%2.%3.%4.%5.%6.%7"/>
      <w:lvlJc w:val="left"/>
      <w:pPr>
        <w:tabs>
          <w:tab w:val="num" w:pos="5527"/>
        </w:tabs>
        <w:ind w:left="5527" w:hanging="1276"/>
      </w:pPr>
      <w:rPr>
        <w:rFonts w:hint="eastAsia"/>
      </w:rPr>
    </w:lvl>
    <w:lvl w:ilvl="7">
      <w:start w:val="1"/>
      <w:numFmt w:val="decimal"/>
      <w:lvlText w:val="%1.%2.%3.%4.%5.%6.%7.%8"/>
      <w:lvlJc w:val="left"/>
      <w:pPr>
        <w:tabs>
          <w:tab w:val="num" w:pos="6094"/>
        </w:tabs>
        <w:ind w:left="6094" w:hanging="1418"/>
      </w:pPr>
      <w:rPr>
        <w:rFonts w:hint="eastAsia"/>
      </w:rPr>
    </w:lvl>
    <w:lvl w:ilvl="8">
      <w:start w:val="1"/>
      <w:numFmt w:val="decimal"/>
      <w:lvlText w:val="%1.%2.%3.%4.%5.%6.%7.%8.%9"/>
      <w:lvlJc w:val="left"/>
      <w:pPr>
        <w:tabs>
          <w:tab w:val="num" w:pos="6802"/>
        </w:tabs>
        <w:ind w:left="6802" w:hanging="1700"/>
      </w:pPr>
      <w:rPr>
        <w:rFonts w:hint="eastAsia"/>
      </w:rPr>
    </w:lvl>
  </w:abstractNum>
  <w:abstractNum w:abstractNumId="24" w15:restartNumberingAfterBreak="0">
    <w:nsid w:val="62C60323"/>
    <w:multiLevelType w:val="hybridMultilevel"/>
    <w:tmpl w:val="CEB8204E"/>
    <w:lvl w:ilvl="0" w:tplc="B16ABB30">
      <w:start w:val="1"/>
      <w:numFmt w:val="bullet"/>
      <w:pStyle w:val="a"/>
      <w:lvlText w:val=""/>
      <w:lvlJc w:val="left"/>
      <w:pPr>
        <w:ind w:left="2114" w:hanging="420"/>
      </w:pPr>
      <w:rPr>
        <w:rFonts w:ascii="Wingdings" w:hAnsi="Wingdings" w:hint="default"/>
      </w:rPr>
    </w:lvl>
    <w:lvl w:ilvl="1" w:tplc="04090003" w:tentative="1">
      <w:start w:val="1"/>
      <w:numFmt w:val="bullet"/>
      <w:lvlText w:val=""/>
      <w:lvlJc w:val="left"/>
      <w:pPr>
        <w:ind w:left="2534" w:hanging="420"/>
      </w:pPr>
      <w:rPr>
        <w:rFonts w:ascii="Wingdings" w:hAnsi="Wingdings" w:hint="default"/>
      </w:rPr>
    </w:lvl>
    <w:lvl w:ilvl="2" w:tplc="04090005" w:tentative="1">
      <w:start w:val="1"/>
      <w:numFmt w:val="bullet"/>
      <w:lvlText w:val=""/>
      <w:lvlJc w:val="left"/>
      <w:pPr>
        <w:ind w:left="2954" w:hanging="420"/>
      </w:pPr>
      <w:rPr>
        <w:rFonts w:ascii="Wingdings" w:hAnsi="Wingdings" w:hint="default"/>
      </w:rPr>
    </w:lvl>
    <w:lvl w:ilvl="3" w:tplc="04090001" w:tentative="1">
      <w:start w:val="1"/>
      <w:numFmt w:val="bullet"/>
      <w:lvlText w:val=""/>
      <w:lvlJc w:val="left"/>
      <w:pPr>
        <w:ind w:left="3374" w:hanging="420"/>
      </w:pPr>
      <w:rPr>
        <w:rFonts w:ascii="Wingdings" w:hAnsi="Wingdings" w:hint="default"/>
      </w:rPr>
    </w:lvl>
    <w:lvl w:ilvl="4" w:tplc="04090003" w:tentative="1">
      <w:start w:val="1"/>
      <w:numFmt w:val="bullet"/>
      <w:lvlText w:val=""/>
      <w:lvlJc w:val="left"/>
      <w:pPr>
        <w:ind w:left="3794" w:hanging="420"/>
      </w:pPr>
      <w:rPr>
        <w:rFonts w:ascii="Wingdings" w:hAnsi="Wingdings" w:hint="default"/>
      </w:rPr>
    </w:lvl>
    <w:lvl w:ilvl="5" w:tplc="04090005" w:tentative="1">
      <w:start w:val="1"/>
      <w:numFmt w:val="bullet"/>
      <w:lvlText w:val=""/>
      <w:lvlJc w:val="left"/>
      <w:pPr>
        <w:ind w:left="4214" w:hanging="420"/>
      </w:pPr>
      <w:rPr>
        <w:rFonts w:ascii="Wingdings" w:hAnsi="Wingdings" w:hint="default"/>
      </w:rPr>
    </w:lvl>
    <w:lvl w:ilvl="6" w:tplc="04090001" w:tentative="1">
      <w:start w:val="1"/>
      <w:numFmt w:val="bullet"/>
      <w:lvlText w:val=""/>
      <w:lvlJc w:val="left"/>
      <w:pPr>
        <w:ind w:left="4634" w:hanging="420"/>
      </w:pPr>
      <w:rPr>
        <w:rFonts w:ascii="Wingdings" w:hAnsi="Wingdings" w:hint="default"/>
      </w:rPr>
    </w:lvl>
    <w:lvl w:ilvl="7" w:tplc="04090003" w:tentative="1">
      <w:start w:val="1"/>
      <w:numFmt w:val="bullet"/>
      <w:lvlText w:val=""/>
      <w:lvlJc w:val="left"/>
      <w:pPr>
        <w:ind w:left="5054" w:hanging="420"/>
      </w:pPr>
      <w:rPr>
        <w:rFonts w:ascii="Wingdings" w:hAnsi="Wingdings" w:hint="default"/>
      </w:rPr>
    </w:lvl>
    <w:lvl w:ilvl="8" w:tplc="04090005" w:tentative="1">
      <w:start w:val="1"/>
      <w:numFmt w:val="bullet"/>
      <w:lvlText w:val=""/>
      <w:lvlJc w:val="left"/>
      <w:pPr>
        <w:ind w:left="5474" w:hanging="420"/>
      </w:pPr>
      <w:rPr>
        <w:rFonts w:ascii="Wingdings" w:hAnsi="Wingdings" w:hint="default"/>
      </w:rPr>
    </w:lvl>
  </w:abstractNum>
  <w:abstractNum w:abstractNumId="25" w15:restartNumberingAfterBreak="0">
    <w:nsid w:val="6CB11E1A"/>
    <w:multiLevelType w:val="hybridMultilevel"/>
    <w:tmpl w:val="18E0BD70"/>
    <w:lvl w:ilvl="0" w:tplc="2222C3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21D2391"/>
    <w:multiLevelType w:val="hybridMultilevel"/>
    <w:tmpl w:val="4A08897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647423D"/>
    <w:multiLevelType w:val="hybridMultilevel"/>
    <w:tmpl w:val="BC7EB2F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E0A17BC"/>
    <w:multiLevelType w:val="hybridMultilevel"/>
    <w:tmpl w:val="828E0F78"/>
    <w:lvl w:ilvl="0" w:tplc="2222C3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4"/>
  </w:num>
  <w:num w:numId="3">
    <w:abstractNumId w:val="23"/>
  </w:num>
  <w:num w:numId="4">
    <w:abstractNumId w:val="5"/>
  </w:num>
  <w:num w:numId="5">
    <w:abstractNumId w:val="8"/>
  </w:num>
  <w:num w:numId="6">
    <w:abstractNumId w:val="20"/>
  </w:num>
  <w:num w:numId="7">
    <w:abstractNumId w:val="17"/>
  </w:num>
  <w:num w:numId="8">
    <w:abstractNumId w:val="11"/>
  </w:num>
  <w:num w:numId="9">
    <w:abstractNumId w:val="16"/>
  </w:num>
  <w:num w:numId="10">
    <w:abstractNumId w:val="18"/>
  </w:num>
  <w:num w:numId="11">
    <w:abstractNumId w:val="22"/>
  </w:num>
  <w:num w:numId="12">
    <w:abstractNumId w:val="13"/>
  </w:num>
  <w:num w:numId="13">
    <w:abstractNumId w:val="6"/>
  </w:num>
  <w:num w:numId="14">
    <w:abstractNumId w:val="14"/>
  </w:num>
  <w:num w:numId="15">
    <w:abstractNumId w:val="15"/>
  </w:num>
  <w:num w:numId="16">
    <w:abstractNumId w:val="15"/>
  </w:num>
  <w:num w:numId="17">
    <w:abstractNumId w:val="28"/>
  </w:num>
  <w:num w:numId="18">
    <w:abstractNumId w:val="19"/>
  </w:num>
  <w:num w:numId="19">
    <w:abstractNumId w:val="12"/>
  </w:num>
  <w:num w:numId="20">
    <w:abstractNumId w:val="15"/>
  </w:num>
  <w:num w:numId="21">
    <w:abstractNumId w:val="26"/>
  </w:num>
  <w:num w:numId="22">
    <w:abstractNumId w:val="2"/>
  </w:num>
  <w:num w:numId="23">
    <w:abstractNumId w:val="15"/>
  </w:num>
  <w:num w:numId="24">
    <w:abstractNumId w:val="9"/>
  </w:num>
  <w:num w:numId="25">
    <w:abstractNumId w:val="7"/>
  </w:num>
  <w:num w:numId="26">
    <w:abstractNumId w:val="10"/>
  </w:num>
  <w:num w:numId="27">
    <w:abstractNumId w:val="25"/>
  </w:num>
  <w:num w:numId="28">
    <w:abstractNumId w:val="0"/>
  </w:num>
  <w:num w:numId="29">
    <w:abstractNumId w:val="21"/>
  </w:num>
  <w:num w:numId="30">
    <w:abstractNumId w:val="4"/>
  </w:num>
  <w:num w:numId="31">
    <w:abstractNumId w:val="15"/>
  </w:num>
  <w:num w:numId="32">
    <w:abstractNumId w:val="3"/>
  </w:num>
  <w:num w:numId="33">
    <w:abstractNumId w:val="1"/>
  </w:num>
  <w:num w:numId="34">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8B9"/>
    <w:rsid w:val="000003EF"/>
    <w:rsid w:val="0000049B"/>
    <w:rsid w:val="00000515"/>
    <w:rsid w:val="00000726"/>
    <w:rsid w:val="0000086F"/>
    <w:rsid w:val="000009E1"/>
    <w:rsid w:val="00000CB5"/>
    <w:rsid w:val="00000F8C"/>
    <w:rsid w:val="0000128D"/>
    <w:rsid w:val="00001B01"/>
    <w:rsid w:val="00001D0E"/>
    <w:rsid w:val="00001D59"/>
    <w:rsid w:val="00002909"/>
    <w:rsid w:val="00003047"/>
    <w:rsid w:val="00003122"/>
    <w:rsid w:val="0000322A"/>
    <w:rsid w:val="00003259"/>
    <w:rsid w:val="00003950"/>
    <w:rsid w:val="00003D60"/>
    <w:rsid w:val="000046CC"/>
    <w:rsid w:val="0000495C"/>
    <w:rsid w:val="0000499C"/>
    <w:rsid w:val="00004A7E"/>
    <w:rsid w:val="00004BB7"/>
    <w:rsid w:val="00004C8D"/>
    <w:rsid w:val="00005110"/>
    <w:rsid w:val="000053C0"/>
    <w:rsid w:val="00005A8A"/>
    <w:rsid w:val="00005AA8"/>
    <w:rsid w:val="00005E18"/>
    <w:rsid w:val="00006293"/>
    <w:rsid w:val="000063BE"/>
    <w:rsid w:val="000065CE"/>
    <w:rsid w:val="00006C3F"/>
    <w:rsid w:val="0000752A"/>
    <w:rsid w:val="00007972"/>
    <w:rsid w:val="00007A1C"/>
    <w:rsid w:val="00007CCA"/>
    <w:rsid w:val="00007EB3"/>
    <w:rsid w:val="00007FA7"/>
    <w:rsid w:val="0001066B"/>
    <w:rsid w:val="0001098D"/>
    <w:rsid w:val="000109F2"/>
    <w:rsid w:val="00010AF8"/>
    <w:rsid w:val="00010BB1"/>
    <w:rsid w:val="00010E0A"/>
    <w:rsid w:val="00010E3A"/>
    <w:rsid w:val="00010E85"/>
    <w:rsid w:val="000110CE"/>
    <w:rsid w:val="0001179B"/>
    <w:rsid w:val="00011972"/>
    <w:rsid w:val="00011A96"/>
    <w:rsid w:val="00012395"/>
    <w:rsid w:val="00012735"/>
    <w:rsid w:val="00012AA7"/>
    <w:rsid w:val="00013963"/>
    <w:rsid w:val="00013DC0"/>
    <w:rsid w:val="00014797"/>
    <w:rsid w:val="000149B1"/>
    <w:rsid w:val="00014FDE"/>
    <w:rsid w:val="00015285"/>
    <w:rsid w:val="0001537C"/>
    <w:rsid w:val="000158A5"/>
    <w:rsid w:val="00015A31"/>
    <w:rsid w:val="00015CCD"/>
    <w:rsid w:val="0001607C"/>
    <w:rsid w:val="00016737"/>
    <w:rsid w:val="00016847"/>
    <w:rsid w:val="00016926"/>
    <w:rsid w:val="00017439"/>
    <w:rsid w:val="0001797A"/>
    <w:rsid w:val="00017E91"/>
    <w:rsid w:val="00020094"/>
    <w:rsid w:val="000206CF"/>
    <w:rsid w:val="00020AFE"/>
    <w:rsid w:val="00020B20"/>
    <w:rsid w:val="00020C31"/>
    <w:rsid w:val="00020C8D"/>
    <w:rsid w:val="00020EEF"/>
    <w:rsid w:val="00021714"/>
    <w:rsid w:val="000217C0"/>
    <w:rsid w:val="00021FD4"/>
    <w:rsid w:val="0002251F"/>
    <w:rsid w:val="000225CC"/>
    <w:rsid w:val="000228D6"/>
    <w:rsid w:val="00022D1B"/>
    <w:rsid w:val="00022D4A"/>
    <w:rsid w:val="000232B5"/>
    <w:rsid w:val="000232E6"/>
    <w:rsid w:val="0002362D"/>
    <w:rsid w:val="00023B48"/>
    <w:rsid w:val="00023B60"/>
    <w:rsid w:val="00023C95"/>
    <w:rsid w:val="0002420E"/>
    <w:rsid w:val="0002441A"/>
    <w:rsid w:val="00024B8A"/>
    <w:rsid w:val="0002510C"/>
    <w:rsid w:val="000253DB"/>
    <w:rsid w:val="00025844"/>
    <w:rsid w:val="000258B9"/>
    <w:rsid w:val="00025D2C"/>
    <w:rsid w:val="00025DCF"/>
    <w:rsid w:val="00025E1D"/>
    <w:rsid w:val="00025F28"/>
    <w:rsid w:val="00026243"/>
    <w:rsid w:val="0002624B"/>
    <w:rsid w:val="00026A5C"/>
    <w:rsid w:val="00026BAC"/>
    <w:rsid w:val="00026E07"/>
    <w:rsid w:val="00026E56"/>
    <w:rsid w:val="00027397"/>
    <w:rsid w:val="00027993"/>
    <w:rsid w:val="00027D22"/>
    <w:rsid w:val="00027F64"/>
    <w:rsid w:val="0003076A"/>
    <w:rsid w:val="0003101F"/>
    <w:rsid w:val="00031161"/>
    <w:rsid w:val="000318D1"/>
    <w:rsid w:val="000329D9"/>
    <w:rsid w:val="00032D3A"/>
    <w:rsid w:val="00032D42"/>
    <w:rsid w:val="000332A4"/>
    <w:rsid w:val="000332A7"/>
    <w:rsid w:val="0003368B"/>
    <w:rsid w:val="000337D8"/>
    <w:rsid w:val="00033886"/>
    <w:rsid w:val="00033BCF"/>
    <w:rsid w:val="00033D13"/>
    <w:rsid w:val="00033E55"/>
    <w:rsid w:val="000342D0"/>
    <w:rsid w:val="00034560"/>
    <w:rsid w:val="00034F6D"/>
    <w:rsid w:val="0003523B"/>
    <w:rsid w:val="000352A3"/>
    <w:rsid w:val="00035562"/>
    <w:rsid w:val="000358BB"/>
    <w:rsid w:val="00035D47"/>
    <w:rsid w:val="00036281"/>
    <w:rsid w:val="000365F6"/>
    <w:rsid w:val="00036E4E"/>
    <w:rsid w:val="00036E6F"/>
    <w:rsid w:val="00036FF7"/>
    <w:rsid w:val="0003742D"/>
    <w:rsid w:val="0003779F"/>
    <w:rsid w:val="00037C13"/>
    <w:rsid w:val="00037D7F"/>
    <w:rsid w:val="00037E07"/>
    <w:rsid w:val="00040172"/>
    <w:rsid w:val="000404B9"/>
    <w:rsid w:val="0004059E"/>
    <w:rsid w:val="000408E5"/>
    <w:rsid w:val="00040A4D"/>
    <w:rsid w:val="00040A6D"/>
    <w:rsid w:val="0004137F"/>
    <w:rsid w:val="000418DF"/>
    <w:rsid w:val="00042486"/>
    <w:rsid w:val="00042815"/>
    <w:rsid w:val="00042860"/>
    <w:rsid w:val="000428AC"/>
    <w:rsid w:val="000429F9"/>
    <w:rsid w:val="00042DA7"/>
    <w:rsid w:val="000431F9"/>
    <w:rsid w:val="0004393C"/>
    <w:rsid w:val="00044821"/>
    <w:rsid w:val="000449B3"/>
    <w:rsid w:val="00044A94"/>
    <w:rsid w:val="00044CAC"/>
    <w:rsid w:val="00044FD3"/>
    <w:rsid w:val="0004511C"/>
    <w:rsid w:val="00045FCC"/>
    <w:rsid w:val="00046942"/>
    <w:rsid w:val="0004694D"/>
    <w:rsid w:val="00046D87"/>
    <w:rsid w:val="0004703B"/>
    <w:rsid w:val="000470FC"/>
    <w:rsid w:val="0004725D"/>
    <w:rsid w:val="00047B64"/>
    <w:rsid w:val="00047B70"/>
    <w:rsid w:val="00047D4A"/>
    <w:rsid w:val="00047E84"/>
    <w:rsid w:val="0005018D"/>
    <w:rsid w:val="0005093E"/>
    <w:rsid w:val="00050CBE"/>
    <w:rsid w:val="00050DBC"/>
    <w:rsid w:val="00050E59"/>
    <w:rsid w:val="00050F39"/>
    <w:rsid w:val="000510A4"/>
    <w:rsid w:val="000515BD"/>
    <w:rsid w:val="00051633"/>
    <w:rsid w:val="00052557"/>
    <w:rsid w:val="00052B0C"/>
    <w:rsid w:val="00052CF1"/>
    <w:rsid w:val="00052D8B"/>
    <w:rsid w:val="00052F72"/>
    <w:rsid w:val="00053A71"/>
    <w:rsid w:val="00053B93"/>
    <w:rsid w:val="00053D52"/>
    <w:rsid w:val="00054504"/>
    <w:rsid w:val="00054589"/>
    <w:rsid w:val="00054EA7"/>
    <w:rsid w:val="0005579F"/>
    <w:rsid w:val="000557C1"/>
    <w:rsid w:val="00055C8F"/>
    <w:rsid w:val="00055CD2"/>
    <w:rsid w:val="00055CE2"/>
    <w:rsid w:val="00055E85"/>
    <w:rsid w:val="000567E5"/>
    <w:rsid w:val="00056AE4"/>
    <w:rsid w:val="00056D75"/>
    <w:rsid w:val="000570A9"/>
    <w:rsid w:val="00057A17"/>
    <w:rsid w:val="00057E44"/>
    <w:rsid w:val="00057F98"/>
    <w:rsid w:val="0006078A"/>
    <w:rsid w:val="00060DDE"/>
    <w:rsid w:val="00060E0D"/>
    <w:rsid w:val="00060F21"/>
    <w:rsid w:val="00061286"/>
    <w:rsid w:val="00061468"/>
    <w:rsid w:val="00061894"/>
    <w:rsid w:val="00061B18"/>
    <w:rsid w:val="00061B49"/>
    <w:rsid w:val="00061C6B"/>
    <w:rsid w:val="00061EB2"/>
    <w:rsid w:val="00062DC0"/>
    <w:rsid w:val="00062F0D"/>
    <w:rsid w:val="00063075"/>
    <w:rsid w:val="000632DF"/>
    <w:rsid w:val="000637E8"/>
    <w:rsid w:val="00064BF9"/>
    <w:rsid w:val="00065231"/>
    <w:rsid w:val="00065367"/>
    <w:rsid w:val="000653AB"/>
    <w:rsid w:val="00065875"/>
    <w:rsid w:val="00065BB3"/>
    <w:rsid w:val="00065D11"/>
    <w:rsid w:val="00065EED"/>
    <w:rsid w:val="00065FAE"/>
    <w:rsid w:val="0006661F"/>
    <w:rsid w:val="00066B13"/>
    <w:rsid w:val="00066F85"/>
    <w:rsid w:val="0006716A"/>
    <w:rsid w:val="000703D0"/>
    <w:rsid w:val="00070483"/>
    <w:rsid w:val="0007048B"/>
    <w:rsid w:val="0007057C"/>
    <w:rsid w:val="000706A6"/>
    <w:rsid w:val="00070B94"/>
    <w:rsid w:val="00070D94"/>
    <w:rsid w:val="00070DE0"/>
    <w:rsid w:val="00071300"/>
    <w:rsid w:val="0007134C"/>
    <w:rsid w:val="00071BC4"/>
    <w:rsid w:val="00071E84"/>
    <w:rsid w:val="00072076"/>
    <w:rsid w:val="00072CBA"/>
    <w:rsid w:val="00072DF6"/>
    <w:rsid w:val="00072F78"/>
    <w:rsid w:val="00072FF9"/>
    <w:rsid w:val="00073145"/>
    <w:rsid w:val="00073874"/>
    <w:rsid w:val="00073FE6"/>
    <w:rsid w:val="00074966"/>
    <w:rsid w:val="000749A0"/>
    <w:rsid w:val="00074C04"/>
    <w:rsid w:val="00074E49"/>
    <w:rsid w:val="00074F02"/>
    <w:rsid w:val="0007506D"/>
    <w:rsid w:val="000756D8"/>
    <w:rsid w:val="00075929"/>
    <w:rsid w:val="00075D41"/>
    <w:rsid w:val="00076A34"/>
    <w:rsid w:val="00076BA5"/>
    <w:rsid w:val="00076E3E"/>
    <w:rsid w:val="0007759C"/>
    <w:rsid w:val="00077789"/>
    <w:rsid w:val="00077FE1"/>
    <w:rsid w:val="0008005A"/>
    <w:rsid w:val="00080160"/>
    <w:rsid w:val="000802A6"/>
    <w:rsid w:val="0008053F"/>
    <w:rsid w:val="00080704"/>
    <w:rsid w:val="0008084D"/>
    <w:rsid w:val="00081203"/>
    <w:rsid w:val="000815CD"/>
    <w:rsid w:val="000817D8"/>
    <w:rsid w:val="00081B06"/>
    <w:rsid w:val="00081F42"/>
    <w:rsid w:val="000825B9"/>
    <w:rsid w:val="00082818"/>
    <w:rsid w:val="00082CAD"/>
    <w:rsid w:val="00082CF1"/>
    <w:rsid w:val="00082D94"/>
    <w:rsid w:val="00083364"/>
    <w:rsid w:val="00083681"/>
    <w:rsid w:val="0008388A"/>
    <w:rsid w:val="00083AAB"/>
    <w:rsid w:val="00083F45"/>
    <w:rsid w:val="0008417F"/>
    <w:rsid w:val="000843F7"/>
    <w:rsid w:val="000844CD"/>
    <w:rsid w:val="000846BA"/>
    <w:rsid w:val="00084845"/>
    <w:rsid w:val="0008493E"/>
    <w:rsid w:val="00084C72"/>
    <w:rsid w:val="00085342"/>
    <w:rsid w:val="00085587"/>
    <w:rsid w:val="000855DD"/>
    <w:rsid w:val="000858C4"/>
    <w:rsid w:val="0008592A"/>
    <w:rsid w:val="00086853"/>
    <w:rsid w:val="00086A4E"/>
    <w:rsid w:val="00086DA1"/>
    <w:rsid w:val="0008744E"/>
    <w:rsid w:val="00087695"/>
    <w:rsid w:val="00087807"/>
    <w:rsid w:val="0008783B"/>
    <w:rsid w:val="00087E9A"/>
    <w:rsid w:val="0009013E"/>
    <w:rsid w:val="000904F1"/>
    <w:rsid w:val="000907FE"/>
    <w:rsid w:val="00090934"/>
    <w:rsid w:val="0009097D"/>
    <w:rsid w:val="00090B20"/>
    <w:rsid w:val="00090B8F"/>
    <w:rsid w:val="00090D61"/>
    <w:rsid w:val="000914C3"/>
    <w:rsid w:val="00091669"/>
    <w:rsid w:val="000918DF"/>
    <w:rsid w:val="00091E18"/>
    <w:rsid w:val="00091EB1"/>
    <w:rsid w:val="00091F3F"/>
    <w:rsid w:val="000920EF"/>
    <w:rsid w:val="000926F9"/>
    <w:rsid w:val="00092A71"/>
    <w:rsid w:val="000933F4"/>
    <w:rsid w:val="00093609"/>
    <w:rsid w:val="000937E5"/>
    <w:rsid w:val="00094315"/>
    <w:rsid w:val="0009484B"/>
    <w:rsid w:val="000949CA"/>
    <w:rsid w:val="00094F67"/>
    <w:rsid w:val="00095BEE"/>
    <w:rsid w:val="00095C6E"/>
    <w:rsid w:val="00095D30"/>
    <w:rsid w:val="00095D69"/>
    <w:rsid w:val="000962CE"/>
    <w:rsid w:val="000962F8"/>
    <w:rsid w:val="000967D7"/>
    <w:rsid w:val="000968E0"/>
    <w:rsid w:val="00096A29"/>
    <w:rsid w:val="00096BF1"/>
    <w:rsid w:val="00097508"/>
    <w:rsid w:val="000975B1"/>
    <w:rsid w:val="0009780A"/>
    <w:rsid w:val="00097C98"/>
    <w:rsid w:val="000A05F5"/>
    <w:rsid w:val="000A0B6A"/>
    <w:rsid w:val="000A0CD2"/>
    <w:rsid w:val="000A168B"/>
    <w:rsid w:val="000A194B"/>
    <w:rsid w:val="000A1AD5"/>
    <w:rsid w:val="000A1B95"/>
    <w:rsid w:val="000A1EE9"/>
    <w:rsid w:val="000A1FE4"/>
    <w:rsid w:val="000A2B4A"/>
    <w:rsid w:val="000A2E48"/>
    <w:rsid w:val="000A2EA8"/>
    <w:rsid w:val="000A30D1"/>
    <w:rsid w:val="000A3304"/>
    <w:rsid w:val="000A3695"/>
    <w:rsid w:val="000A3D1F"/>
    <w:rsid w:val="000A4809"/>
    <w:rsid w:val="000A4C4A"/>
    <w:rsid w:val="000A4DF9"/>
    <w:rsid w:val="000A50CC"/>
    <w:rsid w:val="000A542C"/>
    <w:rsid w:val="000A5F9F"/>
    <w:rsid w:val="000A603B"/>
    <w:rsid w:val="000A633F"/>
    <w:rsid w:val="000A654D"/>
    <w:rsid w:val="000A6796"/>
    <w:rsid w:val="000A6CAB"/>
    <w:rsid w:val="000A6F24"/>
    <w:rsid w:val="000A6FA9"/>
    <w:rsid w:val="000A7105"/>
    <w:rsid w:val="000A714D"/>
    <w:rsid w:val="000A7168"/>
    <w:rsid w:val="000A7EA4"/>
    <w:rsid w:val="000B0008"/>
    <w:rsid w:val="000B046D"/>
    <w:rsid w:val="000B1230"/>
    <w:rsid w:val="000B140D"/>
    <w:rsid w:val="000B1507"/>
    <w:rsid w:val="000B1BD5"/>
    <w:rsid w:val="000B1F52"/>
    <w:rsid w:val="000B210F"/>
    <w:rsid w:val="000B2454"/>
    <w:rsid w:val="000B2545"/>
    <w:rsid w:val="000B2719"/>
    <w:rsid w:val="000B31CA"/>
    <w:rsid w:val="000B3224"/>
    <w:rsid w:val="000B35ED"/>
    <w:rsid w:val="000B37D5"/>
    <w:rsid w:val="000B3E79"/>
    <w:rsid w:val="000B3FAB"/>
    <w:rsid w:val="000B421F"/>
    <w:rsid w:val="000B42F8"/>
    <w:rsid w:val="000B464A"/>
    <w:rsid w:val="000B4987"/>
    <w:rsid w:val="000B4F19"/>
    <w:rsid w:val="000B4FB2"/>
    <w:rsid w:val="000B50BF"/>
    <w:rsid w:val="000B5331"/>
    <w:rsid w:val="000B58DF"/>
    <w:rsid w:val="000B5A25"/>
    <w:rsid w:val="000B5F84"/>
    <w:rsid w:val="000B5F92"/>
    <w:rsid w:val="000B6793"/>
    <w:rsid w:val="000B69AE"/>
    <w:rsid w:val="000B6A86"/>
    <w:rsid w:val="000B6BE7"/>
    <w:rsid w:val="000B74CE"/>
    <w:rsid w:val="000B78FE"/>
    <w:rsid w:val="000B7A5E"/>
    <w:rsid w:val="000B7DC3"/>
    <w:rsid w:val="000C00FA"/>
    <w:rsid w:val="000C0618"/>
    <w:rsid w:val="000C0989"/>
    <w:rsid w:val="000C0A1E"/>
    <w:rsid w:val="000C0A4B"/>
    <w:rsid w:val="000C0CB3"/>
    <w:rsid w:val="000C139A"/>
    <w:rsid w:val="000C1999"/>
    <w:rsid w:val="000C1EED"/>
    <w:rsid w:val="000C234A"/>
    <w:rsid w:val="000C23FC"/>
    <w:rsid w:val="000C264C"/>
    <w:rsid w:val="000C2E84"/>
    <w:rsid w:val="000C3159"/>
    <w:rsid w:val="000C3214"/>
    <w:rsid w:val="000C349E"/>
    <w:rsid w:val="000C3551"/>
    <w:rsid w:val="000C3DD9"/>
    <w:rsid w:val="000C3EE9"/>
    <w:rsid w:val="000C41EA"/>
    <w:rsid w:val="000C48E6"/>
    <w:rsid w:val="000C4BF0"/>
    <w:rsid w:val="000C5161"/>
    <w:rsid w:val="000C5AEF"/>
    <w:rsid w:val="000C5C0C"/>
    <w:rsid w:val="000C5D26"/>
    <w:rsid w:val="000C5DAA"/>
    <w:rsid w:val="000C5E9F"/>
    <w:rsid w:val="000C5EAD"/>
    <w:rsid w:val="000C6364"/>
    <w:rsid w:val="000C64B8"/>
    <w:rsid w:val="000C6563"/>
    <w:rsid w:val="000C65E1"/>
    <w:rsid w:val="000C6691"/>
    <w:rsid w:val="000C68E4"/>
    <w:rsid w:val="000C6C4B"/>
    <w:rsid w:val="000C7455"/>
    <w:rsid w:val="000C74B0"/>
    <w:rsid w:val="000C7548"/>
    <w:rsid w:val="000C7638"/>
    <w:rsid w:val="000C7939"/>
    <w:rsid w:val="000C7949"/>
    <w:rsid w:val="000C7C39"/>
    <w:rsid w:val="000C7CBE"/>
    <w:rsid w:val="000C7D1B"/>
    <w:rsid w:val="000D00FF"/>
    <w:rsid w:val="000D0945"/>
    <w:rsid w:val="000D09E1"/>
    <w:rsid w:val="000D19AE"/>
    <w:rsid w:val="000D1BFF"/>
    <w:rsid w:val="000D1D24"/>
    <w:rsid w:val="000D1E25"/>
    <w:rsid w:val="000D21D4"/>
    <w:rsid w:val="000D268C"/>
    <w:rsid w:val="000D2A9A"/>
    <w:rsid w:val="000D2B6C"/>
    <w:rsid w:val="000D3092"/>
    <w:rsid w:val="000D3268"/>
    <w:rsid w:val="000D341C"/>
    <w:rsid w:val="000D3E35"/>
    <w:rsid w:val="000D405B"/>
    <w:rsid w:val="000D410F"/>
    <w:rsid w:val="000D45AF"/>
    <w:rsid w:val="000D466B"/>
    <w:rsid w:val="000D4A3C"/>
    <w:rsid w:val="000D4D43"/>
    <w:rsid w:val="000D5093"/>
    <w:rsid w:val="000D538D"/>
    <w:rsid w:val="000D5587"/>
    <w:rsid w:val="000D5741"/>
    <w:rsid w:val="000D58D0"/>
    <w:rsid w:val="000D5B41"/>
    <w:rsid w:val="000D5E26"/>
    <w:rsid w:val="000D6A84"/>
    <w:rsid w:val="000D6CE5"/>
    <w:rsid w:val="000D6E7E"/>
    <w:rsid w:val="000D72FF"/>
    <w:rsid w:val="000D7469"/>
    <w:rsid w:val="000D74A7"/>
    <w:rsid w:val="000D78FC"/>
    <w:rsid w:val="000D7B34"/>
    <w:rsid w:val="000D7F37"/>
    <w:rsid w:val="000E036F"/>
    <w:rsid w:val="000E0A81"/>
    <w:rsid w:val="000E0DCE"/>
    <w:rsid w:val="000E1097"/>
    <w:rsid w:val="000E1124"/>
    <w:rsid w:val="000E16EA"/>
    <w:rsid w:val="000E19B7"/>
    <w:rsid w:val="000E1D04"/>
    <w:rsid w:val="000E1DE9"/>
    <w:rsid w:val="000E2087"/>
    <w:rsid w:val="000E23FE"/>
    <w:rsid w:val="000E2412"/>
    <w:rsid w:val="000E281E"/>
    <w:rsid w:val="000E2A66"/>
    <w:rsid w:val="000E2BAE"/>
    <w:rsid w:val="000E2C34"/>
    <w:rsid w:val="000E33B9"/>
    <w:rsid w:val="000E34EE"/>
    <w:rsid w:val="000E3518"/>
    <w:rsid w:val="000E3540"/>
    <w:rsid w:val="000E3B15"/>
    <w:rsid w:val="000E3EDE"/>
    <w:rsid w:val="000E3F20"/>
    <w:rsid w:val="000E4133"/>
    <w:rsid w:val="000E54E0"/>
    <w:rsid w:val="000E5878"/>
    <w:rsid w:val="000E7044"/>
    <w:rsid w:val="000E70C8"/>
    <w:rsid w:val="000E7782"/>
    <w:rsid w:val="000E7784"/>
    <w:rsid w:val="000E7962"/>
    <w:rsid w:val="000E7BBA"/>
    <w:rsid w:val="000F04AF"/>
    <w:rsid w:val="000F05B9"/>
    <w:rsid w:val="000F0EF9"/>
    <w:rsid w:val="000F1095"/>
    <w:rsid w:val="000F163E"/>
    <w:rsid w:val="000F16F1"/>
    <w:rsid w:val="000F1715"/>
    <w:rsid w:val="000F178C"/>
    <w:rsid w:val="000F2189"/>
    <w:rsid w:val="000F2273"/>
    <w:rsid w:val="000F27EA"/>
    <w:rsid w:val="000F28B4"/>
    <w:rsid w:val="000F28B8"/>
    <w:rsid w:val="000F2DD1"/>
    <w:rsid w:val="000F2FB3"/>
    <w:rsid w:val="000F308F"/>
    <w:rsid w:val="000F341B"/>
    <w:rsid w:val="000F464E"/>
    <w:rsid w:val="000F4A22"/>
    <w:rsid w:val="000F4A6A"/>
    <w:rsid w:val="000F514E"/>
    <w:rsid w:val="000F5510"/>
    <w:rsid w:val="000F568C"/>
    <w:rsid w:val="000F56F1"/>
    <w:rsid w:val="000F58BC"/>
    <w:rsid w:val="000F5906"/>
    <w:rsid w:val="000F65F3"/>
    <w:rsid w:val="000F6989"/>
    <w:rsid w:val="000F6B84"/>
    <w:rsid w:val="000F6E3F"/>
    <w:rsid w:val="000F6E7F"/>
    <w:rsid w:val="000F7146"/>
    <w:rsid w:val="001002FB"/>
    <w:rsid w:val="001003F1"/>
    <w:rsid w:val="00100673"/>
    <w:rsid w:val="001006E9"/>
    <w:rsid w:val="00100BBE"/>
    <w:rsid w:val="00100D82"/>
    <w:rsid w:val="00101084"/>
    <w:rsid w:val="001010A2"/>
    <w:rsid w:val="00101127"/>
    <w:rsid w:val="00101A76"/>
    <w:rsid w:val="00101E26"/>
    <w:rsid w:val="0010227B"/>
    <w:rsid w:val="00102880"/>
    <w:rsid w:val="00102E85"/>
    <w:rsid w:val="0010312E"/>
    <w:rsid w:val="00103900"/>
    <w:rsid w:val="00103AE1"/>
    <w:rsid w:val="00103EF5"/>
    <w:rsid w:val="001041BC"/>
    <w:rsid w:val="00104EF2"/>
    <w:rsid w:val="00105279"/>
    <w:rsid w:val="001052E0"/>
    <w:rsid w:val="00105505"/>
    <w:rsid w:val="001055AB"/>
    <w:rsid w:val="0010585E"/>
    <w:rsid w:val="0010594E"/>
    <w:rsid w:val="00105B0C"/>
    <w:rsid w:val="0010683A"/>
    <w:rsid w:val="00106903"/>
    <w:rsid w:val="00106D52"/>
    <w:rsid w:val="001072E9"/>
    <w:rsid w:val="0010792B"/>
    <w:rsid w:val="00107E3D"/>
    <w:rsid w:val="001102C9"/>
    <w:rsid w:val="00110388"/>
    <w:rsid w:val="001104C2"/>
    <w:rsid w:val="00110660"/>
    <w:rsid w:val="001107DA"/>
    <w:rsid w:val="00110981"/>
    <w:rsid w:val="00110D14"/>
    <w:rsid w:val="00110FB6"/>
    <w:rsid w:val="001115ED"/>
    <w:rsid w:val="00111965"/>
    <w:rsid w:val="00111A84"/>
    <w:rsid w:val="00111B72"/>
    <w:rsid w:val="00111D95"/>
    <w:rsid w:val="0011251A"/>
    <w:rsid w:val="0011299F"/>
    <w:rsid w:val="001130F4"/>
    <w:rsid w:val="00113806"/>
    <w:rsid w:val="00113947"/>
    <w:rsid w:val="00113BD6"/>
    <w:rsid w:val="00113FDF"/>
    <w:rsid w:val="00114117"/>
    <w:rsid w:val="001145E4"/>
    <w:rsid w:val="00114976"/>
    <w:rsid w:val="00114B83"/>
    <w:rsid w:val="00114D5A"/>
    <w:rsid w:val="00114EAC"/>
    <w:rsid w:val="00115667"/>
    <w:rsid w:val="001157B9"/>
    <w:rsid w:val="00115E7D"/>
    <w:rsid w:val="0011651B"/>
    <w:rsid w:val="001169CD"/>
    <w:rsid w:val="0011714C"/>
    <w:rsid w:val="00117192"/>
    <w:rsid w:val="001174D2"/>
    <w:rsid w:val="00120015"/>
    <w:rsid w:val="0012062F"/>
    <w:rsid w:val="00120872"/>
    <w:rsid w:val="00120B3F"/>
    <w:rsid w:val="00120FD4"/>
    <w:rsid w:val="00121037"/>
    <w:rsid w:val="00121166"/>
    <w:rsid w:val="001211CD"/>
    <w:rsid w:val="001217C0"/>
    <w:rsid w:val="00121814"/>
    <w:rsid w:val="00121A32"/>
    <w:rsid w:val="00121EFC"/>
    <w:rsid w:val="0012273E"/>
    <w:rsid w:val="001228DB"/>
    <w:rsid w:val="001229E0"/>
    <w:rsid w:val="00123075"/>
    <w:rsid w:val="001232BB"/>
    <w:rsid w:val="0012369A"/>
    <w:rsid w:val="0012373B"/>
    <w:rsid w:val="0012466F"/>
    <w:rsid w:val="0012475A"/>
    <w:rsid w:val="00124C5F"/>
    <w:rsid w:val="00124CFF"/>
    <w:rsid w:val="0012515E"/>
    <w:rsid w:val="0012525C"/>
    <w:rsid w:val="001254E2"/>
    <w:rsid w:val="00125544"/>
    <w:rsid w:val="00125585"/>
    <w:rsid w:val="001263C8"/>
    <w:rsid w:val="0012671C"/>
    <w:rsid w:val="0012671D"/>
    <w:rsid w:val="00126B13"/>
    <w:rsid w:val="00126E8B"/>
    <w:rsid w:val="0012715E"/>
    <w:rsid w:val="001271A0"/>
    <w:rsid w:val="00127A40"/>
    <w:rsid w:val="0013055D"/>
    <w:rsid w:val="00130646"/>
    <w:rsid w:val="001306E5"/>
    <w:rsid w:val="00130827"/>
    <w:rsid w:val="00130874"/>
    <w:rsid w:val="001309FE"/>
    <w:rsid w:val="00130A1E"/>
    <w:rsid w:val="00131349"/>
    <w:rsid w:val="001315CB"/>
    <w:rsid w:val="001316EF"/>
    <w:rsid w:val="001318A8"/>
    <w:rsid w:val="00131ADF"/>
    <w:rsid w:val="00131B6C"/>
    <w:rsid w:val="00131CA7"/>
    <w:rsid w:val="001320AE"/>
    <w:rsid w:val="001323AF"/>
    <w:rsid w:val="00132739"/>
    <w:rsid w:val="00132B3D"/>
    <w:rsid w:val="00132C46"/>
    <w:rsid w:val="00133146"/>
    <w:rsid w:val="00133155"/>
    <w:rsid w:val="00133214"/>
    <w:rsid w:val="0013327F"/>
    <w:rsid w:val="00133409"/>
    <w:rsid w:val="00133734"/>
    <w:rsid w:val="00133A8A"/>
    <w:rsid w:val="00133D64"/>
    <w:rsid w:val="0013491A"/>
    <w:rsid w:val="001350BF"/>
    <w:rsid w:val="001354A4"/>
    <w:rsid w:val="001354C8"/>
    <w:rsid w:val="001356E8"/>
    <w:rsid w:val="00135821"/>
    <w:rsid w:val="0013582E"/>
    <w:rsid w:val="00135C57"/>
    <w:rsid w:val="00135ED3"/>
    <w:rsid w:val="001360D1"/>
    <w:rsid w:val="00136109"/>
    <w:rsid w:val="00136AAA"/>
    <w:rsid w:val="00136B0B"/>
    <w:rsid w:val="00136DC9"/>
    <w:rsid w:val="00136F5D"/>
    <w:rsid w:val="0013721D"/>
    <w:rsid w:val="00137B5B"/>
    <w:rsid w:val="0014009D"/>
    <w:rsid w:val="00140559"/>
    <w:rsid w:val="0014065A"/>
    <w:rsid w:val="0014068F"/>
    <w:rsid w:val="001407A6"/>
    <w:rsid w:val="00141317"/>
    <w:rsid w:val="001413FE"/>
    <w:rsid w:val="00141CAC"/>
    <w:rsid w:val="00141EE8"/>
    <w:rsid w:val="001429FB"/>
    <w:rsid w:val="00142C43"/>
    <w:rsid w:val="00142CFD"/>
    <w:rsid w:val="00142D94"/>
    <w:rsid w:val="001435EF"/>
    <w:rsid w:val="00143A1F"/>
    <w:rsid w:val="00143E75"/>
    <w:rsid w:val="00144167"/>
    <w:rsid w:val="00144288"/>
    <w:rsid w:val="001446A6"/>
    <w:rsid w:val="0014483A"/>
    <w:rsid w:val="00144B02"/>
    <w:rsid w:val="00144E39"/>
    <w:rsid w:val="00145CBA"/>
    <w:rsid w:val="00145ED5"/>
    <w:rsid w:val="00146615"/>
    <w:rsid w:val="00146666"/>
    <w:rsid w:val="00146AF6"/>
    <w:rsid w:val="00146AF7"/>
    <w:rsid w:val="00146FC8"/>
    <w:rsid w:val="001472FE"/>
    <w:rsid w:val="00147799"/>
    <w:rsid w:val="0014788A"/>
    <w:rsid w:val="00147DD5"/>
    <w:rsid w:val="00147E62"/>
    <w:rsid w:val="00150920"/>
    <w:rsid w:val="00151003"/>
    <w:rsid w:val="0015124C"/>
    <w:rsid w:val="0015158B"/>
    <w:rsid w:val="00151618"/>
    <w:rsid w:val="00151736"/>
    <w:rsid w:val="00151A5B"/>
    <w:rsid w:val="00151A64"/>
    <w:rsid w:val="00151C90"/>
    <w:rsid w:val="00151F2E"/>
    <w:rsid w:val="0015241D"/>
    <w:rsid w:val="00152840"/>
    <w:rsid w:val="001528A9"/>
    <w:rsid w:val="00152A8A"/>
    <w:rsid w:val="00152C29"/>
    <w:rsid w:val="00153853"/>
    <w:rsid w:val="00153DAD"/>
    <w:rsid w:val="00153E88"/>
    <w:rsid w:val="00154055"/>
    <w:rsid w:val="00154127"/>
    <w:rsid w:val="0015446D"/>
    <w:rsid w:val="0015447E"/>
    <w:rsid w:val="001546A5"/>
    <w:rsid w:val="00154E67"/>
    <w:rsid w:val="00154F7A"/>
    <w:rsid w:val="0015564F"/>
    <w:rsid w:val="0015596A"/>
    <w:rsid w:val="00155AB2"/>
    <w:rsid w:val="00155E99"/>
    <w:rsid w:val="0015625F"/>
    <w:rsid w:val="001562A1"/>
    <w:rsid w:val="001562A6"/>
    <w:rsid w:val="001564B7"/>
    <w:rsid w:val="00156CDE"/>
    <w:rsid w:val="0015735A"/>
    <w:rsid w:val="00157446"/>
    <w:rsid w:val="00157F22"/>
    <w:rsid w:val="00160238"/>
    <w:rsid w:val="001608BC"/>
    <w:rsid w:val="00160CEA"/>
    <w:rsid w:val="001619D2"/>
    <w:rsid w:val="00162282"/>
    <w:rsid w:val="001629FE"/>
    <w:rsid w:val="00162A33"/>
    <w:rsid w:val="00162AA6"/>
    <w:rsid w:val="0016305F"/>
    <w:rsid w:val="00163642"/>
    <w:rsid w:val="00163819"/>
    <w:rsid w:val="00163D41"/>
    <w:rsid w:val="00163FCE"/>
    <w:rsid w:val="001645A9"/>
    <w:rsid w:val="00164999"/>
    <w:rsid w:val="00164D13"/>
    <w:rsid w:val="00164FFF"/>
    <w:rsid w:val="0016501D"/>
    <w:rsid w:val="00165280"/>
    <w:rsid w:val="001653D2"/>
    <w:rsid w:val="0016546A"/>
    <w:rsid w:val="0016555B"/>
    <w:rsid w:val="00165BC4"/>
    <w:rsid w:val="00165F2B"/>
    <w:rsid w:val="00166335"/>
    <w:rsid w:val="0016673F"/>
    <w:rsid w:val="001667A2"/>
    <w:rsid w:val="001670EE"/>
    <w:rsid w:val="001671B2"/>
    <w:rsid w:val="00167C62"/>
    <w:rsid w:val="0017005B"/>
    <w:rsid w:val="001701FE"/>
    <w:rsid w:val="00170235"/>
    <w:rsid w:val="0017040E"/>
    <w:rsid w:val="00170C7F"/>
    <w:rsid w:val="00170D07"/>
    <w:rsid w:val="00170D8E"/>
    <w:rsid w:val="0017144E"/>
    <w:rsid w:val="00171684"/>
    <w:rsid w:val="00171CC7"/>
    <w:rsid w:val="00171EB6"/>
    <w:rsid w:val="0017209D"/>
    <w:rsid w:val="001722A4"/>
    <w:rsid w:val="0017252C"/>
    <w:rsid w:val="00172581"/>
    <w:rsid w:val="00172626"/>
    <w:rsid w:val="00172793"/>
    <w:rsid w:val="00172961"/>
    <w:rsid w:val="00172B43"/>
    <w:rsid w:val="00172D3C"/>
    <w:rsid w:val="00172F77"/>
    <w:rsid w:val="00173143"/>
    <w:rsid w:val="001733B5"/>
    <w:rsid w:val="0017340F"/>
    <w:rsid w:val="001734BD"/>
    <w:rsid w:val="001738DC"/>
    <w:rsid w:val="00173CBA"/>
    <w:rsid w:val="00173E68"/>
    <w:rsid w:val="00173F85"/>
    <w:rsid w:val="00174198"/>
    <w:rsid w:val="0017430D"/>
    <w:rsid w:val="001743C6"/>
    <w:rsid w:val="00174763"/>
    <w:rsid w:val="00174E62"/>
    <w:rsid w:val="00174F22"/>
    <w:rsid w:val="001750A5"/>
    <w:rsid w:val="001753AC"/>
    <w:rsid w:val="00175470"/>
    <w:rsid w:val="001757CF"/>
    <w:rsid w:val="00175B47"/>
    <w:rsid w:val="00175C64"/>
    <w:rsid w:val="0017609E"/>
    <w:rsid w:val="00176707"/>
    <w:rsid w:val="001769F0"/>
    <w:rsid w:val="00176ACF"/>
    <w:rsid w:val="00176C97"/>
    <w:rsid w:val="00176FC9"/>
    <w:rsid w:val="0017735A"/>
    <w:rsid w:val="00177852"/>
    <w:rsid w:val="001779E6"/>
    <w:rsid w:val="00177D88"/>
    <w:rsid w:val="00177F20"/>
    <w:rsid w:val="00180185"/>
    <w:rsid w:val="00180297"/>
    <w:rsid w:val="00180751"/>
    <w:rsid w:val="00180AE9"/>
    <w:rsid w:val="00180F03"/>
    <w:rsid w:val="001811BB"/>
    <w:rsid w:val="001815B1"/>
    <w:rsid w:val="001817B3"/>
    <w:rsid w:val="001818CE"/>
    <w:rsid w:val="00181B52"/>
    <w:rsid w:val="00181FD2"/>
    <w:rsid w:val="0018204F"/>
    <w:rsid w:val="001823AB"/>
    <w:rsid w:val="00182D25"/>
    <w:rsid w:val="00182E57"/>
    <w:rsid w:val="00182F99"/>
    <w:rsid w:val="00182FA3"/>
    <w:rsid w:val="00183139"/>
    <w:rsid w:val="00183274"/>
    <w:rsid w:val="00183496"/>
    <w:rsid w:val="001834C5"/>
    <w:rsid w:val="00183F6B"/>
    <w:rsid w:val="001842B3"/>
    <w:rsid w:val="001843E2"/>
    <w:rsid w:val="00184503"/>
    <w:rsid w:val="0018459C"/>
    <w:rsid w:val="001849BA"/>
    <w:rsid w:val="00184BEA"/>
    <w:rsid w:val="00184E85"/>
    <w:rsid w:val="00184F6D"/>
    <w:rsid w:val="00185D9E"/>
    <w:rsid w:val="00186127"/>
    <w:rsid w:val="001861CD"/>
    <w:rsid w:val="001863BD"/>
    <w:rsid w:val="001863FB"/>
    <w:rsid w:val="001864FC"/>
    <w:rsid w:val="0018696F"/>
    <w:rsid w:val="00186E81"/>
    <w:rsid w:val="00186EBD"/>
    <w:rsid w:val="00187427"/>
    <w:rsid w:val="00187AB6"/>
    <w:rsid w:val="00187B16"/>
    <w:rsid w:val="00187C6F"/>
    <w:rsid w:val="0019014C"/>
    <w:rsid w:val="001901F3"/>
    <w:rsid w:val="00190304"/>
    <w:rsid w:val="001903E4"/>
    <w:rsid w:val="00190729"/>
    <w:rsid w:val="001910F1"/>
    <w:rsid w:val="00191152"/>
    <w:rsid w:val="001912A3"/>
    <w:rsid w:val="001912ED"/>
    <w:rsid w:val="00191410"/>
    <w:rsid w:val="00191710"/>
    <w:rsid w:val="00191DE9"/>
    <w:rsid w:val="0019204D"/>
    <w:rsid w:val="00193231"/>
    <w:rsid w:val="00194510"/>
    <w:rsid w:val="00194B72"/>
    <w:rsid w:val="00194EF6"/>
    <w:rsid w:val="0019505E"/>
    <w:rsid w:val="0019507D"/>
    <w:rsid w:val="0019510E"/>
    <w:rsid w:val="001955D1"/>
    <w:rsid w:val="00195943"/>
    <w:rsid w:val="00195B8D"/>
    <w:rsid w:val="00196178"/>
    <w:rsid w:val="00196414"/>
    <w:rsid w:val="001966DB"/>
    <w:rsid w:val="00196D30"/>
    <w:rsid w:val="00196EB5"/>
    <w:rsid w:val="00197461"/>
    <w:rsid w:val="001974C2"/>
    <w:rsid w:val="00197876"/>
    <w:rsid w:val="00197985"/>
    <w:rsid w:val="00197F2C"/>
    <w:rsid w:val="001A01CD"/>
    <w:rsid w:val="001A0497"/>
    <w:rsid w:val="001A04EE"/>
    <w:rsid w:val="001A0BEE"/>
    <w:rsid w:val="001A0FF2"/>
    <w:rsid w:val="001A108E"/>
    <w:rsid w:val="001A11A8"/>
    <w:rsid w:val="001A1392"/>
    <w:rsid w:val="001A18EB"/>
    <w:rsid w:val="001A1ABE"/>
    <w:rsid w:val="001A1E26"/>
    <w:rsid w:val="001A2534"/>
    <w:rsid w:val="001A2817"/>
    <w:rsid w:val="001A2FFD"/>
    <w:rsid w:val="001A3339"/>
    <w:rsid w:val="001A34D3"/>
    <w:rsid w:val="001A359A"/>
    <w:rsid w:val="001A38FF"/>
    <w:rsid w:val="001A3F0C"/>
    <w:rsid w:val="001A3F73"/>
    <w:rsid w:val="001A42EF"/>
    <w:rsid w:val="001A4369"/>
    <w:rsid w:val="001A4423"/>
    <w:rsid w:val="001A51B0"/>
    <w:rsid w:val="001A5333"/>
    <w:rsid w:val="001A575F"/>
    <w:rsid w:val="001A5787"/>
    <w:rsid w:val="001A67CE"/>
    <w:rsid w:val="001A6F1E"/>
    <w:rsid w:val="001A7191"/>
    <w:rsid w:val="001A784E"/>
    <w:rsid w:val="001A78B3"/>
    <w:rsid w:val="001A7A6A"/>
    <w:rsid w:val="001A7AA2"/>
    <w:rsid w:val="001B02AA"/>
    <w:rsid w:val="001B0683"/>
    <w:rsid w:val="001B07E5"/>
    <w:rsid w:val="001B0960"/>
    <w:rsid w:val="001B0F35"/>
    <w:rsid w:val="001B10B6"/>
    <w:rsid w:val="001B127A"/>
    <w:rsid w:val="001B196D"/>
    <w:rsid w:val="001B1A67"/>
    <w:rsid w:val="001B1ADA"/>
    <w:rsid w:val="001B1B6C"/>
    <w:rsid w:val="001B2142"/>
    <w:rsid w:val="001B251B"/>
    <w:rsid w:val="001B25D6"/>
    <w:rsid w:val="001B2B54"/>
    <w:rsid w:val="001B2BA3"/>
    <w:rsid w:val="001B30DF"/>
    <w:rsid w:val="001B34F1"/>
    <w:rsid w:val="001B3640"/>
    <w:rsid w:val="001B3729"/>
    <w:rsid w:val="001B394C"/>
    <w:rsid w:val="001B40D3"/>
    <w:rsid w:val="001B4490"/>
    <w:rsid w:val="001B4699"/>
    <w:rsid w:val="001B47DC"/>
    <w:rsid w:val="001B4867"/>
    <w:rsid w:val="001B4C7D"/>
    <w:rsid w:val="001B4D08"/>
    <w:rsid w:val="001B4E53"/>
    <w:rsid w:val="001B4FC8"/>
    <w:rsid w:val="001B56A0"/>
    <w:rsid w:val="001B5A40"/>
    <w:rsid w:val="001B5CBB"/>
    <w:rsid w:val="001B5F2B"/>
    <w:rsid w:val="001B63B8"/>
    <w:rsid w:val="001B658C"/>
    <w:rsid w:val="001B67DF"/>
    <w:rsid w:val="001B71A6"/>
    <w:rsid w:val="001B7347"/>
    <w:rsid w:val="001B759C"/>
    <w:rsid w:val="001B76EF"/>
    <w:rsid w:val="001B7959"/>
    <w:rsid w:val="001B7CB9"/>
    <w:rsid w:val="001C00CD"/>
    <w:rsid w:val="001C0202"/>
    <w:rsid w:val="001C0578"/>
    <w:rsid w:val="001C0849"/>
    <w:rsid w:val="001C1ABD"/>
    <w:rsid w:val="001C1AC8"/>
    <w:rsid w:val="001C2A14"/>
    <w:rsid w:val="001C2DE6"/>
    <w:rsid w:val="001C3156"/>
    <w:rsid w:val="001C3299"/>
    <w:rsid w:val="001C35C4"/>
    <w:rsid w:val="001C3650"/>
    <w:rsid w:val="001C36B2"/>
    <w:rsid w:val="001C3E01"/>
    <w:rsid w:val="001C3EA2"/>
    <w:rsid w:val="001C3FB1"/>
    <w:rsid w:val="001C3FDD"/>
    <w:rsid w:val="001C40B9"/>
    <w:rsid w:val="001C4384"/>
    <w:rsid w:val="001C43B9"/>
    <w:rsid w:val="001C4508"/>
    <w:rsid w:val="001C45AD"/>
    <w:rsid w:val="001C46A5"/>
    <w:rsid w:val="001C4A1C"/>
    <w:rsid w:val="001C4CFF"/>
    <w:rsid w:val="001C50B6"/>
    <w:rsid w:val="001C557A"/>
    <w:rsid w:val="001C55E5"/>
    <w:rsid w:val="001C5D88"/>
    <w:rsid w:val="001C6446"/>
    <w:rsid w:val="001C6959"/>
    <w:rsid w:val="001C6C43"/>
    <w:rsid w:val="001C71A7"/>
    <w:rsid w:val="001C7579"/>
    <w:rsid w:val="001C7871"/>
    <w:rsid w:val="001C78B6"/>
    <w:rsid w:val="001C79B9"/>
    <w:rsid w:val="001D01DE"/>
    <w:rsid w:val="001D034A"/>
    <w:rsid w:val="001D049E"/>
    <w:rsid w:val="001D05C6"/>
    <w:rsid w:val="001D0BE0"/>
    <w:rsid w:val="001D0DF2"/>
    <w:rsid w:val="001D164C"/>
    <w:rsid w:val="001D1688"/>
    <w:rsid w:val="001D1858"/>
    <w:rsid w:val="001D2006"/>
    <w:rsid w:val="001D25D5"/>
    <w:rsid w:val="001D26E6"/>
    <w:rsid w:val="001D26E8"/>
    <w:rsid w:val="001D290B"/>
    <w:rsid w:val="001D2B10"/>
    <w:rsid w:val="001D2B11"/>
    <w:rsid w:val="001D2B6E"/>
    <w:rsid w:val="001D2C46"/>
    <w:rsid w:val="001D2DCE"/>
    <w:rsid w:val="001D3092"/>
    <w:rsid w:val="001D323B"/>
    <w:rsid w:val="001D324F"/>
    <w:rsid w:val="001D3C75"/>
    <w:rsid w:val="001D3C9F"/>
    <w:rsid w:val="001D3E03"/>
    <w:rsid w:val="001D41E2"/>
    <w:rsid w:val="001D42A4"/>
    <w:rsid w:val="001D4651"/>
    <w:rsid w:val="001D493D"/>
    <w:rsid w:val="001D499D"/>
    <w:rsid w:val="001D5194"/>
    <w:rsid w:val="001D55C1"/>
    <w:rsid w:val="001D570E"/>
    <w:rsid w:val="001D5765"/>
    <w:rsid w:val="001D5ECF"/>
    <w:rsid w:val="001D60E5"/>
    <w:rsid w:val="001D61C0"/>
    <w:rsid w:val="001D651B"/>
    <w:rsid w:val="001D6651"/>
    <w:rsid w:val="001D6991"/>
    <w:rsid w:val="001D6A3E"/>
    <w:rsid w:val="001D6B3A"/>
    <w:rsid w:val="001D6E52"/>
    <w:rsid w:val="001D752C"/>
    <w:rsid w:val="001D7932"/>
    <w:rsid w:val="001D7CCB"/>
    <w:rsid w:val="001E0733"/>
    <w:rsid w:val="001E0FF1"/>
    <w:rsid w:val="001E101B"/>
    <w:rsid w:val="001E15B0"/>
    <w:rsid w:val="001E29FB"/>
    <w:rsid w:val="001E3914"/>
    <w:rsid w:val="001E3DD4"/>
    <w:rsid w:val="001E4305"/>
    <w:rsid w:val="001E44FC"/>
    <w:rsid w:val="001E4833"/>
    <w:rsid w:val="001E49DE"/>
    <w:rsid w:val="001E4F05"/>
    <w:rsid w:val="001E51B2"/>
    <w:rsid w:val="001E5A3A"/>
    <w:rsid w:val="001E5CC3"/>
    <w:rsid w:val="001E5DDC"/>
    <w:rsid w:val="001E6089"/>
    <w:rsid w:val="001E6144"/>
    <w:rsid w:val="001E6162"/>
    <w:rsid w:val="001E62DF"/>
    <w:rsid w:val="001E6577"/>
    <w:rsid w:val="001E660B"/>
    <w:rsid w:val="001E685F"/>
    <w:rsid w:val="001E68DD"/>
    <w:rsid w:val="001E6A32"/>
    <w:rsid w:val="001E6DBD"/>
    <w:rsid w:val="001E6EF8"/>
    <w:rsid w:val="001E7326"/>
    <w:rsid w:val="001E7825"/>
    <w:rsid w:val="001E784D"/>
    <w:rsid w:val="001E7932"/>
    <w:rsid w:val="001E7AC1"/>
    <w:rsid w:val="001E7CE1"/>
    <w:rsid w:val="001F009B"/>
    <w:rsid w:val="001F0364"/>
    <w:rsid w:val="001F05D1"/>
    <w:rsid w:val="001F10DA"/>
    <w:rsid w:val="001F1432"/>
    <w:rsid w:val="001F1508"/>
    <w:rsid w:val="001F162D"/>
    <w:rsid w:val="001F1992"/>
    <w:rsid w:val="001F19E2"/>
    <w:rsid w:val="001F1D57"/>
    <w:rsid w:val="001F22BD"/>
    <w:rsid w:val="001F2441"/>
    <w:rsid w:val="001F2F1A"/>
    <w:rsid w:val="001F35C5"/>
    <w:rsid w:val="001F3F1B"/>
    <w:rsid w:val="001F4332"/>
    <w:rsid w:val="001F480F"/>
    <w:rsid w:val="001F4A8E"/>
    <w:rsid w:val="001F4F1F"/>
    <w:rsid w:val="001F50AD"/>
    <w:rsid w:val="001F5139"/>
    <w:rsid w:val="001F577B"/>
    <w:rsid w:val="001F590D"/>
    <w:rsid w:val="001F59EB"/>
    <w:rsid w:val="001F59FC"/>
    <w:rsid w:val="001F60EC"/>
    <w:rsid w:val="001F6392"/>
    <w:rsid w:val="001F642E"/>
    <w:rsid w:val="001F6BDE"/>
    <w:rsid w:val="001F75B1"/>
    <w:rsid w:val="001F7B28"/>
    <w:rsid w:val="001F7D30"/>
    <w:rsid w:val="00200681"/>
    <w:rsid w:val="0020156D"/>
    <w:rsid w:val="002018E8"/>
    <w:rsid w:val="00201931"/>
    <w:rsid w:val="002020A7"/>
    <w:rsid w:val="00202141"/>
    <w:rsid w:val="002023BB"/>
    <w:rsid w:val="0020248C"/>
    <w:rsid w:val="0020265B"/>
    <w:rsid w:val="00202A7D"/>
    <w:rsid w:val="002032CE"/>
    <w:rsid w:val="00203837"/>
    <w:rsid w:val="002039B8"/>
    <w:rsid w:val="0020497D"/>
    <w:rsid w:val="00204E6A"/>
    <w:rsid w:val="00205282"/>
    <w:rsid w:val="002053FD"/>
    <w:rsid w:val="002054B6"/>
    <w:rsid w:val="00205EE3"/>
    <w:rsid w:val="00206015"/>
    <w:rsid w:val="0020632B"/>
    <w:rsid w:val="00206E78"/>
    <w:rsid w:val="00206FAC"/>
    <w:rsid w:val="00207477"/>
    <w:rsid w:val="00207F09"/>
    <w:rsid w:val="00207F22"/>
    <w:rsid w:val="00210087"/>
    <w:rsid w:val="002101BE"/>
    <w:rsid w:val="002104BE"/>
    <w:rsid w:val="00210532"/>
    <w:rsid w:val="0021060C"/>
    <w:rsid w:val="00210846"/>
    <w:rsid w:val="00210A44"/>
    <w:rsid w:val="00210A5F"/>
    <w:rsid w:val="00210F86"/>
    <w:rsid w:val="0021106A"/>
    <w:rsid w:val="00211B71"/>
    <w:rsid w:val="00211CC3"/>
    <w:rsid w:val="00211CCA"/>
    <w:rsid w:val="00211D4B"/>
    <w:rsid w:val="00211DB9"/>
    <w:rsid w:val="00211ECD"/>
    <w:rsid w:val="00211FDD"/>
    <w:rsid w:val="0021217B"/>
    <w:rsid w:val="00212E19"/>
    <w:rsid w:val="00212F9F"/>
    <w:rsid w:val="00213045"/>
    <w:rsid w:val="00213443"/>
    <w:rsid w:val="002136B7"/>
    <w:rsid w:val="00213ACE"/>
    <w:rsid w:val="00213FAC"/>
    <w:rsid w:val="0021422C"/>
    <w:rsid w:val="00214440"/>
    <w:rsid w:val="00214719"/>
    <w:rsid w:val="0021474F"/>
    <w:rsid w:val="00214B15"/>
    <w:rsid w:val="002156F3"/>
    <w:rsid w:val="002157E0"/>
    <w:rsid w:val="002158B3"/>
    <w:rsid w:val="0021597C"/>
    <w:rsid w:val="00216605"/>
    <w:rsid w:val="0021675F"/>
    <w:rsid w:val="002169C2"/>
    <w:rsid w:val="00217032"/>
    <w:rsid w:val="002174B0"/>
    <w:rsid w:val="00217543"/>
    <w:rsid w:val="00217A29"/>
    <w:rsid w:val="00217F65"/>
    <w:rsid w:val="0022036D"/>
    <w:rsid w:val="00220887"/>
    <w:rsid w:val="002208BA"/>
    <w:rsid w:val="00220A48"/>
    <w:rsid w:val="00220B0F"/>
    <w:rsid w:val="00220BA2"/>
    <w:rsid w:val="00220BD3"/>
    <w:rsid w:val="00221059"/>
    <w:rsid w:val="00221137"/>
    <w:rsid w:val="002211DC"/>
    <w:rsid w:val="00221353"/>
    <w:rsid w:val="00221809"/>
    <w:rsid w:val="0022199B"/>
    <w:rsid w:val="00221AD3"/>
    <w:rsid w:val="00221CA6"/>
    <w:rsid w:val="00222125"/>
    <w:rsid w:val="0022261C"/>
    <w:rsid w:val="00222716"/>
    <w:rsid w:val="0022285C"/>
    <w:rsid w:val="0022293B"/>
    <w:rsid w:val="00222AE4"/>
    <w:rsid w:val="00222B53"/>
    <w:rsid w:val="00222D1C"/>
    <w:rsid w:val="00222E88"/>
    <w:rsid w:val="00223229"/>
    <w:rsid w:val="00223624"/>
    <w:rsid w:val="00223659"/>
    <w:rsid w:val="00223798"/>
    <w:rsid w:val="002239EA"/>
    <w:rsid w:val="00223A82"/>
    <w:rsid w:val="0022416D"/>
    <w:rsid w:val="00224422"/>
    <w:rsid w:val="0022455D"/>
    <w:rsid w:val="00224719"/>
    <w:rsid w:val="00224B0D"/>
    <w:rsid w:val="00224B18"/>
    <w:rsid w:val="002250A1"/>
    <w:rsid w:val="002250CC"/>
    <w:rsid w:val="002252BD"/>
    <w:rsid w:val="002257B0"/>
    <w:rsid w:val="002261DD"/>
    <w:rsid w:val="00226998"/>
    <w:rsid w:val="00226B2C"/>
    <w:rsid w:val="00226E60"/>
    <w:rsid w:val="00227030"/>
    <w:rsid w:val="00227358"/>
    <w:rsid w:val="002275FF"/>
    <w:rsid w:val="002276B6"/>
    <w:rsid w:val="0022788F"/>
    <w:rsid w:val="00227D84"/>
    <w:rsid w:val="00227DE7"/>
    <w:rsid w:val="002301A2"/>
    <w:rsid w:val="0023075A"/>
    <w:rsid w:val="00230939"/>
    <w:rsid w:val="00230EB7"/>
    <w:rsid w:val="00230FAF"/>
    <w:rsid w:val="00231049"/>
    <w:rsid w:val="0023120B"/>
    <w:rsid w:val="002313CB"/>
    <w:rsid w:val="00231904"/>
    <w:rsid w:val="0023190E"/>
    <w:rsid w:val="00231B0D"/>
    <w:rsid w:val="00231DA6"/>
    <w:rsid w:val="00231EE4"/>
    <w:rsid w:val="00231FB0"/>
    <w:rsid w:val="002325EE"/>
    <w:rsid w:val="0023264F"/>
    <w:rsid w:val="00232654"/>
    <w:rsid w:val="00232919"/>
    <w:rsid w:val="00232C6A"/>
    <w:rsid w:val="00233270"/>
    <w:rsid w:val="002335BD"/>
    <w:rsid w:val="0023375E"/>
    <w:rsid w:val="002338F5"/>
    <w:rsid w:val="00233B0E"/>
    <w:rsid w:val="00233FFB"/>
    <w:rsid w:val="00234125"/>
    <w:rsid w:val="002345BD"/>
    <w:rsid w:val="00234667"/>
    <w:rsid w:val="00234901"/>
    <w:rsid w:val="002349A5"/>
    <w:rsid w:val="00235338"/>
    <w:rsid w:val="0023559A"/>
    <w:rsid w:val="002356B6"/>
    <w:rsid w:val="0023575E"/>
    <w:rsid w:val="00235BAB"/>
    <w:rsid w:val="00235E56"/>
    <w:rsid w:val="00236435"/>
    <w:rsid w:val="00236965"/>
    <w:rsid w:val="00236C79"/>
    <w:rsid w:val="00237371"/>
    <w:rsid w:val="00237831"/>
    <w:rsid w:val="00237C6A"/>
    <w:rsid w:val="00237D1A"/>
    <w:rsid w:val="00240000"/>
    <w:rsid w:val="00240041"/>
    <w:rsid w:val="0024018A"/>
    <w:rsid w:val="002401E5"/>
    <w:rsid w:val="002408EE"/>
    <w:rsid w:val="00240D0F"/>
    <w:rsid w:val="002410CC"/>
    <w:rsid w:val="00241510"/>
    <w:rsid w:val="00241A24"/>
    <w:rsid w:val="00242A74"/>
    <w:rsid w:val="00242DD2"/>
    <w:rsid w:val="0024348E"/>
    <w:rsid w:val="00243896"/>
    <w:rsid w:val="00243CFF"/>
    <w:rsid w:val="002446B9"/>
    <w:rsid w:val="0024472E"/>
    <w:rsid w:val="00244AD9"/>
    <w:rsid w:val="00245721"/>
    <w:rsid w:val="00246824"/>
    <w:rsid w:val="00246AB5"/>
    <w:rsid w:val="00246D70"/>
    <w:rsid w:val="00246DC8"/>
    <w:rsid w:val="00246F11"/>
    <w:rsid w:val="0024712C"/>
    <w:rsid w:val="0024729D"/>
    <w:rsid w:val="0024745F"/>
    <w:rsid w:val="00247D7C"/>
    <w:rsid w:val="00247F35"/>
    <w:rsid w:val="002508F1"/>
    <w:rsid w:val="00250A7E"/>
    <w:rsid w:val="00250B5A"/>
    <w:rsid w:val="002510EF"/>
    <w:rsid w:val="00251B5F"/>
    <w:rsid w:val="002525E5"/>
    <w:rsid w:val="00252A53"/>
    <w:rsid w:val="0025309E"/>
    <w:rsid w:val="00253997"/>
    <w:rsid w:val="00253D64"/>
    <w:rsid w:val="002546A1"/>
    <w:rsid w:val="00254B00"/>
    <w:rsid w:val="00254BAE"/>
    <w:rsid w:val="00254CC4"/>
    <w:rsid w:val="002550AF"/>
    <w:rsid w:val="002550DD"/>
    <w:rsid w:val="00255454"/>
    <w:rsid w:val="0025564D"/>
    <w:rsid w:val="002557CD"/>
    <w:rsid w:val="00255AF2"/>
    <w:rsid w:val="00255C5C"/>
    <w:rsid w:val="00256282"/>
    <w:rsid w:val="0025654D"/>
    <w:rsid w:val="00256594"/>
    <w:rsid w:val="00256838"/>
    <w:rsid w:val="002568BB"/>
    <w:rsid w:val="00256EA4"/>
    <w:rsid w:val="00257013"/>
    <w:rsid w:val="00257227"/>
    <w:rsid w:val="00257309"/>
    <w:rsid w:val="00257716"/>
    <w:rsid w:val="00257A4D"/>
    <w:rsid w:val="00257FF5"/>
    <w:rsid w:val="002600C5"/>
    <w:rsid w:val="00260444"/>
    <w:rsid w:val="00260489"/>
    <w:rsid w:val="0026074F"/>
    <w:rsid w:val="002614F5"/>
    <w:rsid w:val="002617D1"/>
    <w:rsid w:val="00261C02"/>
    <w:rsid w:val="00262180"/>
    <w:rsid w:val="002622BD"/>
    <w:rsid w:val="002623BC"/>
    <w:rsid w:val="00262563"/>
    <w:rsid w:val="00262684"/>
    <w:rsid w:val="00262861"/>
    <w:rsid w:val="0026292C"/>
    <w:rsid w:val="00262E12"/>
    <w:rsid w:val="00263728"/>
    <w:rsid w:val="00263756"/>
    <w:rsid w:val="00263767"/>
    <w:rsid w:val="00263AD3"/>
    <w:rsid w:val="00263C66"/>
    <w:rsid w:val="002649FE"/>
    <w:rsid w:val="00264C3D"/>
    <w:rsid w:val="00264DA6"/>
    <w:rsid w:val="00265125"/>
    <w:rsid w:val="00265A18"/>
    <w:rsid w:val="002660B0"/>
    <w:rsid w:val="0026612B"/>
    <w:rsid w:val="00266448"/>
    <w:rsid w:val="002668DE"/>
    <w:rsid w:val="00266E17"/>
    <w:rsid w:val="00266E61"/>
    <w:rsid w:val="00267229"/>
    <w:rsid w:val="00267291"/>
    <w:rsid w:val="0026746B"/>
    <w:rsid w:val="002676CF"/>
    <w:rsid w:val="002676DB"/>
    <w:rsid w:val="00267CC7"/>
    <w:rsid w:val="00270AEC"/>
    <w:rsid w:val="00270EDD"/>
    <w:rsid w:val="00271129"/>
    <w:rsid w:val="00271A69"/>
    <w:rsid w:val="00271DDC"/>
    <w:rsid w:val="002721E0"/>
    <w:rsid w:val="002728CD"/>
    <w:rsid w:val="00273821"/>
    <w:rsid w:val="00273949"/>
    <w:rsid w:val="00273BF1"/>
    <w:rsid w:val="00273E52"/>
    <w:rsid w:val="00273E60"/>
    <w:rsid w:val="002745EE"/>
    <w:rsid w:val="00274688"/>
    <w:rsid w:val="002746E4"/>
    <w:rsid w:val="002757B2"/>
    <w:rsid w:val="00275F3F"/>
    <w:rsid w:val="0027607C"/>
    <w:rsid w:val="002766E7"/>
    <w:rsid w:val="002767DF"/>
    <w:rsid w:val="00276A33"/>
    <w:rsid w:val="00276B5C"/>
    <w:rsid w:val="0027733B"/>
    <w:rsid w:val="0027766C"/>
    <w:rsid w:val="00277D2C"/>
    <w:rsid w:val="00277F76"/>
    <w:rsid w:val="002800E4"/>
    <w:rsid w:val="00280139"/>
    <w:rsid w:val="0028089E"/>
    <w:rsid w:val="00280B60"/>
    <w:rsid w:val="0028103B"/>
    <w:rsid w:val="00281197"/>
    <w:rsid w:val="002812C0"/>
    <w:rsid w:val="00281402"/>
    <w:rsid w:val="002815FC"/>
    <w:rsid w:val="0028175D"/>
    <w:rsid w:val="00281DAD"/>
    <w:rsid w:val="0028217E"/>
    <w:rsid w:val="00282417"/>
    <w:rsid w:val="00282878"/>
    <w:rsid w:val="002831BE"/>
    <w:rsid w:val="002839CE"/>
    <w:rsid w:val="00283C56"/>
    <w:rsid w:val="00283E12"/>
    <w:rsid w:val="0028433C"/>
    <w:rsid w:val="002845FE"/>
    <w:rsid w:val="00284BAF"/>
    <w:rsid w:val="00284DD3"/>
    <w:rsid w:val="00284E41"/>
    <w:rsid w:val="00284FD7"/>
    <w:rsid w:val="0028538F"/>
    <w:rsid w:val="002856AC"/>
    <w:rsid w:val="00285718"/>
    <w:rsid w:val="00285905"/>
    <w:rsid w:val="00285986"/>
    <w:rsid w:val="00285D38"/>
    <w:rsid w:val="002861B1"/>
    <w:rsid w:val="00286323"/>
    <w:rsid w:val="002870FB"/>
    <w:rsid w:val="0028717F"/>
    <w:rsid w:val="002878B1"/>
    <w:rsid w:val="0028798B"/>
    <w:rsid w:val="00287C0C"/>
    <w:rsid w:val="00287D5F"/>
    <w:rsid w:val="002900EB"/>
    <w:rsid w:val="00290489"/>
    <w:rsid w:val="002909ED"/>
    <w:rsid w:val="0029130F"/>
    <w:rsid w:val="00291951"/>
    <w:rsid w:val="00291D8F"/>
    <w:rsid w:val="00291E22"/>
    <w:rsid w:val="00291ED4"/>
    <w:rsid w:val="002922CE"/>
    <w:rsid w:val="002923EE"/>
    <w:rsid w:val="00292510"/>
    <w:rsid w:val="00292992"/>
    <w:rsid w:val="002929BB"/>
    <w:rsid w:val="00292C8C"/>
    <w:rsid w:val="00292CBF"/>
    <w:rsid w:val="002932C9"/>
    <w:rsid w:val="00293488"/>
    <w:rsid w:val="00293AF3"/>
    <w:rsid w:val="0029407B"/>
    <w:rsid w:val="00294088"/>
    <w:rsid w:val="00294584"/>
    <w:rsid w:val="002946F4"/>
    <w:rsid w:val="00294C10"/>
    <w:rsid w:val="00294F59"/>
    <w:rsid w:val="00294FB1"/>
    <w:rsid w:val="0029524B"/>
    <w:rsid w:val="00295A22"/>
    <w:rsid w:val="00295A91"/>
    <w:rsid w:val="00295B1C"/>
    <w:rsid w:val="00295B69"/>
    <w:rsid w:val="00295C3B"/>
    <w:rsid w:val="002960A6"/>
    <w:rsid w:val="0029625B"/>
    <w:rsid w:val="00296BAD"/>
    <w:rsid w:val="00296C35"/>
    <w:rsid w:val="00296D34"/>
    <w:rsid w:val="00297140"/>
    <w:rsid w:val="00297531"/>
    <w:rsid w:val="00297733"/>
    <w:rsid w:val="00297B40"/>
    <w:rsid w:val="00297B6F"/>
    <w:rsid w:val="00297F5C"/>
    <w:rsid w:val="002A0DF1"/>
    <w:rsid w:val="002A0FEA"/>
    <w:rsid w:val="002A214F"/>
    <w:rsid w:val="002A22EB"/>
    <w:rsid w:val="002A22FB"/>
    <w:rsid w:val="002A2797"/>
    <w:rsid w:val="002A29E7"/>
    <w:rsid w:val="002A2B43"/>
    <w:rsid w:val="002A2BF1"/>
    <w:rsid w:val="002A2E0F"/>
    <w:rsid w:val="002A3209"/>
    <w:rsid w:val="002A333B"/>
    <w:rsid w:val="002A3343"/>
    <w:rsid w:val="002A3866"/>
    <w:rsid w:val="002A4306"/>
    <w:rsid w:val="002A434C"/>
    <w:rsid w:val="002A4574"/>
    <w:rsid w:val="002A466D"/>
    <w:rsid w:val="002A4808"/>
    <w:rsid w:val="002A4F2B"/>
    <w:rsid w:val="002A4FDF"/>
    <w:rsid w:val="002A5125"/>
    <w:rsid w:val="002A53DD"/>
    <w:rsid w:val="002A58F6"/>
    <w:rsid w:val="002A5914"/>
    <w:rsid w:val="002A5B9E"/>
    <w:rsid w:val="002A657E"/>
    <w:rsid w:val="002A6695"/>
    <w:rsid w:val="002A736C"/>
    <w:rsid w:val="002A79A4"/>
    <w:rsid w:val="002A7E78"/>
    <w:rsid w:val="002B0280"/>
    <w:rsid w:val="002B02EE"/>
    <w:rsid w:val="002B047D"/>
    <w:rsid w:val="002B0971"/>
    <w:rsid w:val="002B0DC7"/>
    <w:rsid w:val="002B0F8E"/>
    <w:rsid w:val="002B1354"/>
    <w:rsid w:val="002B1736"/>
    <w:rsid w:val="002B18CF"/>
    <w:rsid w:val="002B1972"/>
    <w:rsid w:val="002B1D68"/>
    <w:rsid w:val="002B22C4"/>
    <w:rsid w:val="002B23DA"/>
    <w:rsid w:val="002B2420"/>
    <w:rsid w:val="002B2453"/>
    <w:rsid w:val="002B2556"/>
    <w:rsid w:val="002B25BA"/>
    <w:rsid w:val="002B290B"/>
    <w:rsid w:val="002B2FFB"/>
    <w:rsid w:val="002B345B"/>
    <w:rsid w:val="002B37DF"/>
    <w:rsid w:val="002B3998"/>
    <w:rsid w:val="002B3A35"/>
    <w:rsid w:val="002B3CA1"/>
    <w:rsid w:val="002B40A0"/>
    <w:rsid w:val="002B41A2"/>
    <w:rsid w:val="002B4487"/>
    <w:rsid w:val="002B466B"/>
    <w:rsid w:val="002B49F8"/>
    <w:rsid w:val="002B4AE9"/>
    <w:rsid w:val="002B4D1A"/>
    <w:rsid w:val="002B50D8"/>
    <w:rsid w:val="002B5331"/>
    <w:rsid w:val="002B5D21"/>
    <w:rsid w:val="002B5D34"/>
    <w:rsid w:val="002B60B1"/>
    <w:rsid w:val="002B630C"/>
    <w:rsid w:val="002B64C1"/>
    <w:rsid w:val="002B65F9"/>
    <w:rsid w:val="002B69DF"/>
    <w:rsid w:val="002B6B12"/>
    <w:rsid w:val="002B6C08"/>
    <w:rsid w:val="002B6EE7"/>
    <w:rsid w:val="002B74CB"/>
    <w:rsid w:val="002B7921"/>
    <w:rsid w:val="002B7D8A"/>
    <w:rsid w:val="002C014F"/>
    <w:rsid w:val="002C0214"/>
    <w:rsid w:val="002C0304"/>
    <w:rsid w:val="002C0496"/>
    <w:rsid w:val="002C0754"/>
    <w:rsid w:val="002C0DCE"/>
    <w:rsid w:val="002C0F23"/>
    <w:rsid w:val="002C1013"/>
    <w:rsid w:val="002C1210"/>
    <w:rsid w:val="002C1275"/>
    <w:rsid w:val="002C17E7"/>
    <w:rsid w:val="002C1920"/>
    <w:rsid w:val="002C1FA1"/>
    <w:rsid w:val="002C2054"/>
    <w:rsid w:val="002C20C8"/>
    <w:rsid w:val="002C271C"/>
    <w:rsid w:val="002C28D7"/>
    <w:rsid w:val="002C295D"/>
    <w:rsid w:val="002C29C0"/>
    <w:rsid w:val="002C2AD2"/>
    <w:rsid w:val="002C2C52"/>
    <w:rsid w:val="002C2DD2"/>
    <w:rsid w:val="002C2E09"/>
    <w:rsid w:val="002C3319"/>
    <w:rsid w:val="002C3848"/>
    <w:rsid w:val="002C38A4"/>
    <w:rsid w:val="002C3ACD"/>
    <w:rsid w:val="002C3AF2"/>
    <w:rsid w:val="002C3DD3"/>
    <w:rsid w:val="002C3EC6"/>
    <w:rsid w:val="002C4393"/>
    <w:rsid w:val="002C466F"/>
    <w:rsid w:val="002C47C9"/>
    <w:rsid w:val="002C4E27"/>
    <w:rsid w:val="002C569B"/>
    <w:rsid w:val="002C591E"/>
    <w:rsid w:val="002C5D63"/>
    <w:rsid w:val="002C5DDE"/>
    <w:rsid w:val="002C5E4D"/>
    <w:rsid w:val="002C5F86"/>
    <w:rsid w:val="002C65A7"/>
    <w:rsid w:val="002C674A"/>
    <w:rsid w:val="002C6772"/>
    <w:rsid w:val="002C6DF7"/>
    <w:rsid w:val="002C6EA4"/>
    <w:rsid w:val="002C7175"/>
    <w:rsid w:val="002C72FA"/>
    <w:rsid w:val="002C750A"/>
    <w:rsid w:val="002C7894"/>
    <w:rsid w:val="002C7C27"/>
    <w:rsid w:val="002C7CAF"/>
    <w:rsid w:val="002D011D"/>
    <w:rsid w:val="002D02AB"/>
    <w:rsid w:val="002D04C9"/>
    <w:rsid w:val="002D0842"/>
    <w:rsid w:val="002D0A44"/>
    <w:rsid w:val="002D0C09"/>
    <w:rsid w:val="002D1054"/>
    <w:rsid w:val="002D128F"/>
    <w:rsid w:val="002D1723"/>
    <w:rsid w:val="002D1785"/>
    <w:rsid w:val="002D1A61"/>
    <w:rsid w:val="002D1F7D"/>
    <w:rsid w:val="002D2129"/>
    <w:rsid w:val="002D2330"/>
    <w:rsid w:val="002D2634"/>
    <w:rsid w:val="002D2BB1"/>
    <w:rsid w:val="002D3218"/>
    <w:rsid w:val="002D326C"/>
    <w:rsid w:val="002D349C"/>
    <w:rsid w:val="002D38FF"/>
    <w:rsid w:val="002D39DD"/>
    <w:rsid w:val="002D3CC8"/>
    <w:rsid w:val="002D456F"/>
    <w:rsid w:val="002D4642"/>
    <w:rsid w:val="002D4BAE"/>
    <w:rsid w:val="002D5558"/>
    <w:rsid w:val="002D5832"/>
    <w:rsid w:val="002D59C2"/>
    <w:rsid w:val="002D5A00"/>
    <w:rsid w:val="002D5BE5"/>
    <w:rsid w:val="002D5FD1"/>
    <w:rsid w:val="002D6074"/>
    <w:rsid w:val="002D6104"/>
    <w:rsid w:val="002D64E1"/>
    <w:rsid w:val="002D695C"/>
    <w:rsid w:val="002D6BA4"/>
    <w:rsid w:val="002D7067"/>
    <w:rsid w:val="002D7632"/>
    <w:rsid w:val="002D7809"/>
    <w:rsid w:val="002D788D"/>
    <w:rsid w:val="002D7B41"/>
    <w:rsid w:val="002E028B"/>
    <w:rsid w:val="002E09A1"/>
    <w:rsid w:val="002E0AF0"/>
    <w:rsid w:val="002E0C7E"/>
    <w:rsid w:val="002E1346"/>
    <w:rsid w:val="002E1BA9"/>
    <w:rsid w:val="002E1E11"/>
    <w:rsid w:val="002E2457"/>
    <w:rsid w:val="002E2921"/>
    <w:rsid w:val="002E2AF4"/>
    <w:rsid w:val="002E2E7F"/>
    <w:rsid w:val="002E3173"/>
    <w:rsid w:val="002E323A"/>
    <w:rsid w:val="002E334E"/>
    <w:rsid w:val="002E4156"/>
    <w:rsid w:val="002E47FB"/>
    <w:rsid w:val="002E4F61"/>
    <w:rsid w:val="002E50B2"/>
    <w:rsid w:val="002E52BD"/>
    <w:rsid w:val="002E57A5"/>
    <w:rsid w:val="002E5800"/>
    <w:rsid w:val="002E58FD"/>
    <w:rsid w:val="002E5B4E"/>
    <w:rsid w:val="002E5B77"/>
    <w:rsid w:val="002E5CBD"/>
    <w:rsid w:val="002E5CFF"/>
    <w:rsid w:val="002E61AE"/>
    <w:rsid w:val="002E6948"/>
    <w:rsid w:val="002E6D55"/>
    <w:rsid w:val="002E7037"/>
    <w:rsid w:val="002E752C"/>
    <w:rsid w:val="002E758B"/>
    <w:rsid w:val="002E76E7"/>
    <w:rsid w:val="002E77E2"/>
    <w:rsid w:val="002E7973"/>
    <w:rsid w:val="002E7D4E"/>
    <w:rsid w:val="002E7E80"/>
    <w:rsid w:val="002F009F"/>
    <w:rsid w:val="002F0155"/>
    <w:rsid w:val="002F0B42"/>
    <w:rsid w:val="002F0D38"/>
    <w:rsid w:val="002F0E15"/>
    <w:rsid w:val="002F179F"/>
    <w:rsid w:val="002F19B7"/>
    <w:rsid w:val="002F19F8"/>
    <w:rsid w:val="002F1A3B"/>
    <w:rsid w:val="002F1C22"/>
    <w:rsid w:val="002F1E08"/>
    <w:rsid w:val="002F2789"/>
    <w:rsid w:val="002F287A"/>
    <w:rsid w:val="002F2A34"/>
    <w:rsid w:val="002F2CE3"/>
    <w:rsid w:val="002F3019"/>
    <w:rsid w:val="002F35D4"/>
    <w:rsid w:val="002F39F9"/>
    <w:rsid w:val="002F3AD7"/>
    <w:rsid w:val="002F3B72"/>
    <w:rsid w:val="002F4598"/>
    <w:rsid w:val="002F4862"/>
    <w:rsid w:val="002F4B76"/>
    <w:rsid w:val="002F4CEE"/>
    <w:rsid w:val="002F5178"/>
    <w:rsid w:val="002F5240"/>
    <w:rsid w:val="002F53DB"/>
    <w:rsid w:val="002F5410"/>
    <w:rsid w:val="002F5413"/>
    <w:rsid w:val="002F5AC5"/>
    <w:rsid w:val="002F5AFD"/>
    <w:rsid w:val="002F5C17"/>
    <w:rsid w:val="002F5E6C"/>
    <w:rsid w:val="002F6057"/>
    <w:rsid w:val="002F605C"/>
    <w:rsid w:val="002F606C"/>
    <w:rsid w:val="002F6147"/>
    <w:rsid w:val="002F6173"/>
    <w:rsid w:val="002F61BE"/>
    <w:rsid w:val="002F689C"/>
    <w:rsid w:val="002F6B34"/>
    <w:rsid w:val="002F7236"/>
    <w:rsid w:val="002F7287"/>
    <w:rsid w:val="002F75A4"/>
    <w:rsid w:val="002F79A7"/>
    <w:rsid w:val="002F7E58"/>
    <w:rsid w:val="003002F2"/>
    <w:rsid w:val="00300301"/>
    <w:rsid w:val="00300306"/>
    <w:rsid w:val="003003A1"/>
    <w:rsid w:val="00300562"/>
    <w:rsid w:val="00300C41"/>
    <w:rsid w:val="00300F9A"/>
    <w:rsid w:val="00301269"/>
    <w:rsid w:val="00301328"/>
    <w:rsid w:val="003016E4"/>
    <w:rsid w:val="00301707"/>
    <w:rsid w:val="00301807"/>
    <w:rsid w:val="00302691"/>
    <w:rsid w:val="00302A7F"/>
    <w:rsid w:val="00302CDF"/>
    <w:rsid w:val="00302D07"/>
    <w:rsid w:val="003031CE"/>
    <w:rsid w:val="003031F0"/>
    <w:rsid w:val="003033D3"/>
    <w:rsid w:val="00303941"/>
    <w:rsid w:val="003039FD"/>
    <w:rsid w:val="00303AB2"/>
    <w:rsid w:val="00303F38"/>
    <w:rsid w:val="003046A5"/>
    <w:rsid w:val="003047C1"/>
    <w:rsid w:val="00305416"/>
    <w:rsid w:val="003056DB"/>
    <w:rsid w:val="00305C07"/>
    <w:rsid w:val="00305D63"/>
    <w:rsid w:val="00305EC4"/>
    <w:rsid w:val="00306596"/>
    <w:rsid w:val="00306767"/>
    <w:rsid w:val="00306AA2"/>
    <w:rsid w:val="00306B26"/>
    <w:rsid w:val="00306FA9"/>
    <w:rsid w:val="00307082"/>
    <w:rsid w:val="003078D5"/>
    <w:rsid w:val="00307E9C"/>
    <w:rsid w:val="0031049D"/>
    <w:rsid w:val="003107CB"/>
    <w:rsid w:val="00310A78"/>
    <w:rsid w:val="00310D3B"/>
    <w:rsid w:val="0031121A"/>
    <w:rsid w:val="00312869"/>
    <w:rsid w:val="003129DE"/>
    <w:rsid w:val="00312AB8"/>
    <w:rsid w:val="00312C16"/>
    <w:rsid w:val="00312D51"/>
    <w:rsid w:val="00312FEB"/>
    <w:rsid w:val="00313393"/>
    <w:rsid w:val="003135F7"/>
    <w:rsid w:val="0031362C"/>
    <w:rsid w:val="00313BC0"/>
    <w:rsid w:val="00313C4A"/>
    <w:rsid w:val="00314090"/>
    <w:rsid w:val="0031416D"/>
    <w:rsid w:val="003141A9"/>
    <w:rsid w:val="00314399"/>
    <w:rsid w:val="0031497F"/>
    <w:rsid w:val="00314AE5"/>
    <w:rsid w:val="00314AEA"/>
    <w:rsid w:val="00314F8F"/>
    <w:rsid w:val="00315DB3"/>
    <w:rsid w:val="00315FCE"/>
    <w:rsid w:val="00316259"/>
    <w:rsid w:val="003164BF"/>
    <w:rsid w:val="0031684E"/>
    <w:rsid w:val="00316D2F"/>
    <w:rsid w:val="00317532"/>
    <w:rsid w:val="003178D4"/>
    <w:rsid w:val="00317FBB"/>
    <w:rsid w:val="00320175"/>
    <w:rsid w:val="0032041C"/>
    <w:rsid w:val="0032055E"/>
    <w:rsid w:val="0032072A"/>
    <w:rsid w:val="003207CB"/>
    <w:rsid w:val="00320C2F"/>
    <w:rsid w:val="00320F94"/>
    <w:rsid w:val="00321641"/>
    <w:rsid w:val="003217E8"/>
    <w:rsid w:val="00321CDE"/>
    <w:rsid w:val="0032231D"/>
    <w:rsid w:val="00322619"/>
    <w:rsid w:val="00322743"/>
    <w:rsid w:val="00322B9E"/>
    <w:rsid w:val="00322FE2"/>
    <w:rsid w:val="00323C9B"/>
    <w:rsid w:val="00323D09"/>
    <w:rsid w:val="0032416E"/>
    <w:rsid w:val="003241F6"/>
    <w:rsid w:val="003242EB"/>
    <w:rsid w:val="0032497E"/>
    <w:rsid w:val="00324BD3"/>
    <w:rsid w:val="00325645"/>
    <w:rsid w:val="0032583A"/>
    <w:rsid w:val="003259D3"/>
    <w:rsid w:val="00325AF3"/>
    <w:rsid w:val="00325CF8"/>
    <w:rsid w:val="003263F2"/>
    <w:rsid w:val="00326503"/>
    <w:rsid w:val="0032670E"/>
    <w:rsid w:val="0032697B"/>
    <w:rsid w:val="003269EC"/>
    <w:rsid w:val="003275E4"/>
    <w:rsid w:val="0032793A"/>
    <w:rsid w:val="00327A26"/>
    <w:rsid w:val="00330887"/>
    <w:rsid w:val="003308CC"/>
    <w:rsid w:val="00330D0C"/>
    <w:rsid w:val="00330DF5"/>
    <w:rsid w:val="00331193"/>
    <w:rsid w:val="00331236"/>
    <w:rsid w:val="003312EF"/>
    <w:rsid w:val="00331693"/>
    <w:rsid w:val="00331727"/>
    <w:rsid w:val="00331844"/>
    <w:rsid w:val="003319F1"/>
    <w:rsid w:val="00331F9A"/>
    <w:rsid w:val="0033235C"/>
    <w:rsid w:val="003328A7"/>
    <w:rsid w:val="00332C74"/>
    <w:rsid w:val="003339B1"/>
    <w:rsid w:val="00333D0F"/>
    <w:rsid w:val="00333E6C"/>
    <w:rsid w:val="00333EBF"/>
    <w:rsid w:val="00334507"/>
    <w:rsid w:val="003345BB"/>
    <w:rsid w:val="003347BF"/>
    <w:rsid w:val="003349A3"/>
    <w:rsid w:val="00335327"/>
    <w:rsid w:val="00335897"/>
    <w:rsid w:val="00336090"/>
    <w:rsid w:val="003360F0"/>
    <w:rsid w:val="00336563"/>
    <w:rsid w:val="00337127"/>
    <w:rsid w:val="0033712E"/>
    <w:rsid w:val="00337612"/>
    <w:rsid w:val="00337AAD"/>
    <w:rsid w:val="00337B45"/>
    <w:rsid w:val="00337C45"/>
    <w:rsid w:val="00340105"/>
    <w:rsid w:val="0034092D"/>
    <w:rsid w:val="0034104F"/>
    <w:rsid w:val="0034117F"/>
    <w:rsid w:val="003414B8"/>
    <w:rsid w:val="00341CF8"/>
    <w:rsid w:val="00341F36"/>
    <w:rsid w:val="003420AA"/>
    <w:rsid w:val="00342491"/>
    <w:rsid w:val="00342723"/>
    <w:rsid w:val="00342D9F"/>
    <w:rsid w:val="003433E9"/>
    <w:rsid w:val="00343A83"/>
    <w:rsid w:val="00343ABE"/>
    <w:rsid w:val="00343B80"/>
    <w:rsid w:val="00343FFA"/>
    <w:rsid w:val="003441B3"/>
    <w:rsid w:val="0034454B"/>
    <w:rsid w:val="0034470C"/>
    <w:rsid w:val="00344846"/>
    <w:rsid w:val="00344955"/>
    <w:rsid w:val="00344A3C"/>
    <w:rsid w:val="00344A56"/>
    <w:rsid w:val="00344CC7"/>
    <w:rsid w:val="003452BA"/>
    <w:rsid w:val="003453DE"/>
    <w:rsid w:val="00345470"/>
    <w:rsid w:val="00345669"/>
    <w:rsid w:val="003458B4"/>
    <w:rsid w:val="00345A24"/>
    <w:rsid w:val="00345BA5"/>
    <w:rsid w:val="00345C32"/>
    <w:rsid w:val="00345E20"/>
    <w:rsid w:val="003465DC"/>
    <w:rsid w:val="00346822"/>
    <w:rsid w:val="0034689D"/>
    <w:rsid w:val="00346AC8"/>
    <w:rsid w:val="00346FB4"/>
    <w:rsid w:val="0034705F"/>
    <w:rsid w:val="0034749E"/>
    <w:rsid w:val="003476D8"/>
    <w:rsid w:val="003479AF"/>
    <w:rsid w:val="00347A4E"/>
    <w:rsid w:val="00347AB5"/>
    <w:rsid w:val="00347D76"/>
    <w:rsid w:val="00350372"/>
    <w:rsid w:val="00350544"/>
    <w:rsid w:val="0035078C"/>
    <w:rsid w:val="0035095E"/>
    <w:rsid w:val="00350B5F"/>
    <w:rsid w:val="00351E69"/>
    <w:rsid w:val="00351F99"/>
    <w:rsid w:val="003526EB"/>
    <w:rsid w:val="0035271F"/>
    <w:rsid w:val="00352872"/>
    <w:rsid w:val="00352B8D"/>
    <w:rsid w:val="00352C27"/>
    <w:rsid w:val="00352D32"/>
    <w:rsid w:val="00352D78"/>
    <w:rsid w:val="003530C9"/>
    <w:rsid w:val="0035314A"/>
    <w:rsid w:val="0035392F"/>
    <w:rsid w:val="003539E8"/>
    <w:rsid w:val="0035402E"/>
    <w:rsid w:val="00354573"/>
    <w:rsid w:val="003552DF"/>
    <w:rsid w:val="00355323"/>
    <w:rsid w:val="0035539E"/>
    <w:rsid w:val="003558BD"/>
    <w:rsid w:val="00355EE0"/>
    <w:rsid w:val="00356118"/>
    <w:rsid w:val="00356241"/>
    <w:rsid w:val="00356550"/>
    <w:rsid w:val="00356581"/>
    <w:rsid w:val="00356723"/>
    <w:rsid w:val="00356896"/>
    <w:rsid w:val="00356DEC"/>
    <w:rsid w:val="00356E54"/>
    <w:rsid w:val="003577D3"/>
    <w:rsid w:val="003578C1"/>
    <w:rsid w:val="00357F4A"/>
    <w:rsid w:val="00360050"/>
    <w:rsid w:val="003605C5"/>
    <w:rsid w:val="003609CB"/>
    <w:rsid w:val="00360FE0"/>
    <w:rsid w:val="003612A6"/>
    <w:rsid w:val="00361AC3"/>
    <w:rsid w:val="00361CAB"/>
    <w:rsid w:val="00361E66"/>
    <w:rsid w:val="003621E6"/>
    <w:rsid w:val="003625F8"/>
    <w:rsid w:val="00362BC3"/>
    <w:rsid w:val="00362EEC"/>
    <w:rsid w:val="00362F09"/>
    <w:rsid w:val="00363012"/>
    <w:rsid w:val="003632C0"/>
    <w:rsid w:val="003635AB"/>
    <w:rsid w:val="00363894"/>
    <w:rsid w:val="00363895"/>
    <w:rsid w:val="003643AE"/>
    <w:rsid w:val="00364667"/>
    <w:rsid w:val="00364671"/>
    <w:rsid w:val="00364AB2"/>
    <w:rsid w:val="00364FC3"/>
    <w:rsid w:val="00365210"/>
    <w:rsid w:val="00365796"/>
    <w:rsid w:val="00365D2D"/>
    <w:rsid w:val="00365FFE"/>
    <w:rsid w:val="003663EF"/>
    <w:rsid w:val="003667D8"/>
    <w:rsid w:val="003669EB"/>
    <w:rsid w:val="00366A6B"/>
    <w:rsid w:val="00366BFC"/>
    <w:rsid w:val="00366E22"/>
    <w:rsid w:val="00366F9F"/>
    <w:rsid w:val="0036729C"/>
    <w:rsid w:val="003678B1"/>
    <w:rsid w:val="00367AFD"/>
    <w:rsid w:val="00367BA9"/>
    <w:rsid w:val="00367BDA"/>
    <w:rsid w:val="00367C07"/>
    <w:rsid w:val="00367ED9"/>
    <w:rsid w:val="00367F04"/>
    <w:rsid w:val="00367F3D"/>
    <w:rsid w:val="003701C9"/>
    <w:rsid w:val="003703C2"/>
    <w:rsid w:val="00370B3F"/>
    <w:rsid w:val="00370F95"/>
    <w:rsid w:val="003711CF"/>
    <w:rsid w:val="0037127C"/>
    <w:rsid w:val="00371778"/>
    <w:rsid w:val="00371A88"/>
    <w:rsid w:val="00371A94"/>
    <w:rsid w:val="00371CA8"/>
    <w:rsid w:val="0037233C"/>
    <w:rsid w:val="00372FC1"/>
    <w:rsid w:val="00373020"/>
    <w:rsid w:val="00373568"/>
    <w:rsid w:val="00373681"/>
    <w:rsid w:val="00373C41"/>
    <w:rsid w:val="00373CB2"/>
    <w:rsid w:val="00373CE8"/>
    <w:rsid w:val="00373FAC"/>
    <w:rsid w:val="00374847"/>
    <w:rsid w:val="00374B1D"/>
    <w:rsid w:val="00374C2F"/>
    <w:rsid w:val="00374EA5"/>
    <w:rsid w:val="00375073"/>
    <w:rsid w:val="0037539D"/>
    <w:rsid w:val="003753A0"/>
    <w:rsid w:val="003753C8"/>
    <w:rsid w:val="0037563B"/>
    <w:rsid w:val="003756FB"/>
    <w:rsid w:val="00375730"/>
    <w:rsid w:val="003757DA"/>
    <w:rsid w:val="0037606D"/>
    <w:rsid w:val="0037760B"/>
    <w:rsid w:val="003779D8"/>
    <w:rsid w:val="00377A5F"/>
    <w:rsid w:val="00377E3B"/>
    <w:rsid w:val="00380486"/>
    <w:rsid w:val="003806F0"/>
    <w:rsid w:val="00381181"/>
    <w:rsid w:val="003816A7"/>
    <w:rsid w:val="00381DA1"/>
    <w:rsid w:val="00382038"/>
    <w:rsid w:val="003822F3"/>
    <w:rsid w:val="003824CA"/>
    <w:rsid w:val="003825CA"/>
    <w:rsid w:val="00382902"/>
    <w:rsid w:val="00382F0C"/>
    <w:rsid w:val="003834C8"/>
    <w:rsid w:val="00383B65"/>
    <w:rsid w:val="00383F2E"/>
    <w:rsid w:val="00384847"/>
    <w:rsid w:val="00384EEA"/>
    <w:rsid w:val="0038530E"/>
    <w:rsid w:val="003853B1"/>
    <w:rsid w:val="00385561"/>
    <w:rsid w:val="0038585F"/>
    <w:rsid w:val="00385B80"/>
    <w:rsid w:val="00386512"/>
    <w:rsid w:val="003865CC"/>
    <w:rsid w:val="00386779"/>
    <w:rsid w:val="00386CFD"/>
    <w:rsid w:val="00386D62"/>
    <w:rsid w:val="00387036"/>
    <w:rsid w:val="003871BB"/>
    <w:rsid w:val="00387452"/>
    <w:rsid w:val="00387800"/>
    <w:rsid w:val="003878B4"/>
    <w:rsid w:val="00387CB2"/>
    <w:rsid w:val="00387E6A"/>
    <w:rsid w:val="00387F20"/>
    <w:rsid w:val="00390005"/>
    <w:rsid w:val="00390106"/>
    <w:rsid w:val="0039028B"/>
    <w:rsid w:val="0039029E"/>
    <w:rsid w:val="0039076C"/>
    <w:rsid w:val="0039236F"/>
    <w:rsid w:val="003923B2"/>
    <w:rsid w:val="003924FB"/>
    <w:rsid w:val="003927C8"/>
    <w:rsid w:val="00392B02"/>
    <w:rsid w:val="00392B0B"/>
    <w:rsid w:val="00392B12"/>
    <w:rsid w:val="00392E21"/>
    <w:rsid w:val="003930EE"/>
    <w:rsid w:val="003936FA"/>
    <w:rsid w:val="003941FE"/>
    <w:rsid w:val="00394515"/>
    <w:rsid w:val="00394651"/>
    <w:rsid w:val="00394B2B"/>
    <w:rsid w:val="00395F23"/>
    <w:rsid w:val="00395F44"/>
    <w:rsid w:val="00396388"/>
    <w:rsid w:val="00396BDA"/>
    <w:rsid w:val="00396C53"/>
    <w:rsid w:val="00396CBA"/>
    <w:rsid w:val="003973B7"/>
    <w:rsid w:val="003A018D"/>
    <w:rsid w:val="003A0464"/>
    <w:rsid w:val="003A0784"/>
    <w:rsid w:val="003A079E"/>
    <w:rsid w:val="003A0954"/>
    <w:rsid w:val="003A0B1C"/>
    <w:rsid w:val="003A0BA1"/>
    <w:rsid w:val="003A0C22"/>
    <w:rsid w:val="003A0C7E"/>
    <w:rsid w:val="003A0CD3"/>
    <w:rsid w:val="003A0F94"/>
    <w:rsid w:val="003A10A5"/>
    <w:rsid w:val="003A12EB"/>
    <w:rsid w:val="003A1360"/>
    <w:rsid w:val="003A1545"/>
    <w:rsid w:val="003A181F"/>
    <w:rsid w:val="003A1D8C"/>
    <w:rsid w:val="003A1F78"/>
    <w:rsid w:val="003A1FF5"/>
    <w:rsid w:val="003A2189"/>
    <w:rsid w:val="003A2724"/>
    <w:rsid w:val="003A29D4"/>
    <w:rsid w:val="003A2D64"/>
    <w:rsid w:val="003A3323"/>
    <w:rsid w:val="003A33C0"/>
    <w:rsid w:val="003A3A70"/>
    <w:rsid w:val="003A3BF1"/>
    <w:rsid w:val="003A4733"/>
    <w:rsid w:val="003A4953"/>
    <w:rsid w:val="003A5D07"/>
    <w:rsid w:val="003A62AE"/>
    <w:rsid w:val="003A6665"/>
    <w:rsid w:val="003A66B7"/>
    <w:rsid w:val="003A69AC"/>
    <w:rsid w:val="003A6E6B"/>
    <w:rsid w:val="003A76B7"/>
    <w:rsid w:val="003A7989"/>
    <w:rsid w:val="003B011E"/>
    <w:rsid w:val="003B0173"/>
    <w:rsid w:val="003B0452"/>
    <w:rsid w:val="003B04C6"/>
    <w:rsid w:val="003B0CEE"/>
    <w:rsid w:val="003B0D52"/>
    <w:rsid w:val="003B0D66"/>
    <w:rsid w:val="003B10F6"/>
    <w:rsid w:val="003B12F0"/>
    <w:rsid w:val="003B1F70"/>
    <w:rsid w:val="003B1FDA"/>
    <w:rsid w:val="003B203F"/>
    <w:rsid w:val="003B21B6"/>
    <w:rsid w:val="003B222E"/>
    <w:rsid w:val="003B2393"/>
    <w:rsid w:val="003B2738"/>
    <w:rsid w:val="003B2DA2"/>
    <w:rsid w:val="003B32F4"/>
    <w:rsid w:val="003B38E1"/>
    <w:rsid w:val="003B3B8F"/>
    <w:rsid w:val="003B3D13"/>
    <w:rsid w:val="003B43F4"/>
    <w:rsid w:val="003B4401"/>
    <w:rsid w:val="003B46A5"/>
    <w:rsid w:val="003B47F2"/>
    <w:rsid w:val="003B485B"/>
    <w:rsid w:val="003B511A"/>
    <w:rsid w:val="003B55E6"/>
    <w:rsid w:val="003B56AB"/>
    <w:rsid w:val="003B57E8"/>
    <w:rsid w:val="003B5877"/>
    <w:rsid w:val="003B609B"/>
    <w:rsid w:val="003B63A2"/>
    <w:rsid w:val="003B641E"/>
    <w:rsid w:val="003B6AB4"/>
    <w:rsid w:val="003B6DB0"/>
    <w:rsid w:val="003B6F4C"/>
    <w:rsid w:val="003B7757"/>
    <w:rsid w:val="003B7CFD"/>
    <w:rsid w:val="003C0095"/>
    <w:rsid w:val="003C02C9"/>
    <w:rsid w:val="003C0390"/>
    <w:rsid w:val="003C03ED"/>
    <w:rsid w:val="003C049E"/>
    <w:rsid w:val="003C07C6"/>
    <w:rsid w:val="003C094E"/>
    <w:rsid w:val="003C0B4B"/>
    <w:rsid w:val="003C0E6D"/>
    <w:rsid w:val="003C1581"/>
    <w:rsid w:val="003C19B4"/>
    <w:rsid w:val="003C1D8F"/>
    <w:rsid w:val="003C26DB"/>
    <w:rsid w:val="003C27B7"/>
    <w:rsid w:val="003C2A2D"/>
    <w:rsid w:val="003C2E45"/>
    <w:rsid w:val="003C330E"/>
    <w:rsid w:val="003C33AC"/>
    <w:rsid w:val="003C33CF"/>
    <w:rsid w:val="003C3B98"/>
    <w:rsid w:val="003C3C3C"/>
    <w:rsid w:val="003C42AF"/>
    <w:rsid w:val="003C4703"/>
    <w:rsid w:val="003C4AC3"/>
    <w:rsid w:val="003C4B9D"/>
    <w:rsid w:val="003C4BC8"/>
    <w:rsid w:val="003C4F8D"/>
    <w:rsid w:val="003C54DE"/>
    <w:rsid w:val="003C56BC"/>
    <w:rsid w:val="003C5846"/>
    <w:rsid w:val="003C5E47"/>
    <w:rsid w:val="003C63B6"/>
    <w:rsid w:val="003C64C2"/>
    <w:rsid w:val="003C7229"/>
    <w:rsid w:val="003C740A"/>
    <w:rsid w:val="003C772C"/>
    <w:rsid w:val="003C77A4"/>
    <w:rsid w:val="003D0113"/>
    <w:rsid w:val="003D0155"/>
    <w:rsid w:val="003D10D1"/>
    <w:rsid w:val="003D1632"/>
    <w:rsid w:val="003D17BA"/>
    <w:rsid w:val="003D18B1"/>
    <w:rsid w:val="003D1B38"/>
    <w:rsid w:val="003D1CD5"/>
    <w:rsid w:val="003D2037"/>
    <w:rsid w:val="003D2167"/>
    <w:rsid w:val="003D22F6"/>
    <w:rsid w:val="003D237C"/>
    <w:rsid w:val="003D2707"/>
    <w:rsid w:val="003D2A0D"/>
    <w:rsid w:val="003D2A66"/>
    <w:rsid w:val="003D2C83"/>
    <w:rsid w:val="003D3969"/>
    <w:rsid w:val="003D39B1"/>
    <w:rsid w:val="003D3A5A"/>
    <w:rsid w:val="003D3DA2"/>
    <w:rsid w:val="003D3EF8"/>
    <w:rsid w:val="003D3FE5"/>
    <w:rsid w:val="003D41E5"/>
    <w:rsid w:val="003D4655"/>
    <w:rsid w:val="003D47DA"/>
    <w:rsid w:val="003D48EB"/>
    <w:rsid w:val="003D4DD5"/>
    <w:rsid w:val="003D4E56"/>
    <w:rsid w:val="003D50A8"/>
    <w:rsid w:val="003D56B1"/>
    <w:rsid w:val="003D5B90"/>
    <w:rsid w:val="003D5BFB"/>
    <w:rsid w:val="003D5E5E"/>
    <w:rsid w:val="003D5F24"/>
    <w:rsid w:val="003D612B"/>
    <w:rsid w:val="003D63C8"/>
    <w:rsid w:val="003D6551"/>
    <w:rsid w:val="003D6E63"/>
    <w:rsid w:val="003D73C5"/>
    <w:rsid w:val="003D779A"/>
    <w:rsid w:val="003D7826"/>
    <w:rsid w:val="003D785B"/>
    <w:rsid w:val="003D7CB9"/>
    <w:rsid w:val="003E0695"/>
    <w:rsid w:val="003E0927"/>
    <w:rsid w:val="003E0C2D"/>
    <w:rsid w:val="003E10D0"/>
    <w:rsid w:val="003E161C"/>
    <w:rsid w:val="003E23C9"/>
    <w:rsid w:val="003E33F8"/>
    <w:rsid w:val="003E36E9"/>
    <w:rsid w:val="003E393A"/>
    <w:rsid w:val="003E3ADB"/>
    <w:rsid w:val="003E3BA6"/>
    <w:rsid w:val="003E3FF4"/>
    <w:rsid w:val="003E46F5"/>
    <w:rsid w:val="003E4F6E"/>
    <w:rsid w:val="003E5342"/>
    <w:rsid w:val="003E54BE"/>
    <w:rsid w:val="003E590D"/>
    <w:rsid w:val="003E65EE"/>
    <w:rsid w:val="003E665E"/>
    <w:rsid w:val="003E6973"/>
    <w:rsid w:val="003E6AA3"/>
    <w:rsid w:val="003E6C4F"/>
    <w:rsid w:val="003E6DEE"/>
    <w:rsid w:val="003E6E21"/>
    <w:rsid w:val="003E6FC0"/>
    <w:rsid w:val="003E766F"/>
    <w:rsid w:val="003E7938"/>
    <w:rsid w:val="003E7996"/>
    <w:rsid w:val="003E7EEA"/>
    <w:rsid w:val="003F079B"/>
    <w:rsid w:val="003F0AE7"/>
    <w:rsid w:val="003F1591"/>
    <w:rsid w:val="003F15EC"/>
    <w:rsid w:val="003F223E"/>
    <w:rsid w:val="003F2401"/>
    <w:rsid w:val="003F2431"/>
    <w:rsid w:val="003F2670"/>
    <w:rsid w:val="003F27C4"/>
    <w:rsid w:val="003F3AD1"/>
    <w:rsid w:val="003F438C"/>
    <w:rsid w:val="003F47AF"/>
    <w:rsid w:val="003F4CC7"/>
    <w:rsid w:val="003F4F25"/>
    <w:rsid w:val="003F50AD"/>
    <w:rsid w:val="003F51C8"/>
    <w:rsid w:val="003F5825"/>
    <w:rsid w:val="003F5D0E"/>
    <w:rsid w:val="003F5FB9"/>
    <w:rsid w:val="003F763B"/>
    <w:rsid w:val="003F7ED3"/>
    <w:rsid w:val="004000FF"/>
    <w:rsid w:val="004001BE"/>
    <w:rsid w:val="0040025D"/>
    <w:rsid w:val="00400341"/>
    <w:rsid w:val="00401512"/>
    <w:rsid w:val="00401585"/>
    <w:rsid w:val="0040158F"/>
    <w:rsid w:val="00401631"/>
    <w:rsid w:val="004017B5"/>
    <w:rsid w:val="00401822"/>
    <w:rsid w:val="004018D3"/>
    <w:rsid w:val="00401CE5"/>
    <w:rsid w:val="00401E93"/>
    <w:rsid w:val="004021B5"/>
    <w:rsid w:val="0040247C"/>
    <w:rsid w:val="00402598"/>
    <w:rsid w:val="00402978"/>
    <w:rsid w:val="004029BF"/>
    <w:rsid w:val="0040304E"/>
    <w:rsid w:val="004031D0"/>
    <w:rsid w:val="00403423"/>
    <w:rsid w:val="00403467"/>
    <w:rsid w:val="004034E9"/>
    <w:rsid w:val="00403775"/>
    <w:rsid w:val="0040383A"/>
    <w:rsid w:val="0040391D"/>
    <w:rsid w:val="00404164"/>
    <w:rsid w:val="004047C0"/>
    <w:rsid w:val="0040481A"/>
    <w:rsid w:val="00404EAD"/>
    <w:rsid w:val="00404FDF"/>
    <w:rsid w:val="0040511B"/>
    <w:rsid w:val="00405519"/>
    <w:rsid w:val="00405588"/>
    <w:rsid w:val="0040564D"/>
    <w:rsid w:val="00405656"/>
    <w:rsid w:val="00405853"/>
    <w:rsid w:val="00405F42"/>
    <w:rsid w:val="00406689"/>
    <w:rsid w:val="004067BE"/>
    <w:rsid w:val="00406C9C"/>
    <w:rsid w:val="00406FD7"/>
    <w:rsid w:val="00407D6F"/>
    <w:rsid w:val="0041005C"/>
    <w:rsid w:val="004103FB"/>
    <w:rsid w:val="004104AB"/>
    <w:rsid w:val="004105F3"/>
    <w:rsid w:val="00410769"/>
    <w:rsid w:val="00410BF3"/>
    <w:rsid w:val="00410F02"/>
    <w:rsid w:val="00411016"/>
    <w:rsid w:val="004113F4"/>
    <w:rsid w:val="00412270"/>
    <w:rsid w:val="00412819"/>
    <w:rsid w:val="004128CC"/>
    <w:rsid w:val="00412B28"/>
    <w:rsid w:val="0041303D"/>
    <w:rsid w:val="004136DF"/>
    <w:rsid w:val="0041373A"/>
    <w:rsid w:val="00413E00"/>
    <w:rsid w:val="004146B7"/>
    <w:rsid w:val="004149DA"/>
    <w:rsid w:val="0041515F"/>
    <w:rsid w:val="004154D3"/>
    <w:rsid w:val="00415967"/>
    <w:rsid w:val="00415B99"/>
    <w:rsid w:val="0041611B"/>
    <w:rsid w:val="0041636D"/>
    <w:rsid w:val="004165C5"/>
    <w:rsid w:val="004167AA"/>
    <w:rsid w:val="0041684A"/>
    <w:rsid w:val="00416967"/>
    <w:rsid w:val="00416CE9"/>
    <w:rsid w:val="004171BB"/>
    <w:rsid w:val="004174F5"/>
    <w:rsid w:val="00417874"/>
    <w:rsid w:val="0042019F"/>
    <w:rsid w:val="00420471"/>
    <w:rsid w:val="00420A57"/>
    <w:rsid w:val="00420E0B"/>
    <w:rsid w:val="0042106B"/>
    <w:rsid w:val="004214AD"/>
    <w:rsid w:val="004224FC"/>
    <w:rsid w:val="00422A5C"/>
    <w:rsid w:val="0042333D"/>
    <w:rsid w:val="004235C0"/>
    <w:rsid w:val="00423F6C"/>
    <w:rsid w:val="00424478"/>
    <w:rsid w:val="004246FA"/>
    <w:rsid w:val="0042470B"/>
    <w:rsid w:val="00424792"/>
    <w:rsid w:val="004253D8"/>
    <w:rsid w:val="0042575B"/>
    <w:rsid w:val="004258F3"/>
    <w:rsid w:val="00425CEA"/>
    <w:rsid w:val="00426400"/>
    <w:rsid w:val="00426899"/>
    <w:rsid w:val="00426FF1"/>
    <w:rsid w:val="00427255"/>
    <w:rsid w:val="004275A1"/>
    <w:rsid w:val="0042799A"/>
    <w:rsid w:val="004279AC"/>
    <w:rsid w:val="004279BC"/>
    <w:rsid w:val="00427AC6"/>
    <w:rsid w:val="00427B1A"/>
    <w:rsid w:val="00427E87"/>
    <w:rsid w:val="004300B1"/>
    <w:rsid w:val="004303FB"/>
    <w:rsid w:val="00430560"/>
    <w:rsid w:val="004306C3"/>
    <w:rsid w:val="00430EEB"/>
    <w:rsid w:val="0043107F"/>
    <w:rsid w:val="00431338"/>
    <w:rsid w:val="004313C7"/>
    <w:rsid w:val="0043177B"/>
    <w:rsid w:val="00431979"/>
    <w:rsid w:val="00431B98"/>
    <w:rsid w:val="00431F72"/>
    <w:rsid w:val="00432187"/>
    <w:rsid w:val="00432262"/>
    <w:rsid w:val="0043228D"/>
    <w:rsid w:val="0043242D"/>
    <w:rsid w:val="00432467"/>
    <w:rsid w:val="0043249F"/>
    <w:rsid w:val="0043329C"/>
    <w:rsid w:val="004332CD"/>
    <w:rsid w:val="0043353F"/>
    <w:rsid w:val="004335BB"/>
    <w:rsid w:val="0043361F"/>
    <w:rsid w:val="004336EA"/>
    <w:rsid w:val="00433FAF"/>
    <w:rsid w:val="0043402E"/>
    <w:rsid w:val="00434122"/>
    <w:rsid w:val="00434334"/>
    <w:rsid w:val="004345D4"/>
    <w:rsid w:val="004348E4"/>
    <w:rsid w:val="00434BC2"/>
    <w:rsid w:val="0043530D"/>
    <w:rsid w:val="0043537C"/>
    <w:rsid w:val="0043592E"/>
    <w:rsid w:val="00435F25"/>
    <w:rsid w:val="00436068"/>
    <w:rsid w:val="00436A9E"/>
    <w:rsid w:val="00436CB3"/>
    <w:rsid w:val="004370C1"/>
    <w:rsid w:val="0043710E"/>
    <w:rsid w:val="00437D08"/>
    <w:rsid w:val="004400CC"/>
    <w:rsid w:val="004404CE"/>
    <w:rsid w:val="0044059D"/>
    <w:rsid w:val="0044095A"/>
    <w:rsid w:val="00440962"/>
    <w:rsid w:val="00440E85"/>
    <w:rsid w:val="004411BA"/>
    <w:rsid w:val="004411E0"/>
    <w:rsid w:val="0044129F"/>
    <w:rsid w:val="00442227"/>
    <w:rsid w:val="00442467"/>
    <w:rsid w:val="00442AF7"/>
    <w:rsid w:val="00442B20"/>
    <w:rsid w:val="00442C23"/>
    <w:rsid w:val="00442C47"/>
    <w:rsid w:val="00443002"/>
    <w:rsid w:val="00443658"/>
    <w:rsid w:val="00443BC0"/>
    <w:rsid w:val="00443DDC"/>
    <w:rsid w:val="004440A1"/>
    <w:rsid w:val="004445F2"/>
    <w:rsid w:val="0044461A"/>
    <w:rsid w:val="004447E6"/>
    <w:rsid w:val="00444A16"/>
    <w:rsid w:val="00444DE6"/>
    <w:rsid w:val="00445103"/>
    <w:rsid w:val="0044567F"/>
    <w:rsid w:val="00445803"/>
    <w:rsid w:val="004459BB"/>
    <w:rsid w:val="00445BAE"/>
    <w:rsid w:val="00445D16"/>
    <w:rsid w:val="0044656E"/>
    <w:rsid w:val="0044661D"/>
    <w:rsid w:val="00446621"/>
    <w:rsid w:val="0044695B"/>
    <w:rsid w:val="00446CB7"/>
    <w:rsid w:val="00447237"/>
    <w:rsid w:val="004472BE"/>
    <w:rsid w:val="00447600"/>
    <w:rsid w:val="004476F3"/>
    <w:rsid w:val="00447732"/>
    <w:rsid w:val="004478A7"/>
    <w:rsid w:val="00447B47"/>
    <w:rsid w:val="00447E9F"/>
    <w:rsid w:val="00451279"/>
    <w:rsid w:val="004513B0"/>
    <w:rsid w:val="004513FB"/>
    <w:rsid w:val="00451482"/>
    <w:rsid w:val="004517D3"/>
    <w:rsid w:val="00452379"/>
    <w:rsid w:val="00452C9E"/>
    <w:rsid w:val="00452CC1"/>
    <w:rsid w:val="00452F71"/>
    <w:rsid w:val="00453506"/>
    <w:rsid w:val="00453599"/>
    <w:rsid w:val="004539F2"/>
    <w:rsid w:val="00453A6A"/>
    <w:rsid w:val="00454221"/>
    <w:rsid w:val="00454692"/>
    <w:rsid w:val="00454CA0"/>
    <w:rsid w:val="0045503B"/>
    <w:rsid w:val="0045574C"/>
    <w:rsid w:val="00455876"/>
    <w:rsid w:val="00455DDA"/>
    <w:rsid w:val="00455E74"/>
    <w:rsid w:val="00455F1A"/>
    <w:rsid w:val="004560A9"/>
    <w:rsid w:val="00456419"/>
    <w:rsid w:val="004566B2"/>
    <w:rsid w:val="004567A5"/>
    <w:rsid w:val="00456CDD"/>
    <w:rsid w:val="00456F77"/>
    <w:rsid w:val="00457069"/>
    <w:rsid w:val="004579B1"/>
    <w:rsid w:val="00457AB9"/>
    <w:rsid w:val="0046038A"/>
    <w:rsid w:val="00460A3C"/>
    <w:rsid w:val="00460A55"/>
    <w:rsid w:val="0046107B"/>
    <w:rsid w:val="00461699"/>
    <w:rsid w:val="0046180C"/>
    <w:rsid w:val="00461CA4"/>
    <w:rsid w:val="004622E9"/>
    <w:rsid w:val="00462326"/>
    <w:rsid w:val="00462365"/>
    <w:rsid w:val="00462632"/>
    <w:rsid w:val="00463057"/>
    <w:rsid w:val="004630DC"/>
    <w:rsid w:val="004633E1"/>
    <w:rsid w:val="0046371D"/>
    <w:rsid w:val="00463989"/>
    <w:rsid w:val="00463B26"/>
    <w:rsid w:val="00463B3E"/>
    <w:rsid w:val="00463F9C"/>
    <w:rsid w:val="004643EE"/>
    <w:rsid w:val="00465132"/>
    <w:rsid w:val="00465336"/>
    <w:rsid w:val="004657EA"/>
    <w:rsid w:val="004657F6"/>
    <w:rsid w:val="00465D19"/>
    <w:rsid w:val="00465D74"/>
    <w:rsid w:val="00465D89"/>
    <w:rsid w:val="00466266"/>
    <w:rsid w:val="0046653A"/>
    <w:rsid w:val="00466710"/>
    <w:rsid w:val="004669B2"/>
    <w:rsid w:val="00466B0F"/>
    <w:rsid w:val="004671DC"/>
    <w:rsid w:val="00467350"/>
    <w:rsid w:val="004674CB"/>
    <w:rsid w:val="00467B98"/>
    <w:rsid w:val="00467F04"/>
    <w:rsid w:val="00470763"/>
    <w:rsid w:val="00470BD6"/>
    <w:rsid w:val="00471435"/>
    <w:rsid w:val="00471E34"/>
    <w:rsid w:val="0047221A"/>
    <w:rsid w:val="004724CB"/>
    <w:rsid w:val="004724D4"/>
    <w:rsid w:val="00472962"/>
    <w:rsid w:val="00472A2E"/>
    <w:rsid w:val="00472DA6"/>
    <w:rsid w:val="0047347F"/>
    <w:rsid w:val="00473540"/>
    <w:rsid w:val="004738A8"/>
    <w:rsid w:val="00473A44"/>
    <w:rsid w:val="00473F0E"/>
    <w:rsid w:val="004743A4"/>
    <w:rsid w:val="004745A9"/>
    <w:rsid w:val="00474852"/>
    <w:rsid w:val="004748D3"/>
    <w:rsid w:val="00474D31"/>
    <w:rsid w:val="00475145"/>
    <w:rsid w:val="00475649"/>
    <w:rsid w:val="0047597E"/>
    <w:rsid w:val="0047597F"/>
    <w:rsid w:val="00475A68"/>
    <w:rsid w:val="00476404"/>
    <w:rsid w:val="0047668F"/>
    <w:rsid w:val="0047688B"/>
    <w:rsid w:val="00476E3A"/>
    <w:rsid w:val="004772F8"/>
    <w:rsid w:val="00477CDE"/>
    <w:rsid w:val="004809A8"/>
    <w:rsid w:val="00480F0F"/>
    <w:rsid w:val="00480FD1"/>
    <w:rsid w:val="0048107D"/>
    <w:rsid w:val="00481109"/>
    <w:rsid w:val="00481153"/>
    <w:rsid w:val="00481527"/>
    <w:rsid w:val="00481F17"/>
    <w:rsid w:val="00481FC6"/>
    <w:rsid w:val="004828ED"/>
    <w:rsid w:val="004834C8"/>
    <w:rsid w:val="004836B0"/>
    <w:rsid w:val="004836D7"/>
    <w:rsid w:val="0048389D"/>
    <w:rsid w:val="004839F4"/>
    <w:rsid w:val="0048421A"/>
    <w:rsid w:val="00484419"/>
    <w:rsid w:val="0048485E"/>
    <w:rsid w:val="00484AA3"/>
    <w:rsid w:val="00484F28"/>
    <w:rsid w:val="00484F53"/>
    <w:rsid w:val="004853C1"/>
    <w:rsid w:val="004868CD"/>
    <w:rsid w:val="00486952"/>
    <w:rsid w:val="00486A32"/>
    <w:rsid w:val="004870F7"/>
    <w:rsid w:val="004874A3"/>
    <w:rsid w:val="00487EB4"/>
    <w:rsid w:val="00490363"/>
    <w:rsid w:val="00490973"/>
    <w:rsid w:val="00490D55"/>
    <w:rsid w:val="00490EC6"/>
    <w:rsid w:val="00490FD6"/>
    <w:rsid w:val="00491307"/>
    <w:rsid w:val="004915C6"/>
    <w:rsid w:val="00491603"/>
    <w:rsid w:val="00491F6F"/>
    <w:rsid w:val="0049271C"/>
    <w:rsid w:val="00493010"/>
    <w:rsid w:val="0049352D"/>
    <w:rsid w:val="00493D31"/>
    <w:rsid w:val="00493E2C"/>
    <w:rsid w:val="00493EB2"/>
    <w:rsid w:val="00494350"/>
    <w:rsid w:val="00495600"/>
    <w:rsid w:val="00495E23"/>
    <w:rsid w:val="00495E3D"/>
    <w:rsid w:val="004963D3"/>
    <w:rsid w:val="00496AC1"/>
    <w:rsid w:val="00496E25"/>
    <w:rsid w:val="00497050"/>
    <w:rsid w:val="0049739E"/>
    <w:rsid w:val="0049744A"/>
    <w:rsid w:val="0049744B"/>
    <w:rsid w:val="004A00DF"/>
    <w:rsid w:val="004A01D4"/>
    <w:rsid w:val="004A0903"/>
    <w:rsid w:val="004A09BB"/>
    <w:rsid w:val="004A0CE7"/>
    <w:rsid w:val="004A0DDB"/>
    <w:rsid w:val="004A0E22"/>
    <w:rsid w:val="004A1038"/>
    <w:rsid w:val="004A106A"/>
    <w:rsid w:val="004A1203"/>
    <w:rsid w:val="004A13F3"/>
    <w:rsid w:val="004A1447"/>
    <w:rsid w:val="004A170E"/>
    <w:rsid w:val="004A1962"/>
    <w:rsid w:val="004A1C28"/>
    <w:rsid w:val="004A1C82"/>
    <w:rsid w:val="004A1E2E"/>
    <w:rsid w:val="004A1EC5"/>
    <w:rsid w:val="004A253D"/>
    <w:rsid w:val="004A265A"/>
    <w:rsid w:val="004A35D0"/>
    <w:rsid w:val="004A364F"/>
    <w:rsid w:val="004A4076"/>
    <w:rsid w:val="004A41E8"/>
    <w:rsid w:val="004A42BC"/>
    <w:rsid w:val="004A42CA"/>
    <w:rsid w:val="004A4847"/>
    <w:rsid w:val="004A4BA8"/>
    <w:rsid w:val="004A516A"/>
    <w:rsid w:val="004A59F3"/>
    <w:rsid w:val="004A5BDA"/>
    <w:rsid w:val="004A5FA9"/>
    <w:rsid w:val="004A6083"/>
    <w:rsid w:val="004A6115"/>
    <w:rsid w:val="004A6231"/>
    <w:rsid w:val="004A67B4"/>
    <w:rsid w:val="004A6836"/>
    <w:rsid w:val="004A6B81"/>
    <w:rsid w:val="004A6D6A"/>
    <w:rsid w:val="004A7004"/>
    <w:rsid w:val="004A76EE"/>
    <w:rsid w:val="004A786A"/>
    <w:rsid w:val="004A79A6"/>
    <w:rsid w:val="004A7B1F"/>
    <w:rsid w:val="004A7EBE"/>
    <w:rsid w:val="004B0191"/>
    <w:rsid w:val="004B05DF"/>
    <w:rsid w:val="004B09AE"/>
    <w:rsid w:val="004B1B16"/>
    <w:rsid w:val="004B1FA5"/>
    <w:rsid w:val="004B2006"/>
    <w:rsid w:val="004B239D"/>
    <w:rsid w:val="004B2416"/>
    <w:rsid w:val="004B242D"/>
    <w:rsid w:val="004B24E7"/>
    <w:rsid w:val="004B2763"/>
    <w:rsid w:val="004B29F1"/>
    <w:rsid w:val="004B2B9B"/>
    <w:rsid w:val="004B2EAE"/>
    <w:rsid w:val="004B34D5"/>
    <w:rsid w:val="004B367D"/>
    <w:rsid w:val="004B386C"/>
    <w:rsid w:val="004B3B41"/>
    <w:rsid w:val="004B3B95"/>
    <w:rsid w:val="004B42E5"/>
    <w:rsid w:val="004B43EE"/>
    <w:rsid w:val="004B4477"/>
    <w:rsid w:val="004B4D09"/>
    <w:rsid w:val="004B4F9A"/>
    <w:rsid w:val="004B52E7"/>
    <w:rsid w:val="004B53D5"/>
    <w:rsid w:val="004B55FB"/>
    <w:rsid w:val="004B5C72"/>
    <w:rsid w:val="004B5FDE"/>
    <w:rsid w:val="004B62C7"/>
    <w:rsid w:val="004B6539"/>
    <w:rsid w:val="004B6B6D"/>
    <w:rsid w:val="004B6CA5"/>
    <w:rsid w:val="004C04CF"/>
    <w:rsid w:val="004C123C"/>
    <w:rsid w:val="004C185D"/>
    <w:rsid w:val="004C1E2B"/>
    <w:rsid w:val="004C1FEC"/>
    <w:rsid w:val="004C23BA"/>
    <w:rsid w:val="004C2C5B"/>
    <w:rsid w:val="004C2C63"/>
    <w:rsid w:val="004C2ED2"/>
    <w:rsid w:val="004C2F8F"/>
    <w:rsid w:val="004C34D7"/>
    <w:rsid w:val="004C37F5"/>
    <w:rsid w:val="004C3995"/>
    <w:rsid w:val="004C3DE1"/>
    <w:rsid w:val="004C416B"/>
    <w:rsid w:val="004C4244"/>
    <w:rsid w:val="004C4593"/>
    <w:rsid w:val="004C4E9B"/>
    <w:rsid w:val="004C4F0A"/>
    <w:rsid w:val="004C4F9D"/>
    <w:rsid w:val="004C55AB"/>
    <w:rsid w:val="004C5980"/>
    <w:rsid w:val="004C5C06"/>
    <w:rsid w:val="004C623D"/>
    <w:rsid w:val="004C68FF"/>
    <w:rsid w:val="004C6A53"/>
    <w:rsid w:val="004C6BCB"/>
    <w:rsid w:val="004C6CED"/>
    <w:rsid w:val="004C7483"/>
    <w:rsid w:val="004C74B8"/>
    <w:rsid w:val="004C7E98"/>
    <w:rsid w:val="004D01CC"/>
    <w:rsid w:val="004D0286"/>
    <w:rsid w:val="004D0B1D"/>
    <w:rsid w:val="004D0DB4"/>
    <w:rsid w:val="004D0E51"/>
    <w:rsid w:val="004D140D"/>
    <w:rsid w:val="004D1619"/>
    <w:rsid w:val="004D169D"/>
    <w:rsid w:val="004D17B3"/>
    <w:rsid w:val="004D1A4C"/>
    <w:rsid w:val="004D1BD3"/>
    <w:rsid w:val="004D2028"/>
    <w:rsid w:val="004D27C6"/>
    <w:rsid w:val="004D29C9"/>
    <w:rsid w:val="004D2A20"/>
    <w:rsid w:val="004D2C57"/>
    <w:rsid w:val="004D2D62"/>
    <w:rsid w:val="004D2EB5"/>
    <w:rsid w:val="004D2F02"/>
    <w:rsid w:val="004D39E2"/>
    <w:rsid w:val="004D3E07"/>
    <w:rsid w:val="004D3FB1"/>
    <w:rsid w:val="004D40E6"/>
    <w:rsid w:val="004D41C4"/>
    <w:rsid w:val="004D446C"/>
    <w:rsid w:val="004D4650"/>
    <w:rsid w:val="004D4BC4"/>
    <w:rsid w:val="004D4D96"/>
    <w:rsid w:val="004D54CC"/>
    <w:rsid w:val="004D5751"/>
    <w:rsid w:val="004D5884"/>
    <w:rsid w:val="004D5AA2"/>
    <w:rsid w:val="004D653B"/>
    <w:rsid w:val="004D6B94"/>
    <w:rsid w:val="004D6EB6"/>
    <w:rsid w:val="004D7B1D"/>
    <w:rsid w:val="004D7BE9"/>
    <w:rsid w:val="004E09E2"/>
    <w:rsid w:val="004E10A1"/>
    <w:rsid w:val="004E1166"/>
    <w:rsid w:val="004E1274"/>
    <w:rsid w:val="004E12ED"/>
    <w:rsid w:val="004E1737"/>
    <w:rsid w:val="004E1A8E"/>
    <w:rsid w:val="004E1E4A"/>
    <w:rsid w:val="004E2288"/>
    <w:rsid w:val="004E2354"/>
    <w:rsid w:val="004E2650"/>
    <w:rsid w:val="004E285B"/>
    <w:rsid w:val="004E29DD"/>
    <w:rsid w:val="004E2C70"/>
    <w:rsid w:val="004E327D"/>
    <w:rsid w:val="004E3582"/>
    <w:rsid w:val="004E3A78"/>
    <w:rsid w:val="004E3B46"/>
    <w:rsid w:val="004E3D71"/>
    <w:rsid w:val="004E40B7"/>
    <w:rsid w:val="004E43DA"/>
    <w:rsid w:val="004E4659"/>
    <w:rsid w:val="004E4AEE"/>
    <w:rsid w:val="004E575A"/>
    <w:rsid w:val="004E5BA0"/>
    <w:rsid w:val="004E6FBC"/>
    <w:rsid w:val="004E708B"/>
    <w:rsid w:val="004E7330"/>
    <w:rsid w:val="004E7332"/>
    <w:rsid w:val="004E760A"/>
    <w:rsid w:val="004E780E"/>
    <w:rsid w:val="004E7CED"/>
    <w:rsid w:val="004F03F7"/>
    <w:rsid w:val="004F05FC"/>
    <w:rsid w:val="004F0F8C"/>
    <w:rsid w:val="004F10BC"/>
    <w:rsid w:val="004F143E"/>
    <w:rsid w:val="004F146A"/>
    <w:rsid w:val="004F1639"/>
    <w:rsid w:val="004F1FE0"/>
    <w:rsid w:val="004F2270"/>
    <w:rsid w:val="004F238F"/>
    <w:rsid w:val="004F24C4"/>
    <w:rsid w:val="004F292F"/>
    <w:rsid w:val="004F2F81"/>
    <w:rsid w:val="004F30AB"/>
    <w:rsid w:val="004F30CB"/>
    <w:rsid w:val="004F313A"/>
    <w:rsid w:val="004F41C9"/>
    <w:rsid w:val="004F4324"/>
    <w:rsid w:val="004F4450"/>
    <w:rsid w:val="004F4D0E"/>
    <w:rsid w:val="004F4DA4"/>
    <w:rsid w:val="004F50E9"/>
    <w:rsid w:val="004F5417"/>
    <w:rsid w:val="004F5454"/>
    <w:rsid w:val="004F5EF5"/>
    <w:rsid w:val="004F5F7B"/>
    <w:rsid w:val="004F61DD"/>
    <w:rsid w:val="004F683C"/>
    <w:rsid w:val="004F690B"/>
    <w:rsid w:val="004F6BC0"/>
    <w:rsid w:val="004F6C9D"/>
    <w:rsid w:val="004F6FAA"/>
    <w:rsid w:val="004F71DD"/>
    <w:rsid w:val="004F72D0"/>
    <w:rsid w:val="004F73D4"/>
    <w:rsid w:val="004F7846"/>
    <w:rsid w:val="004F7B60"/>
    <w:rsid w:val="004F7C2C"/>
    <w:rsid w:val="00500439"/>
    <w:rsid w:val="00500637"/>
    <w:rsid w:val="00500BCA"/>
    <w:rsid w:val="00500DC3"/>
    <w:rsid w:val="00500E2B"/>
    <w:rsid w:val="00501054"/>
    <w:rsid w:val="00501251"/>
    <w:rsid w:val="00501458"/>
    <w:rsid w:val="00501709"/>
    <w:rsid w:val="0050172B"/>
    <w:rsid w:val="0050173D"/>
    <w:rsid w:val="005017FA"/>
    <w:rsid w:val="005019A7"/>
    <w:rsid w:val="00501B58"/>
    <w:rsid w:val="00501B82"/>
    <w:rsid w:val="005020F4"/>
    <w:rsid w:val="00502300"/>
    <w:rsid w:val="00502473"/>
    <w:rsid w:val="00502634"/>
    <w:rsid w:val="00502817"/>
    <w:rsid w:val="00502A9A"/>
    <w:rsid w:val="00502DD0"/>
    <w:rsid w:val="00502F36"/>
    <w:rsid w:val="0050374D"/>
    <w:rsid w:val="005037F4"/>
    <w:rsid w:val="00503DB6"/>
    <w:rsid w:val="00503E77"/>
    <w:rsid w:val="00504222"/>
    <w:rsid w:val="005042BB"/>
    <w:rsid w:val="005044C0"/>
    <w:rsid w:val="00504950"/>
    <w:rsid w:val="00504F06"/>
    <w:rsid w:val="00504F24"/>
    <w:rsid w:val="00505291"/>
    <w:rsid w:val="0050592A"/>
    <w:rsid w:val="00505D10"/>
    <w:rsid w:val="00506110"/>
    <w:rsid w:val="005064D6"/>
    <w:rsid w:val="00506C8E"/>
    <w:rsid w:val="00506CCA"/>
    <w:rsid w:val="00506F78"/>
    <w:rsid w:val="00507126"/>
    <w:rsid w:val="00507351"/>
    <w:rsid w:val="005073D1"/>
    <w:rsid w:val="00507B3E"/>
    <w:rsid w:val="005104D4"/>
    <w:rsid w:val="005105C2"/>
    <w:rsid w:val="00510AB0"/>
    <w:rsid w:val="00510FCA"/>
    <w:rsid w:val="0051122D"/>
    <w:rsid w:val="005114F0"/>
    <w:rsid w:val="00511616"/>
    <w:rsid w:val="00511780"/>
    <w:rsid w:val="005117A8"/>
    <w:rsid w:val="005117FC"/>
    <w:rsid w:val="00511A03"/>
    <w:rsid w:val="00511AF8"/>
    <w:rsid w:val="00512010"/>
    <w:rsid w:val="00512226"/>
    <w:rsid w:val="00512255"/>
    <w:rsid w:val="005128A5"/>
    <w:rsid w:val="0051315E"/>
    <w:rsid w:val="00513175"/>
    <w:rsid w:val="00513289"/>
    <w:rsid w:val="00513856"/>
    <w:rsid w:val="0051387D"/>
    <w:rsid w:val="0051395D"/>
    <w:rsid w:val="00514048"/>
    <w:rsid w:val="00514360"/>
    <w:rsid w:val="00514562"/>
    <w:rsid w:val="0051464B"/>
    <w:rsid w:val="005147E3"/>
    <w:rsid w:val="00515378"/>
    <w:rsid w:val="005155D1"/>
    <w:rsid w:val="0051565B"/>
    <w:rsid w:val="005157B2"/>
    <w:rsid w:val="005158A3"/>
    <w:rsid w:val="00515A45"/>
    <w:rsid w:val="00515B84"/>
    <w:rsid w:val="00515FD4"/>
    <w:rsid w:val="00516BD5"/>
    <w:rsid w:val="00516F57"/>
    <w:rsid w:val="00517049"/>
    <w:rsid w:val="0051706E"/>
    <w:rsid w:val="0051710F"/>
    <w:rsid w:val="005173BE"/>
    <w:rsid w:val="00517BEB"/>
    <w:rsid w:val="00517EC7"/>
    <w:rsid w:val="00517FF8"/>
    <w:rsid w:val="005202C9"/>
    <w:rsid w:val="00520E45"/>
    <w:rsid w:val="00520E95"/>
    <w:rsid w:val="00520F4C"/>
    <w:rsid w:val="00520F78"/>
    <w:rsid w:val="00521217"/>
    <w:rsid w:val="00521C30"/>
    <w:rsid w:val="005221D0"/>
    <w:rsid w:val="00522344"/>
    <w:rsid w:val="0052326C"/>
    <w:rsid w:val="0052343C"/>
    <w:rsid w:val="005235D3"/>
    <w:rsid w:val="005236C9"/>
    <w:rsid w:val="00523C20"/>
    <w:rsid w:val="005241B9"/>
    <w:rsid w:val="0052470C"/>
    <w:rsid w:val="00524939"/>
    <w:rsid w:val="0052497D"/>
    <w:rsid w:val="00524B47"/>
    <w:rsid w:val="00524CBA"/>
    <w:rsid w:val="00524FD3"/>
    <w:rsid w:val="0052523C"/>
    <w:rsid w:val="00525261"/>
    <w:rsid w:val="0052532C"/>
    <w:rsid w:val="005258F7"/>
    <w:rsid w:val="00525C38"/>
    <w:rsid w:val="00525DFA"/>
    <w:rsid w:val="00525E41"/>
    <w:rsid w:val="00526ABD"/>
    <w:rsid w:val="00526D9E"/>
    <w:rsid w:val="00527088"/>
    <w:rsid w:val="005271D4"/>
    <w:rsid w:val="0052744F"/>
    <w:rsid w:val="0052765B"/>
    <w:rsid w:val="00527D1B"/>
    <w:rsid w:val="00527DA8"/>
    <w:rsid w:val="00527ED5"/>
    <w:rsid w:val="00527FEC"/>
    <w:rsid w:val="0053077A"/>
    <w:rsid w:val="00530827"/>
    <w:rsid w:val="0053086E"/>
    <w:rsid w:val="00530EA5"/>
    <w:rsid w:val="00531103"/>
    <w:rsid w:val="005313E2"/>
    <w:rsid w:val="00531556"/>
    <w:rsid w:val="005316E2"/>
    <w:rsid w:val="00531FCD"/>
    <w:rsid w:val="00532794"/>
    <w:rsid w:val="00532944"/>
    <w:rsid w:val="00532959"/>
    <w:rsid w:val="00532BC2"/>
    <w:rsid w:val="00532CAA"/>
    <w:rsid w:val="005333CF"/>
    <w:rsid w:val="005336C2"/>
    <w:rsid w:val="005337AF"/>
    <w:rsid w:val="00533B0D"/>
    <w:rsid w:val="005343D1"/>
    <w:rsid w:val="00534A83"/>
    <w:rsid w:val="00534A8F"/>
    <w:rsid w:val="00534FF1"/>
    <w:rsid w:val="00535195"/>
    <w:rsid w:val="00535B8C"/>
    <w:rsid w:val="00535D95"/>
    <w:rsid w:val="00535EEB"/>
    <w:rsid w:val="0053605A"/>
    <w:rsid w:val="00536525"/>
    <w:rsid w:val="005367F5"/>
    <w:rsid w:val="0053684C"/>
    <w:rsid w:val="005368E5"/>
    <w:rsid w:val="00536AC7"/>
    <w:rsid w:val="0053753B"/>
    <w:rsid w:val="00537655"/>
    <w:rsid w:val="00537CE4"/>
    <w:rsid w:val="00540507"/>
    <w:rsid w:val="00540713"/>
    <w:rsid w:val="00540B86"/>
    <w:rsid w:val="00540C94"/>
    <w:rsid w:val="00540F98"/>
    <w:rsid w:val="005411A3"/>
    <w:rsid w:val="005413EB"/>
    <w:rsid w:val="00541427"/>
    <w:rsid w:val="005415D2"/>
    <w:rsid w:val="00541769"/>
    <w:rsid w:val="005426FE"/>
    <w:rsid w:val="005430A6"/>
    <w:rsid w:val="005432A1"/>
    <w:rsid w:val="005432CC"/>
    <w:rsid w:val="00543477"/>
    <w:rsid w:val="00543690"/>
    <w:rsid w:val="00543808"/>
    <w:rsid w:val="00543D23"/>
    <w:rsid w:val="0054402D"/>
    <w:rsid w:val="005443B2"/>
    <w:rsid w:val="0054446A"/>
    <w:rsid w:val="0054460F"/>
    <w:rsid w:val="00544617"/>
    <w:rsid w:val="005449D0"/>
    <w:rsid w:val="00544B8C"/>
    <w:rsid w:val="00544D36"/>
    <w:rsid w:val="005451A6"/>
    <w:rsid w:val="0054523D"/>
    <w:rsid w:val="005456EA"/>
    <w:rsid w:val="005459F2"/>
    <w:rsid w:val="00545E6C"/>
    <w:rsid w:val="00545F09"/>
    <w:rsid w:val="005464CA"/>
    <w:rsid w:val="0054703F"/>
    <w:rsid w:val="0054798E"/>
    <w:rsid w:val="00547F76"/>
    <w:rsid w:val="005501B1"/>
    <w:rsid w:val="005505EE"/>
    <w:rsid w:val="005506AA"/>
    <w:rsid w:val="005506FB"/>
    <w:rsid w:val="00550950"/>
    <w:rsid w:val="00550B28"/>
    <w:rsid w:val="00550EA3"/>
    <w:rsid w:val="00551286"/>
    <w:rsid w:val="00551A2A"/>
    <w:rsid w:val="00551AA3"/>
    <w:rsid w:val="0055233D"/>
    <w:rsid w:val="005523F7"/>
    <w:rsid w:val="005526CA"/>
    <w:rsid w:val="00552AF7"/>
    <w:rsid w:val="00552DEE"/>
    <w:rsid w:val="00553486"/>
    <w:rsid w:val="005534BD"/>
    <w:rsid w:val="0055355F"/>
    <w:rsid w:val="00553663"/>
    <w:rsid w:val="005536AE"/>
    <w:rsid w:val="0055395E"/>
    <w:rsid w:val="00553C3B"/>
    <w:rsid w:val="005544D4"/>
    <w:rsid w:val="00554A0A"/>
    <w:rsid w:val="00555284"/>
    <w:rsid w:val="00555741"/>
    <w:rsid w:val="00556010"/>
    <w:rsid w:val="00556599"/>
    <w:rsid w:val="005565A0"/>
    <w:rsid w:val="00556B99"/>
    <w:rsid w:val="00556E35"/>
    <w:rsid w:val="0055719E"/>
    <w:rsid w:val="00557257"/>
    <w:rsid w:val="0055735E"/>
    <w:rsid w:val="0055751F"/>
    <w:rsid w:val="00557C68"/>
    <w:rsid w:val="00560062"/>
    <w:rsid w:val="00560110"/>
    <w:rsid w:val="005607AE"/>
    <w:rsid w:val="005609EE"/>
    <w:rsid w:val="00560CC2"/>
    <w:rsid w:val="00560E65"/>
    <w:rsid w:val="005610BE"/>
    <w:rsid w:val="00561C2D"/>
    <w:rsid w:val="005624E9"/>
    <w:rsid w:val="005624F8"/>
    <w:rsid w:val="00562648"/>
    <w:rsid w:val="00563303"/>
    <w:rsid w:val="00563651"/>
    <w:rsid w:val="0056382E"/>
    <w:rsid w:val="005639B1"/>
    <w:rsid w:val="00563A31"/>
    <w:rsid w:val="00563FD8"/>
    <w:rsid w:val="00564214"/>
    <w:rsid w:val="0056445F"/>
    <w:rsid w:val="00564685"/>
    <w:rsid w:val="0056479A"/>
    <w:rsid w:val="00564F71"/>
    <w:rsid w:val="005655E2"/>
    <w:rsid w:val="005657D9"/>
    <w:rsid w:val="00565E35"/>
    <w:rsid w:val="00565EC8"/>
    <w:rsid w:val="00565F9D"/>
    <w:rsid w:val="005666A8"/>
    <w:rsid w:val="00566910"/>
    <w:rsid w:val="00566B23"/>
    <w:rsid w:val="00566BA6"/>
    <w:rsid w:val="0056739F"/>
    <w:rsid w:val="005679FF"/>
    <w:rsid w:val="005703A7"/>
    <w:rsid w:val="005709B0"/>
    <w:rsid w:val="00570A2A"/>
    <w:rsid w:val="00570DB3"/>
    <w:rsid w:val="005710C1"/>
    <w:rsid w:val="00571172"/>
    <w:rsid w:val="00571231"/>
    <w:rsid w:val="00571744"/>
    <w:rsid w:val="0057178F"/>
    <w:rsid w:val="0057205E"/>
    <w:rsid w:val="00572060"/>
    <w:rsid w:val="005722D8"/>
    <w:rsid w:val="0057241A"/>
    <w:rsid w:val="005727AB"/>
    <w:rsid w:val="005728EA"/>
    <w:rsid w:val="00572A0D"/>
    <w:rsid w:val="0057308F"/>
    <w:rsid w:val="0057332C"/>
    <w:rsid w:val="00573D50"/>
    <w:rsid w:val="00573DA4"/>
    <w:rsid w:val="00573F93"/>
    <w:rsid w:val="00574502"/>
    <w:rsid w:val="00575B41"/>
    <w:rsid w:val="0057615E"/>
    <w:rsid w:val="005761FD"/>
    <w:rsid w:val="00576328"/>
    <w:rsid w:val="0057633C"/>
    <w:rsid w:val="0057659B"/>
    <w:rsid w:val="00576DBD"/>
    <w:rsid w:val="0057757E"/>
    <w:rsid w:val="0057761B"/>
    <w:rsid w:val="0057777A"/>
    <w:rsid w:val="00577BE7"/>
    <w:rsid w:val="00577E3F"/>
    <w:rsid w:val="00580151"/>
    <w:rsid w:val="00580753"/>
    <w:rsid w:val="0058082B"/>
    <w:rsid w:val="00580AE2"/>
    <w:rsid w:val="005814E4"/>
    <w:rsid w:val="005817AF"/>
    <w:rsid w:val="00581C9D"/>
    <w:rsid w:val="00581DAB"/>
    <w:rsid w:val="00581E1F"/>
    <w:rsid w:val="0058228E"/>
    <w:rsid w:val="00582E18"/>
    <w:rsid w:val="00582FAA"/>
    <w:rsid w:val="00583045"/>
    <w:rsid w:val="00583439"/>
    <w:rsid w:val="00583582"/>
    <w:rsid w:val="00583884"/>
    <w:rsid w:val="0058393B"/>
    <w:rsid w:val="00583AFE"/>
    <w:rsid w:val="00583BBB"/>
    <w:rsid w:val="00583E29"/>
    <w:rsid w:val="005840B6"/>
    <w:rsid w:val="00584438"/>
    <w:rsid w:val="005844F5"/>
    <w:rsid w:val="00584C59"/>
    <w:rsid w:val="00584E8B"/>
    <w:rsid w:val="00585084"/>
    <w:rsid w:val="005852C9"/>
    <w:rsid w:val="00585AE9"/>
    <w:rsid w:val="00585B5E"/>
    <w:rsid w:val="00586244"/>
    <w:rsid w:val="00586C6D"/>
    <w:rsid w:val="00587B70"/>
    <w:rsid w:val="00590409"/>
    <w:rsid w:val="00590813"/>
    <w:rsid w:val="00590BAE"/>
    <w:rsid w:val="00590BEB"/>
    <w:rsid w:val="00590D6F"/>
    <w:rsid w:val="00590DBA"/>
    <w:rsid w:val="00590F0D"/>
    <w:rsid w:val="00590F63"/>
    <w:rsid w:val="0059163D"/>
    <w:rsid w:val="0059183C"/>
    <w:rsid w:val="005918D7"/>
    <w:rsid w:val="00591C43"/>
    <w:rsid w:val="00591F87"/>
    <w:rsid w:val="00592389"/>
    <w:rsid w:val="0059239F"/>
    <w:rsid w:val="005927A4"/>
    <w:rsid w:val="00592E33"/>
    <w:rsid w:val="00592EC6"/>
    <w:rsid w:val="0059325D"/>
    <w:rsid w:val="005934EF"/>
    <w:rsid w:val="0059352B"/>
    <w:rsid w:val="00593780"/>
    <w:rsid w:val="00593959"/>
    <w:rsid w:val="00593982"/>
    <w:rsid w:val="00593B52"/>
    <w:rsid w:val="00593DB9"/>
    <w:rsid w:val="00593FC1"/>
    <w:rsid w:val="00594233"/>
    <w:rsid w:val="00594524"/>
    <w:rsid w:val="00594738"/>
    <w:rsid w:val="00594895"/>
    <w:rsid w:val="00594913"/>
    <w:rsid w:val="005949AE"/>
    <w:rsid w:val="00594BA5"/>
    <w:rsid w:val="00594BC1"/>
    <w:rsid w:val="005959A6"/>
    <w:rsid w:val="005959DD"/>
    <w:rsid w:val="00595A2D"/>
    <w:rsid w:val="00595BDC"/>
    <w:rsid w:val="00596050"/>
    <w:rsid w:val="00596063"/>
    <w:rsid w:val="005961D8"/>
    <w:rsid w:val="00596614"/>
    <w:rsid w:val="00596616"/>
    <w:rsid w:val="005966FA"/>
    <w:rsid w:val="00596AA4"/>
    <w:rsid w:val="00596BF6"/>
    <w:rsid w:val="00596E6B"/>
    <w:rsid w:val="00596F78"/>
    <w:rsid w:val="00597362"/>
    <w:rsid w:val="005974CB"/>
    <w:rsid w:val="0059756E"/>
    <w:rsid w:val="005976CE"/>
    <w:rsid w:val="00597CC3"/>
    <w:rsid w:val="005A00D7"/>
    <w:rsid w:val="005A045D"/>
    <w:rsid w:val="005A08EF"/>
    <w:rsid w:val="005A08F8"/>
    <w:rsid w:val="005A08FE"/>
    <w:rsid w:val="005A0B8D"/>
    <w:rsid w:val="005A0D2C"/>
    <w:rsid w:val="005A0DC3"/>
    <w:rsid w:val="005A0E60"/>
    <w:rsid w:val="005A0FE7"/>
    <w:rsid w:val="005A1025"/>
    <w:rsid w:val="005A113D"/>
    <w:rsid w:val="005A1278"/>
    <w:rsid w:val="005A138B"/>
    <w:rsid w:val="005A168E"/>
    <w:rsid w:val="005A1BDA"/>
    <w:rsid w:val="005A1C81"/>
    <w:rsid w:val="005A1D97"/>
    <w:rsid w:val="005A1FAC"/>
    <w:rsid w:val="005A21C1"/>
    <w:rsid w:val="005A234C"/>
    <w:rsid w:val="005A240A"/>
    <w:rsid w:val="005A2543"/>
    <w:rsid w:val="005A3193"/>
    <w:rsid w:val="005A37B7"/>
    <w:rsid w:val="005A3951"/>
    <w:rsid w:val="005A3F8F"/>
    <w:rsid w:val="005A4088"/>
    <w:rsid w:val="005A420A"/>
    <w:rsid w:val="005A4824"/>
    <w:rsid w:val="005A483C"/>
    <w:rsid w:val="005A49D6"/>
    <w:rsid w:val="005A4BDD"/>
    <w:rsid w:val="005A509E"/>
    <w:rsid w:val="005A50DC"/>
    <w:rsid w:val="005A5492"/>
    <w:rsid w:val="005A58F7"/>
    <w:rsid w:val="005A5D3C"/>
    <w:rsid w:val="005A5F17"/>
    <w:rsid w:val="005A6329"/>
    <w:rsid w:val="005A6419"/>
    <w:rsid w:val="005A6806"/>
    <w:rsid w:val="005A6A74"/>
    <w:rsid w:val="005A706B"/>
    <w:rsid w:val="005A70E9"/>
    <w:rsid w:val="005A713E"/>
    <w:rsid w:val="005A720A"/>
    <w:rsid w:val="005A7232"/>
    <w:rsid w:val="005A72E0"/>
    <w:rsid w:val="005A73FD"/>
    <w:rsid w:val="005A7A9C"/>
    <w:rsid w:val="005A7C54"/>
    <w:rsid w:val="005B00C9"/>
    <w:rsid w:val="005B01F1"/>
    <w:rsid w:val="005B0259"/>
    <w:rsid w:val="005B092A"/>
    <w:rsid w:val="005B0B92"/>
    <w:rsid w:val="005B0D31"/>
    <w:rsid w:val="005B114D"/>
    <w:rsid w:val="005B18B4"/>
    <w:rsid w:val="005B1BFE"/>
    <w:rsid w:val="005B242B"/>
    <w:rsid w:val="005B2AD9"/>
    <w:rsid w:val="005B2F40"/>
    <w:rsid w:val="005B3065"/>
    <w:rsid w:val="005B311D"/>
    <w:rsid w:val="005B331B"/>
    <w:rsid w:val="005B3399"/>
    <w:rsid w:val="005B3B15"/>
    <w:rsid w:val="005B3B9E"/>
    <w:rsid w:val="005B3CE3"/>
    <w:rsid w:val="005B3FD3"/>
    <w:rsid w:val="005B40C5"/>
    <w:rsid w:val="005B4D1A"/>
    <w:rsid w:val="005B52C3"/>
    <w:rsid w:val="005B5763"/>
    <w:rsid w:val="005B5766"/>
    <w:rsid w:val="005B5933"/>
    <w:rsid w:val="005B5C3E"/>
    <w:rsid w:val="005B5C50"/>
    <w:rsid w:val="005B5E1A"/>
    <w:rsid w:val="005B5F2C"/>
    <w:rsid w:val="005B6033"/>
    <w:rsid w:val="005B6271"/>
    <w:rsid w:val="005B6318"/>
    <w:rsid w:val="005B6457"/>
    <w:rsid w:val="005B650E"/>
    <w:rsid w:val="005B682B"/>
    <w:rsid w:val="005B69CA"/>
    <w:rsid w:val="005B6A2A"/>
    <w:rsid w:val="005B71AD"/>
    <w:rsid w:val="005B71B0"/>
    <w:rsid w:val="005B7348"/>
    <w:rsid w:val="005B7939"/>
    <w:rsid w:val="005B7BB7"/>
    <w:rsid w:val="005B7DD5"/>
    <w:rsid w:val="005C014A"/>
    <w:rsid w:val="005C019C"/>
    <w:rsid w:val="005C01F6"/>
    <w:rsid w:val="005C0467"/>
    <w:rsid w:val="005C0C9E"/>
    <w:rsid w:val="005C1149"/>
    <w:rsid w:val="005C1522"/>
    <w:rsid w:val="005C1794"/>
    <w:rsid w:val="005C19A4"/>
    <w:rsid w:val="005C1D73"/>
    <w:rsid w:val="005C22E3"/>
    <w:rsid w:val="005C25F7"/>
    <w:rsid w:val="005C2931"/>
    <w:rsid w:val="005C30F5"/>
    <w:rsid w:val="005C361C"/>
    <w:rsid w:val="005C3A07"/>
    <w:rsid w:val="005C3B08"/>
    <w:rsid w:val="005C4545"/>
    <w:rsid w:val="005C49F2"/>
    <w:rsid w:val="005C4E4E"/>
    <w:rsid w:val="005C5875"/>
    <w:rsid w:val="005C5C78"/>
    <w:rsid w:val="005C5F82"/>
    <w:rsid w:val="005C635D"/>
    <w:rsid w:val="005C6481"/>
    <w:rsid w:val="005C6601"/>
    <w:rsid w:val="005C680C"/>
    <w:rsid w:val="005C6973"/>
    <w:rsid w:val="005C6A0C"/>
    <w:rsid w:val="005C6A41"/>
    <w:rsid w:val="005C6C40"/>
    <w:rsid w:val="005C6CAA"/>
    <w:rsid w:val="005C6E17"/>
    <w:rsid w:val="005C7083"/>
    <w:rsid w:val="005C7579"/>
    <w:rsid w:val="005C7AF0"/>
    <w:rsid w:val="005C7DF0"/>
    <w:rsid w:val="005D01DF"/>
    <w:rsid w:val="005D09AA"/>
    <w:rsid w:val="005D09AF"/>
    <w:rsid w:val="005D09D3"/>
    <w:rsid w:val="005D0B18"/>
    <w:rsid w:val="005D0C88"/>
    <w:rsid w:val="005D10D7"/>
    <w:rsid w:val="005D1962"/>
    <w:rsid w:val="005D1BDF"/>
    <w:rsid w:val="005D211B"/>
    <w:rsid w:val="005D2336"/>
    <w:rsid w:val="005D280E"/>
    <w:rsid w:val="005D2CCA"/>
    <w:rsid w:val="005D332F"/>
    <w:rsid w:val="005D3411"/>
    <w:rsid w:val="005D3517"/>
    <w:rsid w:val="005D3815"/>
    <w:rsid w:val="005D3991"/>
    <w:rsid w:val="005D3A16"/>
    <w:rsid w:val="005D3BC6"/>
    <w:rsid w:val="005D4A29"/>
    <w:rsid w:val="005D4B18"/>
    <w:rsid w:val="005D4B25"/>
    <w:rsid w:val="005D4B3C"/>
    <w:rsid w:val="005D59B5"/>
    <w:rsid w:val="005D5A8F"/>
    <w:rsid w:val="005D64A8"/>
    <w:rsid w:val="005D64CF"/>
    <w:rsid w:val="005D6861"/>
    <w:rsid w:val="005D6993"/>
    <w:rsid w:val="005D7288"/>
    <w:rsid w:val="005D7FA3"/>
    <w:rsid w:val="005E0129"/>
    <w:rsid w:val="005E031C"/>
    <w:rsid w:val="005E0AC3"/>
    <w:rsid w:val="005E0AEB"/>
    <w:rsid w:val="005E0D2C"/>
    <w:rsid w:val="005E0EAF"/>
    <w:rsid w:val="005E100F"/>
    <w:rsid w:val="005E14A6"/>
    <w:rsid w:val="005E152D"/>
    <w:rsid w:val="005E1B3E"/>
    <w:rsid w:val="005E1B87"/>
    <w:rsid w:val="005E1C10"/>
    <w:rsid w:val="005E285B"/>
    <w:rsid w:val="005E2927"/>
    <w:rsid w:val="005E3229"/>
    <w:rsid w:val="005E3280"/>
    <w:rsid w:val="005E33A1"/>
    <w:rsid w:val="005E3705"/>
    <w:rsid w:val="005E380E"/>
    <w:rsid w:val="005E3977"/>
    <w:rsid w:val="005E39B2"/>
    <w:rsid w:val="005E3C00"/>
    <w:rsid w:val="005E3C38"/>
    <w:rsid w:val="005E3D81"/>
    <w:rsid w:val="005E3FDB"/>
    <w:rsid w:val="005E4075"/>
    <w:rsid w:val="005E4A60"/>
    <w:rsid w:val="005E4BA4"/>
    <w:rsid w:val="005E574A"/>
    <w:rsid w:val="005E5A57"/>
    <w:rsid w:val="005E5E13"/>
    <w:rsid w:val="005E5F31"/>
    <w:rsid w:val="005E672E"/>
    <w:rsid w:val="005E6BD2"/>
    <w:rsid w:val="005E6C1F"/>
    <w:rsid w:val="005E6DDF"/>
    <w:rsid w:val="005E752D"/>
    <w:rsid w:val="005E76A2"/>
    <w:rsid w:val="005E7E15"/>
    <w:rsid w:val="005F051C"/>
    <w:rsid w:val="005F05B9"/>
    <w:rsid w:val="005F06F6"/>
    <w:rsid w:val="005F0A47"/>
    <w:rsid w:val="005F104E"/>
    <w:rsid w:val="005F1744"/>
    <w:rsid w:val="005F1C48"/>
    <w:rsid w:val="005F1F7F"/>
    <w:rsid w:val="005F2320"/>
    <w:rsid w:val="005F2997"/>
    <w:rsid w:val="005F32E7"/>
    <w:rsid w:val="005F3528"/>
    <w:rsid w:val="005F371B"/>
    <w:rsid w:val="005F38AC"/>
    <w:rsid w:val="005F3B5F"/>
    <w:rsid w:val="005F3D47"/>
    <w:rsid w:val="005F3FCA"/>
    <w:rsid w:val="005F423C"/>
    <w:rsid w:val="005F493B"/>
    <w:rsid w:val="005F4AEE"/>
    <w:rsid w:val="005F4B00"/>
    <w:rsid w:val="005F4F96"/>
    <w:rsid w:val="005F516B"/>
    <w:rsid w:val="005F53B9"/>
    <w:rsid w:val="005F5520"/>
    <w:rsid w:val="005F55B3"/>
    <w:rsid w:val="005F56B4"/>
    <w:rsid w:val="005F58EE"/>
    <w:rsid w:val="005F5A3A"/>
    <w:rsid w:val="005F5A42"/>
    <w:rsid w:val="005F5D69"/>
    <w:rsid w:val="005F5E5C"/>
    <w:rsid w:val="005F5E5E"/>
    <w:rsid w:val="005F5E79"/>
    <w:rsid w:val="005F6D72"/>
    <w:rsid w:val="005F6DEC"/>
    <w:rsid w:val="005F7962"/>
    <w:rsid w:val="005F7995"/>
    <w:rsid w:val="005F7BCC"/>
    <w:rsid w:val="005F7DC3"/>
    <w:rsid w:val="005F7DF2"/>
    <w:rsid w:val="005F7FF8"/>
    <w:rsid w:val="0060007F"/>
    <w:rsid w:val="00600323"/>
    <w:rsid w:val="00600382"/>
    <w:rsid w:val="00600703"/>
    <w:rsid w:val="0060085F"/>
    <w:rsid w:val="00600AAA"/>
    <w:rsid w:val="00601327"/>
    <w:rsid w:val="00601B74"/>
    <w:rsid w:val="00601E28"/>
    <w:rsid w:val="00602329"/>
    <w:rsid w:val="0060274B"/>
    <w:rsid w:val="00602874"/>
    <w:rsid w:val="00602A54"/>
    <w:rsid w:val="00602A68"/>
    <w:rsid w:val="00602D60"/>
    <w:rsid w:val="006030D7"/>
    <w:rsid w:val="0060325C"/>
    <w:rsid w:val="00603567"/>
    <w:rsid w:val="0060379B"/>
    <w:rsid w:val="00603E97"/>
    <w:rsid w:val="00604311"/>
    <w:rsid w:val="00604901"/>
    <w:rsid w:val="00604A17"/>
    <w:rsid w:val="00604CEE"/>
    <w:rsid w:val="00605410"/>
    <w:rsid w:val="0060542A"/>
    <w:rsid w:val="006059AD"/>
    <w:rsid w:val="00605F50"/>
    <w:rsid w:val="0060603B"/>
    <w:rsid w:val="00606468"/>
    <w:rsid w:val="0060698C"/>
    <w:rsid w:val="00606EC2"/>
    <w:rsid w:val="006071FA"/>
    <w:rsid w:val="006073F8"/>
    <w:rsid w:val="0060762C"/>
    <w:rsid w:val="00610257"/>
    <w:rsid w:val="00610485"/>
    <w:rsid w:val="00610AFC"/>
    <w:rsid w:val="00610DAC"/>
    <w:rsid w:val="0061104A"/>
    <w:rsid w:val="00611141"/>
    <w:rsid w:val="006112F7"/>
    <w:rsid w:val="0061144C"/>
    <w:rsid w:val="00611450"/>
    <w:rsid w:val="0061166D"/>
    <w:rsid w:val="00611787"/>
    <w:rsid w:val="00611D14"/>
    <w:rsid w:val="00611F93"/>
    <w:rsid w:val="00612111"/>
    <w:rsid w:val="0061246A"/>
    <w:rsid w:val="0061270A"/>
    <w:rsid w:val="00612B7E"/>
    <w:rsid w:val="00612D78"/>
    <w:rsid w:val="0061328F"/>
    <w:rsid w:val="006134C6"/>
    <w:rsid w:val="00613DD5"/>
    <w:rsid w:val="00614049"/>
    <w:rsid w:val="006140F1"/>
    <w:rsid w:val="0061420A"/>
    <w:rsid w:val="00614299"/>
    <w:rsid w:val="006142C1"/>
    <w:rsid w:val="00614706"/>
    <w:rsid w:val="00614730"/>
    <w:rsid w:val="006149CB"/>
    <w:rsid w:val="00614A36"/>
    <w:rsid w:val="00614CF5"/>
    <w:rsid w:val="00615115"/>
    <w:rsid w:val="0061530D"/>
    <w:rsid w:val="006155EF"/>
    <w:rsid w:val="00615B33"/>
    <w:rsid w:val="00615C46"/>
    <w:rsid w:val="00615C95"/>
    <w:rsid w:val="00615CAF"/>
    <w:rsid w:val="0061614D"/>
    <w:rsid w:val="0061638D"/>
    <w:rsid w:val="00616CA0"/>
    <w:rsid w:val="00616FCB"/>
    <w:rsid w:val="006170BA"/>
    <w:rsid w:val="0061733B"/>
    <w:rsid w:val="00617ADA"/>
    <w:rsid w:val="00617C90"/>
    <w:rsid w:val="00617DF8"/>
    <w:rsid w:val="00620274"/>
    <w:rsid w:val="00620C85"/>
    <w:rsid w:val="00621B92"/>
    <w:rsid w:val="00621E31"/>
    <w:rsid w:val="00621E6F"/>
    <w:rsid w:val="00621EE5"/>
    <w:rsid w:val="00622880"/>
    <w:rsid w:val="00622A28"/>
    <w:rsid w:val="00622A8C"/>
    <w:rsid w:val="00622C53"/>
    <w:rsid w:val="00622C93"/>
    <w:rsid w:val="006232E6"/>
    <w:rsid w:val="00623E85"/>
    <w:rsid w:val="0062468B"/>
    <w:rsid w:val="0062473C"/>
    <w:rsid w:val="0062474D"/>
    <w:rsid w:val="00624DA7"/>
    <w:rsid w:val="00625BD9"/>
    <w:rsid w:val="00625BE9"/>
    <w:rsid w:val="00626018"/>
    <w:rsid w:val="00626479"/>
    <w:rsid w:val="00626AB4"/>
    <w:rsid w:val="00626C9A"/>
    <w:rsid w:val="00626CCE"/>
    <w:rsid w:val="00627C5A"/>
    <w:rsid w:val="00627FF8"/>
    <w:rsid w:val="00630599"/>
    <w:rsid w:val="00630715"/>
    <w:rsid w:val="00630B23"/>
    <w:rsid w:val="00630E9E"/>
    <w:rsid w:val="006312EE"/>
    <w:rsid w:val="00631376"/>
    <w:rsid w:val="0063144D"/>
    <w:rsid w:val="006316C5"/>
    <w:rsid w:val="00631724"/>
    <w:rsid w:val="0063179B"/>
    <w:rsid w:val="006318F7"/>
    <w:rsid w:val="00631C00"/>
    <w:rsid w:val="00631EE9"/>
    <w:rsid w:val="006321F3"/>
    <w:rsid w:val="00632875"/>
    <w:rsid w:val="0063294F"/>
    <w:rsid w:val="00632EC6"/>
    <w:rsid w:val="00632F9A"/>
    <w:rsid w:val="00632FD3"/>
    <w:rsid w:val="006332DE"/>
    <w:rsid w:val="006334CC"/>
    <w:rsid w:val="00633749"/>
    <w:rsid w:val="0063413F"/>
    <w:rsid w:val="006349B0"/>
    <w:rsid w:val="00634B7B"/>
    <w:rsid w:val="00634C50"/>
    <w:rsid w:val="00634C91"/>
    <w:rsid w:val="0063513A"/>
    <w:rsid w:val="0063576B"/>
    <w:rsid w:val="00635797"/>
    <w:rsid w:val="006357BA"/>
    <w:rsid w:val="006359DD"/>
    <w:rsid w:val="006359E0"/>
    <w:rsid w:val="0063628B"/>
    <w:rsid w:val="006364A6"/>
    <w:rsid w:val="00636652"/>
    <w:rsid w:val="00636ACC"/>
    <w:rsid w:val="00636B2B"/>
    <w:rsid w:val="00636B76"/>
    <w:rsid w:val="006377BD"/>
    <w:rsid w:val="006378E6"/>
    <w:rsid w:val="00637F80"/>
    <w:rsid w:val="00640049"/>
    <w:rsid w:val="0064011F"/>
    <w:rsid w:val="0064014B"/>
    <w:rsid w:val="006401D9"/>
    <w:rsid w:val="0064030B"/>
    <w:rsid w:val="0064033F"/>
    <w:rsid w:val="00640471"/>
    <w:rsid w:val="00640681"/>
    <w:rsid w:val="00640D2C"/>
    <w:rsid w:val="00640DD2"/>
    <w:rsid w:val="00640DD7"/>
    <w:rsid w:val="00640DFA"/>
    <w:rsid w:val="00641607"/>
    <w:rsid w:val="006416AD"/>
    <w:rsid w:val="006418B5"/>
    <w:rsid w:val="006418F3"/>
    <w:rsid w:val="00641C8E"/>
    <w:rsid w:val="00641F24"/>
    <w:rsid w:val="00642293"/>
    <w:rsid w:val="0064237D"/>
    <w:rsid w:val="00642380"/>
    <w:rsid w:val="00642BC5"/>
    <w:rsid w:val="00642D93"/>
    <w:rsid w:val="00642E7A"/>
    <w:rsid w:val="00642F0A"/>
    <w:rsid w:val="00643207"/>
    <w:rsid w:val="006439E0"/>
    <w:rsid w:val="00643C34"/>
    <w:rsid w:val="00643C5F"/>
    <w:rsid w:val="00643F46"/>
    <w:rsid w:val="00644040"/>
    <w:rsid w:val="00645417"/>
    <w:rsid w:val="00645AEA"/>
    <w:rsid w:val="006461C7"/>
    <w:rsid w:val="00646285"/>
    <w:rsid w:val="00646313"/>
    <w:rsid w:val="00646A7B"/>
    <w:rsid w:val="00646CDB"/>
    <w:rsid w:val="00647572"/>
    <w:rsid w:val="006479A1"/>
    <w:rsid w:val="00647ADB"/>
    <w:rsid w:val="00647BEE"/>
    <w:rsid w:val="00647C8E"/>
    <w:rsid w:val="00647E63"/>
    <w:rsid w:val="00647FA2"/>
    <w:rsid w:val="0065010C"/>
    <w:rsid w:val="00650142"/>
    <w:rsid w:val="00651480"/>
    <w:rsid w:val="00651821"/>
    <w:rsid w:val="006518BB"/>
    <w:rsid w:val="00651995"/>
    <w:rsid w:val="006520C0"/>
    <w:rsid w:val="00652318"/>
    <w:rsid w:val="006526A5"/>
    <w:rsid w:val="006527E6"/>
    <w:rsid w:val="0065280D"/>
    <w:rsid w:val="00652891"/>
    <w:rsid w:val="0065297D"/>
    <w:rsid w:val="00652B27"/>
    <w:rsid w:val="00652B99"/>
    <w:rsid w:val="00652BA2"/>
    <w:rsid w:val="00652E95"/>
    <w:rsid w:val="00652ED3"/>
    <w:rsid w:val="00652F63"/>
    <w:rsid w:val="0065333A"/>
    <w:rsid w:val="0065355E"/>
    <w:rsid w:val="00653B64"/>
    <w:rsid w:val="00653D8D"/>
    <w:rsid w:val="00653DB3"/>
    <w:rsid w:val="00654062"/>
    <w:rsid w:val="006543FE"/>
    <w:rsid w:val="006547FB"/>
    <w:rsid w:val="006552F4"/>
    <w:rsid w:val="00655946"/>
    <w:rsid w:val="00655A34"/>
    <w:rsid w:val="00655F86"/>
    <w:rsid w:val="00656003"/>
    <w:rsid w:val="006563A0"/>
    <w:rsid w:val="0065652C"/>
    <w:rsid w:val="00656A90"/>
    <w:rsid w:val="0065714E"/>
    <w:rsid w:val="00657363"/>
    <w:rsid w:val="00657B43"/>
    <w:rsid w:val="00657EE7"/>
    <w:rsid w:val="00660043"/>
    <w:rsid w:val="006602BE"/>
    <w:rsid w:val="00660804"/>
    <w:rsid w:val="00660BD2"/>
    <w:rsid w:val="006614CE"/>
    <w:rsid w:val="0066191A"/>
    <w:rsid w:val="00661F0C"/>
    <w:rsid w:val="00662000"/>
    <w:rsid w:val="00662127"/>
    <w:rsid w:val="00662A1C"/>
    <w:rsid w:val="00662B90"/>
    <w:rsid w:val="0066343B"/>
    <w:rsid w:val="00663553"/>
    <w:rsid w:val="00663952"/>
    <w:rsid w:val="00663AB3"/>
    <w:rsid w:val="00663B85"/>
    <w:rsid w:val="00663F06"/>
    <w:rsid w:val="00664330"/>
    <w:rsid w:val="00664D9E"/>
    <w:rsid w:val="00664DF1"/>
    <w:rsid w:val="00665118"/>
    <w:rsid w:val="006655C9"/>
    <w:rsid w:val="006655E7"/>
    <w:rsid w:val="00665A4B"/>
    <w:rsid w:val="00665AA4"/>
    <w:rsid w:val="00665B66"/>
    <w:rsid w:val="00665CBE"/>
    <w:rsid w:val="00665CFA"/>
    <w:rsid w:val="00665FEC"/>
    <w:rsid w:val="006660BB"/>
    <w:rsid w:val="006661A6"/>
    <w:rsid w:val="006662B7"/>
    <w:rsid w:val="0066653E"/>
    <w:rsid w:val="0066683B"/>
    <w:rsid w:val="00666A6B"/>
    <w:rsid w:val="0066714E"/>
    <w:rsid w:val="006671B6"/>
    <w:rsid w:val="006674D9"/>
    <w:rsid w:val="006677D0"/>
    <w:rsid w:val="00667838"/>
    <w:rsid w:val="00667BC1"/>
    <w:rsid w:val="006702E1"/>
    <w:rsid w:val="006703E3"/>
    <w:rsid w:val="00670AD4"/>
    <w:rsid w:val="00670FAA"/>
    <w:rsid w:val="00671057"/>
    <w:rsid w:val="00671205"/>
    <w:rsid w:val="0067131E"/>
    <w:rsid w:val="006717B1"/>
    <w:rsid w:val="00671BA0"/>
    <w:rsid w:val="00671E52"/>
    <w:rsid w:val="00671FCD"/>
    <w:rsid w:val="006723F0"/>
    <w:rsid w:val="00672869"/>
    <w:rsid w:val="00672BA8"/>
    <w:rsid w:val="00672CE2"/>
    <w:rsid w:val="00672F4E"/>
    <w:rsid w:val="00672F67"/>
    <w:rsid w:val="0067337D"/>
    <w:rsid w:val="0067377D"/>
    <w:rsid w:val="006737BC"/>
    <w:rsid w:val="00673AC6"/>
    <w:rsid w:val="00673B9C"/>
    <w:rsid w:val="00673C20"/>
    <w:rsid w:val="00673CEF"/>
    <w:rsid w:val="00673D90"/>
    <w:rsid w:val="00673DC2"/>
    <w:rsid w:val="00673FB6"/>
    <w:rsid w:val="00673FE3"/>
    <w:rsid w:val="0067421C"/>
    <w:rsid w:val="00674339"/>
    <w:rsid w:val="0067433C"/>
    <w:rsid w:val="006754BC"/>
    <w:rsid w:val="006755CD"/>
    <w:rsid w:val="00675CF9"/>
    <w:rsid w:val="00675E17"/>
    <w:rsid w:val="00675E80"/>
    <w:rsid w:val="00675F80"/>
    <w:rsid w:val="00676109"/>
    <w:rsid w:val="006767A6"/>
    <w:rsid w:val="00676FE5"/>
    <w:rsid w:val="0067709B"/>
    <w:rsid w:val="006771F3"/>
    <w:rsid w:val="00677613"/>
    <w:rsid w:val="00677708"/>
    <w:rsid w:val="00677721"/>
    <w:rsid w:val="006779E1"/>
    <w:rsid w:val="00677CDE"/>
    <w:rsid w:val="00677EF9"/>
    <w:rsid w:val="00677FDF"/>
    <w:rsid w:val="00680193"/>
    <w:rsid w:val="006805EA"/>
    <w:rsid w:val="00680701"/>
    <w:rsid w:val="00680A46"/>
    <w:rsid w:val="0068157A"/>
    <w:rsid w:val="00681618"/>
    <w:rsid w:val="00681963"/>
    <w:rsid w:val="00681A03"/>
    <w:rsid w:val="00681BB3"/>
    <w:rsid w:val="0068294B"/>
    <w:rsid w:val="00683497"/>
    <w:rsid w:val="006834CD"/>
    <w:rsid w:val="00683799"/>
    <w:rsid w:val="006837A8"/>
    <w:rsid w:val="006838EE"/>
    <w:rsid w:val="006839FA"/>
    <w:rsid w:val="00683E0E"/>
    <w:rsid w:val="00684643"/>
    <w:rsid w:val="006847C7"/>
    <w:rsid w:val="0068493E"/>
    <w:rsid w:val="00684F34"/>
    <w:rsid w:val="006851DA"/>
    <w:rsid w:val="006853FD"/>
    <w:rsid w:val="00685B36"/>
    <w:rsid w:val="00686938"/>
    <w:rsid w:val="00686EF7"/>
    <w:rsid w:val="00687242"/>
    <w:rsid w:val="00687D8E"/>
    <w:rsid w:val="00687FD3"/>
    <w:rsid w:val="006900D4"/>
    <w:rsid w:val="006901B8"/>
    <w:rsid w:val="0069117C"/>
    <w:rsid w:val="0069156F"/>
    <w:rsid w:val="00691702"/>
    <w:rsid w:val="00691819"/>
    <w:rsid w:val="00691A4F"/>
    <w:rsid w:val="00691CB3"/>
    <w:rsid w:val="00691E77"/>
    <w:rsid w:val="006925CC"/>
    <w:rsid w:val="00692660"/>
    <w:rsid w:val="006926BA"/>
    <w:rsid w:val="00692878"/>
    <w:rsid w:val="00692944"/>
    <w:rsid w:val="00692BD1"/>
    <w:rsid w:val="0069356D"/>
    <w:rsid w:val="0069383A"/>
    <w:rsid w:val="006938A5"/>
    <w:rsid w:val="00693AE2"/>
    <w:rsid w:val="00693DED"/>
    <w:rsid w:val="00693F86"/>
    <w:rsid w:val="006944DE"/>
    <w:rsid w:val="006945B6"/>
    <w:rsid w:val="00694C13"/>
    <w:rsid w:val="006952CA"/>
    <w:rsid w:val="006958B8"/>
    <w:rsid w:val="00695B6C"/>
    <w:rsid w:val="00695F74"/>
    <w:rsid w:val="006964D7"/>
    <w:rsid w:val="00696509"/>
    <w:rsid w:val="0069686B"/>
    <w:rsid w:val="00696906"/>
    <w:rsid w:val="00696A30"/>
    <w:rsid w:val="00696A35"/>
    <w:rsid w:val="00696BA6"/>
    <w:rsid w:val="00696C8A"/>
    <w:rsid w:val="00696E4F"/>
    <w:rsid w:val="00696FD4"/>
    <w:rsid w:val="006A0043"/>
    <w:rsid w:val="006A0434"/>
    <w:rsid w:val="006A0683"/>
    <w:rsid w:val="006A069F"/>
    <w:rsid w:val="006A0AFC"/>
    <w:rsid w:val="006A0C18"/>
    <w:rsid w:val="006A0EF8"/>
    <w:rsid w:val="006A0F36"/>
    <w:rsid w:val="006A117F"/>
    <w:rsid w:val="006A11B8"/>
    <w:rsid w:val="006A12FC"/>
    <w:rsid w:val="006A1524"/>
    <w:rsid w:val="006A1924"/>
    <w:rsid w:val="006A1BEB"/>
    <w:rsid w:val="006A1C3A"/>
    <w:rsid w:val="006A22A6"/>
    <w:rsid w:val="006A22EF"/>
    <w:rsid w:val="006A240F"/>
    <w:rsid w:val="006A25B7"/>
    <w:rsid w:val="006A26B9"/>
    <w:rsid w:val="006A28F8"/>
    <w:rsid w:val="006A2BC7"/>
    <w:rsid w:val="006A2D3A"/>
    <w:rsid w:val="006A2F26"/>
    <w:rsid w:val="006A3728"/>
    <w:rsid w:val="006A3815"/>
    <w:rsid w:val="006A3B7F"/>
    <w:rsid w:val="006A3CD6"/>
    <w:rsid w:val="006A4058"/>
    <w:rsid w:val="006A48A5"/>
    <w:rsid w:val="006A4DE3"/>
    <w:rsid w:val="006A50E6"/>
    <w:rsid w:val="006A5756"/>
    <w:rsid w:val="006A5FC7"/>
    <w:rsid w:val="006A6124"/>
    <w:rsid w:val="006A6468"/>
    <w:rsid w:val="006A6B4B"/>
    <w:rsid w:val="006A6E98"/>
    <w:rsid w:val="006A6EC3"/>
    <w:rsid w:val="006A6F9C"/>
    <w:rsid w:val="006A7208"/>
    <w:rsid w:val="006A7497"/>
    <w:rsid w:val="006A78EE"/>
    <w:rsid w:val="006B043E"/>
    <w:rsid w:val="006B0544"/>
    <w:rsid w:val="006B0B9A"/>
    <w:rsid w:val="006B0BCD"/>
    <w:rsid w:val="006B0CD3"/>
    <w:rsid w:val="006B14EA"/>
    <w:rsid w:val="006B1551"/>
    <w:rsid w:val="006B17A8"/>
    <w:rsid w:val="006B18D6"/>
    <w:rsid w:val="006B197D"/>
    <w:rsid w:val="006B1B59"/>
    <w:rsid w:val="006B1BBB"/>
    <w:rsid w:val="006B256C"/>
    <w:rsid w:val="006B2A4E"/>
    <w:rsid w:val="006B350A"/>
    <w:rsid w:val="006B38B8"/>
    <w:rsid w:val="006B4125"/>
    <w:rsid w:val="006B4376"/>
    <w:rsid w:val="006B46F6"/>
    <w:rsid w:val="006B47D3"/>
    <w:rsid w:val="006B4B25"/>
    <w:rsid w:val="006B4FBD"/>
    <w:rsid w:val="006B534B"/>
    <w:rsid w:val="006B542B"/>
    <w:rsid w:val="006B5525"/>
    <w:rsid w:val="006B5597"/>
    <w:rsid w:val="006B5FC8"/>
    <w:rsid w:val="006B61DE"/>
    <w:rsid w:val="006B6694"/>
    <w:rsid w:val="006B68FF"/>
    <w:rsid w:val="006B6903"/>
    <w:rsid w:val="006B6DAC"/>
    <w:rsid w:val="006B6EB1"/>
    <w:rsid w:val="006B7262"/>
    <w:rsid w:val="006B73E5"/>
    <w:rsid w:val="006B7715"/>
    <w:rsid w:val="006B78F4"/>
    <w:rsid w:val="006C03B8"/>
    <w:rsid w:val="006C0476"/>
    <w:rsid w:val="006C05F1"/>
    <w:rsid w:val="006C05FA"/>
    <w:rsid w:val="006C0A2C"/>
    <w:rsid w:val="006C0CF3"/>
    <w:rsid w:val="006C0DFD"/>
    <w:rsid w:val="006C1C36"/>
    <w:rsid w:val="006C1FD4"/>
    <w:rsid w:val="006C2058"/>
    <w:rsid w:val="006C24B6"/>
    <w:rsid w:val="006C293D"/>
    <w:rsid w:val="006C2C2A"/>
    <w:rsid w:val="006C31C0"/>
    <w:rsid w:val="006C32C4"/>
    <w:rsid w:val="006C404D"/>
    <w:rsid w:val="006C4624"/>
    <w:rsid w:val="006C4C13"/>
    <w:rsid w:val="006C4C62"/>
    <w:rsid w:val="006C566A"/>
    <w:rsid w:val="006C567C"/>
    <w:rsid w:val="006C5974"/>
    <w:rsid w:val="006C5A46"/>
    <w:rsid w:val="006C5D3E"/>
    <w:rsid w:val="006C5DCA"/>
    <w:rsid w:val="006C5F44"/>
    <w:rsid w:val="006C6203"/>
    <w:rsid w:val="006C628D"/>
    <w:rsid w:val="006C62D4"/>
    <w:rsid w:val="006C637C"/>
    <w:rsid w:val="006C683C"/>
    <w:rsid w:val="006C6BAD"/>
    <w:rsid w:val="006C703A"/>
    <w:rsid w:val="006C7A7F"/>
    <w:rsid w:val="006C7C8D"/>
    <w:rsid w:val="006D0002"/>
    <w:rsid w:val="006D043B"/>
    <w:rsid w:val="006D063A"/>
    <w:rsid w:val="006D093B"/>
    <w:rsid w:val="006D0C38"/>
    <w:rsid w:val="006D0C58"/>
    <w:rsid w:val="006D0FDE"/>
    <w:rsid w:val="006D1042"/>
    <w:rsid w:val="006D1752"/>
    <w:rsid w:val="006D1CF1"/>
    <w:rsid w:val="006D1F75"/>
    <w:rsid w:val="006D2042"/>
    <w:rsid w:val="006D2155"/>
    <w:rsid w:val="006D2201"/>
    <w:rsid w:val="006D2315"/>
    <w:rsid w:val="006D2950"/>
    <w:rsid w:val="006D2C83"/>
    <w:rsid w:val="006D2EC2"/>
    <w:rsid w:val="006D2FDF"/>
    <w:rsid w:val="006D34E4"/>
    <w:rsid w:val="006D35F6"/>
    <w:rsid w:val="006D3B5A"/>
    <w:rsid w:val="006D3BCE"/>
    <w:rsid w:val="006D3C47"/>
    <w:rsid w:val="006D3F0B"/>
    <w:rsid w:val="006D40A3"/>
    <w:rsid w:val="006D4E80"/>
    <w:rsid w:val="006D517B"/>
    <w:rsid w:val="006D539A"/>
    <w:rsid w:val="006D540E"/>
    <w:rsid w:val="006D54BA"/>
    <w:rsid w:val="006D58F2"/>
    <w:rsid w:val="006D5ADF"/>
    <w:rsid w:val="006D5C63"/>
    <w:rsid w:val="006D5D32"/>
    <w:rsid w:val="006D5FD0"/>
    <w:rsid w:val="006D65AD"/>
    <w:rsid w:val="006D6860"/>
    <w:rsid w:val="006D6F0B"/>
    <w:rsid w:val="006D7B10"/>
    <w:rsid w:val="006D7BE8"/>
    <w:rsid w:val="006D7FD3"/>
    <w:rsid w:val="006E0011"/>
    <w:rsid w:val="006E001B"/>
    <w:rsid w:val="006E0232"/>
    <w:rsid w:val="006E07AE"/>
    <w:rsid w:val="006E09D3"/>
    <w:rsid w:val="006E0D42"/>
    <w:rsid w:val="006E11C3"/>
    <w:rsid w:val="006E125E"/>
    <w:rsid w:val="006E15DC"/>
    <w:rsid w:val="006E2480"/>
    <w:rsid w:val="006E2729"/>
    <w:rsid w:val="006E2737"/>
    <w:rsid w:val="006E282C"/>
    <w:rsid w:val="006E2A09"/>
    <w:rsid w:val="006E306F"/>
    <w:rsid w:val="006E30C5"/>
    <w:rsid w:val="006E3252"/>
    <w:rsid w:val="006E3554"/>
    <w:rsid w:val="006E35B4"/>
    <w:rsid w:val="006E361D"/>
    <w:rsid w:val="006E3AF9"/>
    <w:rsid w:val="006E3D24"/>
    <w:rsid w:val="006E3F9D"/>
    <w:rsid w:val="006E424B"/>
    <w:rsid w:val="006E4BE5"/>
    <w:rsid w:val="006E4C57"/>
    <w:rsid w:val="006E4FDE"/>
    <w:rsid w:val="006E52DC"/>
    <w:rsid w:val="006E594E"/>
    <w:rsid w:val="006E5A28"/>
    <w:rsid w:val="006E60B1"/>
    <w:rsid w:val="006E665F"/>
    <w:rsid w:val="006E66BE"/>
    <w:rsid w:val="006E69EA"/>
    <w:rsid w:val="006E7517"/>
    <w:rsid w:val="006E7B23"/>
    <w:rsid w:val="006E7FAE"/>
    <w:rsid w:val="006F0D1C"/>
    <w:rsid w:val="006F1A2D"/>
    <w:rsid w:val="006F1D25"/>
    <w:rsid w:val="006F21ED"/>
    <w:rsid w:val="006F2241"/>
    <w:rsid w:val="006F27B4"/>
    <w:rsid w:val="006F27E5"/>
    <w:rsid w:val="006F2989"/>
    <w:rsid w:val="006F2D6E"/>
    <w:rsid w:val="006F2FE3"/>
    <w:rsid w:val="006F3D35"/>
    <w:rsid w:val="006F45A6"/>
    <w:rsid w:val="006F4629"/>
    <w:rsid w:val="006F46F5"/>
    <w:rsid w:val="006F4F52"/>
    <w:rsid w:val="006F5032"/>
    <w:rsid w:val="006F50B2"/>
    <w:rsid w:val="006F50EA"/>
    <w:rsid w:val="006F5276"/>
    <w:rsid w:val="006F54ED"/>
    <w:rsid w:val="006F5536"/>
    <w:rsid w:val="006F5671"/>
    <w:rsid w:val="006F5746"/>
    <w:rsid w:val="006F5970"/>
    <w:rsid w:val="006F5B36"/>
    <w:rsid w:val="006F5B7B"/>
    <w:rsid w:val="006F5BCA"/>
    <w:rsid w:val="006F5CB8"/>
    <w:rsid w:val="006F5D00"/>
    <w:rsid w:val="006F5F1B"/>
    <w:rsid w:val="006F63C6"/>
    <w:rsid w:val="006F6622"/>
    <w:rsid w:val="006F6D77"/>
    <w:rsid w:val="006F6F69"/>
    <w:rsid w:val="006F7296"/>
    <w:rsid w:val="006F7378"/>
    <w:rsid w:val="006F77CB"/>
    <w:rsid w:val="006F78AF"/>
    <w:rsid w:val="006F7CD1"/>
    <w:rsid w:val="00700275"/>
    <w:rsid w:val="00700A8F"/>
    <w:rsid w:val="00700B23"/>
    <w:rsid w:val="00700B69"/>
    <w:rsid w:val="00700E61"/>
    <w:rsid w:val="00700F43"/>
    <w:rsid w:val="00701080"/>
    <w:rsid w:val="0070133C"/>
    <w:rsid w:val="00701B05"/>
    <w:rsid w:val="00701EF8"/>
    <w:rsid w:val="007022D3"/>
    <w:rsid w:val="00702B39"/>
    <w:rsid w:val="00702DA5"/>
    <w:rsid w:val="00702E57"/>
    <w:rsid w:val="0070305E"/>
    <w:rsid w:val="0070320A"/>
    <w:rsid w:val="00703304"/>
    <w:rsid w:val="00703429"/>
    <w:rsid w:val="0070393D"/>
    <w:rsid w:val="00703B92"/>
    <w:rsid w:val="00703D8E"/>
    <w:rsid w:val="00703F97"/>
    <w:rsid w:val="00704821"/>
    <w:rsid w:val="007048A7"/>
    <w:rsid w:val="00704E7E"/>
    <w:rsid w:val="00704F9B"/>
    <w:rsid w:val="00705681"/>
    <w:rsid w:val="00705B03"/>
    <w:rsid w:val="00705B38"/>
    <w:rsid w:val="00705C60"/>
    <w:rsid w:val="00706061"/>
    <w:rsid w:val="00706C6B"/>
    <w:rsid w:val="007070A6"/>
    <w:rsid w:val="00707EE3"/>
    <w:rsid w:val="007103C8"/>
    <w:rsid w:val="0071099C"/>
    <w:rsid w:val="00710DA4"/>
    <w:rsid w:val="00710EAC"/>
    <w:rsid w:val="007110B7"/>
    <w:rsid w:val="007110FA"/>
    <w:rsid w:val="00711728"/>
    <w:rsid w:val="00711B5C"/>
    <w:rsid w:val="00711F41"/>
    <w:rsid w:val="0071214D"/>
    <w:rsid w:val="00713BA8"/>
    <w:rsid w:val="00713F5F"/>
    <w:rsid w:val="00714547"/>
    <w:rsid w:val="00714A87"/>
    <w:rsid w:val="00714ABC"/>
    <w:rsid w:val="00714C17"/>
    <w:rsid w:val="00714E7E"/>
    <w:rsid w:val="00715551"/>
    <w:rsid w:val="00715DB4"/>
    <w:rsid w:val="0071635B"/>
    <w:rsid w:val="007163A5"/>
    <w:rsid w:val="0071673B"/>
    <w:rsid w:val="007168B3"/>
    <w:rsid w:val="00716B73"/>
    <w:rsid w:val="00716C7D"/>
    <w:rsid w:val="00716FF9"/>
    <w:rsid w:val="0071757F"/>
    <w:rsid w:val="007175E5"/>
    <w:rsid w:val="007177EB"/>
    <w:rsid w:val="00717C20"/>
    <w:rsid w:val="00717C8C"/>
    <w:rsid w:val="00717FED"/>
    <w:rsid w:val="00720057"/>
    <w:rsid w:val="00720407"/>
    <w:rsid w:val="007205DF"/>
    <w:rsid w:val="007206BB"/>
    <w:rsid w:val="00720C72"/>
    <w:rsid w:val="00720E9E"/>
    <w:rsid w:val="0072114A"/>
    <w:rsid w:val="007211F8"/>
    <w:rsid w:val="007213D7"/>
    <w:rsid w:val="007216D8"/>
    <w:rsid w:val="007219FF"/>
    <w:rsid w:val="00721A54"/>
    <w:rsid w:val="00721C66"/>
    <w:rsid w:val="00721DA5"/>
    <w:rsid w:val="00721FCD"/>
    <w:rsid w:val="007225E7"/>
    <w:rsid w:val="00722B14"/>
    <w:rsid w:val="00722E92"/>
    <w:rsid w:val="00722FC2"/>
    <w:rsid w:val="00723A27"/>
    <w:rsid w:val="00723A92"/>
    <w:rsid w:val="00723CAA"/>
    <w:rsid w:val="0072437F"/>
    <w:rsid w:val="00724459"/>
    <w:rsid w:val="007247A1"/>
    <w:rsid w:val="00725543"/>
    <w:rsid w:val="0072599E"/>
    <w:rsid w:val="007262CF"/>
    <w:rsid w:val="0072633D"/>
    <w:rsid w:val="007264E2"/>
    <w:rsid w:val="00726A18"/>
    <w:rsid w:val="00726C79"/>
    <w:rsid w:val="00726D45"/>
    <w:rsid w:val="007270C2"/>
    <w:rsid w:val="007273B3"/>
    <w:rsid w:val="007273C9"/>
    <w:rsid w:val="00727816"/>
    <w:rsid w:val="00727EEE"/>
    <w:rsid w:val="0073007D"/>
    <w:rsid w:val="00730143"/>
    <w:rsid w:val="00730459"/>
    <w:rsid w:val="007306C7"/>
    <w:rsid w:val="007308EB"/>
    <w:rsid w:val="00731046"/>
    <w:rsid w:val="007315C0"/>
    <w:rsid w:val="0073164C"/>
    <w:rsid w:val="00731A1D"/>
    <w:rsid w:val="00731AC0"/>
    <w:rsid w:val="00731B39"/>
    <w:rsid w:val="00732680"/>
    <w:rsid w:val="00732AA5"/>
    <w:rsid w:val="00732BB6"/>
    <w:rsid w:val="00732E0F"/>
    <w:rsid w:val="00732F7C"/>
    <w:rsid w:val="00733280"/>
    <w:rsid w:val="007335E4"/>
    <w:rsid w:val="007336CB"/>
    <w:rsid w:val="007338CF"/>
    <w:rsid w:val="00733902"/>
    <w:rsid w:val="00733C23"/>
    <w:rsid w:val="00733D8E"/>
    <w:rsid w:val="00733DA9"/>
    <w:rsid w:val="00734026"/>
    <w:rsid w:val="0073457F"/>
    <w:rsid w:val="007351B6"/>
    <w:rsid w:val="007351CD"/>
    <w:rsid w:val="00735388"/>
    <w:rsid w:val="007353B8"/>
    <w:rsid w:val="00735815"/>
    <w:rsid w:val="00735D22"/>
    <w:rsid w:val="007360C1"/>
    <w:rsid w:val="007361A7"/>
    <w:rsid w:val="00736464"/>
    <w:rsid w:val="00736783"/>
    <w:rsid w:val="0073685F"/>
    <w:rsid w:val="00736982"/>
    <w:rsid w:val="00736C67"/>
    <w:rsid w:val="007370EE"/>
    <w:rsid w:val="007371D2"/>
    <w:rsid w:val="007379D7"/>
    <w:rsid w:val="00737CEE"/>
    <w:rsid w:val="00740187"/>
    <w:rsid w:val="00740242"/>
    <w:rsid w:val="007404D9"/>
    <w:rsid w:val="0074092C"/>
    <w:rsid w:val="00740ABA"/>
    <w:rsid w:val="00740B56"/>
    <w:rsid w:val="00740B5D"/>
    <w:rsid w:val="00740CAF"/>
    <w:rsid w:val="00741271"/>
    <w:rsid w:val="00741601"/>
    <w:rsid w:val="007416C7"/>
    <w:rsid w:val="00741834"/>
    <w:rsid w:val="00741C53"/>
    <w:rsid w:val="00742007"/>
    <w:rsid w:val="00742065"/>
    <w:rsid w:val="0074215F"/>
    <w:rsid w:val="0074247C"/>
    <w:rsid w:val="00742558"/>
    <w:rsid w:val="0074297B"/>
    <w:rsid w:val="00742D3E"/>
    <w:rsid w:val="00742E60"/>
    <w:rsid w:val="007432F6"/>
    <w:rsid w:val="0074357E"/>
    <w:rsid w:val="0074362E"/>
    <w:rsid w:val="0074421D"/>
    <w:rsid w:val="00744F21"/>
    <w:rsid w:val="00745276"/>
    <w:rsid w:val="0074532F"/>
    <w:rsid w:val="007455B8"/>
    <w:rsid w:val="00745723"/>
    <w:rsid w:val="00745953"/>
    <w:rsid w:val="00745A56"/>
    <w:rsid w:val="00745D44"/>
    <w:rsid w:val="00746019"/>
    <w:rsid w:val="00746285"/>
    <w:rsid w:val="0074628E"/>
    <w:rsid w:val="00746334"/>
    <w:rsid w:val="00746687"/>
    <w:rsid w:val="00746A2F"/>
    <w:rsid w:val="00746C07"/>
    <w:rsid w:val="00746DF6"/>
    <w:rsid w:val="00747123"/>
    <w:rsid w:val="007471DA"/>
    <w:rsid w:val="00747423"/>
    <w:rsid w:val="00747919"/>
    <w:rsid w:val="00747963"/>
    <w:rsid w:val="00747AA0"/>
    <w:rsid w:val="00747B68"/>
    <w:rsid w:val="00747D33"/>
    <w:rsid w:val="00747E96"/>
    <w:rsid w:val="00747F39"/>
    <w:rsid w:val="00747F69"/>
    <w:rsid w:val="00747FD1"/>
    <w:rsid w:val="007503FB"/>
    <w:rsid w:val="007504AC"/>
    <w:rsid w:val="00750603"/>
    <w:rsid w:val="00751A7C"/>
    <w:rsid w:val="00752032"/>
    <w:rsid w:val="00752187"/>
    <w:rsid w:val="007524C2"/>
    <w:rsid w:val="00752C62"/>
    <w:rsid w:val="00753186"/>
    <w:rsid w:val="007535EB"/>
    <w:rsid w:val="0075389D"/>
    <w:rsid w:val="007540AB"/>
    <w:rsid w:val="0075478C"/>
    <w:rsid w:val="00754AE8"/>
    <w:rsid w:val="007551F3"/>
    <w:rsid w:val="0075542C"/>
    <w:rsid w:val="007554FF"/>
    <w:rsid w:val="0075550B"/>
    <w:rsid w:val="00755AA9"/>
    <w:rsid w:val="00755C9F"/>
    <w:rsid w:val="00755D2D"/>
    <w:rsid w:val="00755F02"/>
    <w:rsid w:val="007565A2"/>
    <w:rsid w:val="00756922"/>
    <w:rsid w:val="00756CCF"/>
    <w:rsid w:val="007601D8"/>
    <w:rsid w:val="0076026B"/>
    <w:rsid w:val="007602AA"/>
    <w:rsid w:val="0076092B"/>
    <w:rsid w:val="00760C4F"/>
    <w:rsid w:val="00760E3E"/>
    <w:rsid w:val="00760EA0"/>
    <w:rsid w:val="0076105C"/>
    <w:rsid w:val="0076123E"/>
    <w:rsid w:val="00761479"/>
    <w:rsid w:val="0076177B"/>
    <w:rsid w:val="0076179D"/>
    <w:rsid w:val="0076191F"/>
    <w:rsid w:val="00761C0A"/>
    <w:rsid w:val="00761FA9"/>
    <w:rsid w:val="007625FC"/>
    <w:rsid w:val="00762AFB"/>
    <w:rsid w:val="00762C01"/>
    <w:rsid w:val="00762F70"/>
    <w:rsid w:val="007632C6"/>
    <w:rsid w:val="00763510"/>
    <w:rsid w:val="0076369B"/>
    <w:rsid w:val="007636D7"/>
    <w:rsid w:val="00763C57"/>
    <w:rsid w:val="00763D3E"/>
    <w:rsid w:val="0076496A"/>
    <w:rsid w:val="00764A4C"/>
    <w:rsid w:val="00764B91"/>
    <w:rsid w:val="00764CE5"/>
    <w:rsid w:val="00764E4C"/>
    <w:rsid w:val="007651A2"/>
    <w:rsid w:val="007652E1"/>
    <w:rsid w:val="007653D7"/>
    <w:rsid w:val="00765594"/>
    <w:rsid w:val="00766338"/>
    <w:rsid w:val="00766382"/>
    <w:rsid w:val="0076644A"/>
    <w:rsid w:val="007666A1"/>
    <w:rsid w:val="0076678D"/>
    <w:rsid w:val="00766D7A"/>
    <w:rsid w:val="00766E8A"/>
    <w:rsid w:val="00766F6B"/>
    <w:rsid w:val="00766FE3"/>
    <w:rsid w:val="007675BF"/>
    <w:rsid w:val="0076761B"/>
    <w:rsid w:val="007679E4"/>
    <w:rsid w:val="00767A40"/>
    <w:rsid w:val="00767F90"/>
    <w:rsid w:val="00770107"/>
    <w:rsid w:val="007701DD"/>
    <w:rsid w:val="00770258"/>
    <w:rsid w:val="00770512"/>
    <w:rsid w:val="00770B55"/>
    <w:rsid w:val="00770B58"/>
    <w:rsid w:val="00770D42"/>
    <w:rsid w:val="00770D90"/>
    <w:rsid w:val="00770DB4"/>
    <w:rsid w:val="00770F95"/>
    <w:rsid w:val="00771821"/>
    <w:rsid w:val="00771EE8"/>
    <w:rsid w:val="00772376"/>
    <w:rsid w:val="007726CE"/>
    <w:rsid w:val="00772DAA"/>
    <w:rsid w:val="00772EB7"/>
    <w:rsid w:val="00772F18"/>
    <w:rsid w:val="007730A4"/>
    <w:rsid w:val="00773173"/>
    <w:rsid w:val="007732B9"/>
    <w:rsid w:val="0077375D"/>
    <w:rsid w:val="007739FD"/>
    <w:rsid w:val="0077407E"/>
    <w:rsid w:val="00774139"/>
    <w:rsid w:val="00774660"/>
    <w:rsid w:val="00774746"/>
    <w:rsid w:val="0077481D"/>
    <w:rsid w:val="00774C63"/>
    <w:rsid w:val="00774C95"/>
    <w:rsid w:val="00774F03"/>
    <w:rsid w:val="007758DD"/>
    <w:rsid w:val="00775DFB"/>
    <w:rsid w:val="007762A9"/>
    <w:rsid w:val="00776322"/>
    <w:rsid w:val="00776878"/>
    <w:rsid w:val="00776BDD"/>
    <w:rsid w:val="00776FE7"/>
    <w:rsid w:val="0077727F"/>
    <w:rsid w:val="0077733C"/>
    <w:rsid w:val="00777761"/>
    <w:rsid w:val="00777772"/>
    <w:rsid w:val="007778C8"/>
    <w:rsid w:val="00777F0C"/>
    <w:rsid w:val="00780496"/>
    <w:rsid w:val="0078050E"/>
    <w:rsid w:val="007808D9"/>
    <w:rsid w:val="00780DB9"/>
    <w:rsid w:val="0078126D"/>
    <w:rsid w:val="007812E2"/>
    <w:rsid w:val="00781420"/>
    <w:rsid w:val="007814C3"/>
    <w:rsid w:val="00781503"/>
    <w:rsid w:val="00781C70"/>
    <w:rsid w:val="00781C7D"/>
    <w:rsid w:val="0078207B"/>
    <w:rsid w:val="007820E2"/>
    <w:rsid w:val="007825CE"/>
    <w:rsid w:val="0078304B"/>
    <w:rsid w:val="007830E0"/>
    <w:rsid w:val="007833A5"/>
    <w:rsid w:val="007833DD"/>
    <w:rsid w:val="00783A1E"/>
    <w:rsid w:val="00783F83"/>
    <w:rsid w:val="0078412A"/>
    <w:rsid w:val="007846DB"/>
    <w:rsid w:val="0078475B"/>
    <w:rsid w:val="00784958"/>
    <w:rsid w:val="007849F6"/>
    <w:rsid w:val="00784C94"/>
    <w:rsid w:val="0078523D"/>
    <w:rsid w:val="00785FB7"/>
    <w:rsid w:val="00786023"/>
    <w:rsid w:val="007863F6"/>
    <w:rsid w:val="007866DD"/>
    <w:rsid w:val="00786910"/>
    <w:rsid w:val="00786BA7"/>
    <w:rsid w:val="00786EAA"/>
    <w:rsid w:val="007902FE"/>
    <w:rsid w:val="00790458"/>
    <w:rsid w:val="00790496"/>
    <w:rsid w:val="00790829"/>
    <w:rsid w:val="0079095E"/>
    <w:rsid w:val="00790D0E"/>
    <w:rsid w:val="0079168B"/>
    <w:rsid w:val="007917B3"/>
    <w:rsid w:val="00791BEB"/>
    <w:rsid w:val="00791C37"/>
    <w:rsid w:val="00791E81"/>
    <w:rsid w:val="00792161"/>
    <w:rsid w:val="007922AC"/>
    <w:rsid w:val="00792A33"/>
    <w:rsid w:val="00792A86"/>
    <w:rsid w:val="00792E84"/>
    <w:rsid w:val="00792EEB"/>
    <w:rsid w:val="00793061"/>
    <w:rsid w:val="0079325D"/>
    <w:rsid w:val="0079376B"/>
    <w:rsid w:val="007937C0"/>
    <w:rsid w:val="00793BDD"/>
    <w:rsid w:val="00793C34"/>
    <w:rsid w:val="00793C36"/>
    <w:rsid w:val="00793C59"/>
    <w:rsid w:val="00793FB0"/>
    <w:rsid w:val="007940F5"/>
    <w:rsid w:val="007941FA"/>
    <w:rsid w:val="007943C6"/>
    <w:rsid w:val="007949E8"/>
    <w:rsid w:val="00794A2C"/>
    <w:rsid w:val="00794A34"/>
    <w:rsid w:val="00794ED1"/>
    <w:rsid w:val="007957CC"/>
    <w:rsid w:val="00795C49"/>
    <w:rsid w:val="00795E5F"/>
    <w:rsid w:val="00795E64"/>
    <w:rsid w:val="007960B2"/>
    <w:rsid w:val="0079648F"/>
    <w:rsid w:val="00796A09"/>
    <w:rsid w:val="00796B43"/>
    <w:rsid w:val="00796EE5"/>
    <w:rsid w:val="00796FFD"/>
    <w:rsid w:val="00797130"/>
    <w:rsid w:val="0079738A"/>
    <w:rsid w:val="0079745D"/>
    <w:rsid w:val="0079749C"/>
    <w:rsid w:val="007976D5"/>
    <w:rsid w:val="00797854"/>
    <w:rsid w:val="00797D07"/>
    <w:rsid w:val="00797DB5"/>
    <w:rsid w:val="007A040B"/>
    <w:rsid w:val="007A058F"/>
    <w:rsid w:val="007A11D3"/>
    <w:rsid w:val="007A130A"/>
    <w:rsid w:val="007A13E9"/>
    <w:rsid w:val="007A18A4"/>
    <w:rsid w:val="007A1C14"/>
    <w:rsid w:val="007A234B"/>
    <w:rsid w:val="007A3912"/>
    <w:rsid w:val="007A3AAB"/>
    <w:rsid w:val="007A3DFF"/>
    <w:rsid w:val="007A4030"/>
    <w:rsid w:val="007A42C2"/>
    <w:rsid w:val="007A43DC"/>
    <w:rsid w:val="007A4BD1"/>
    <w:rsid w:val="007A4C42"/>
    <w:rsid w:val="007A4D9F"/>
    <w:rsid w:val="007A4EAB"/>
    <w:rsid w:val="007A4EB2"/>
    <w:rsid w:val="007A4FF5"/>
    <w:rsid w:val="007A5A63"/>
    <w:rsid w:val="007A6085"/>
    <w:rsid w:val="007A66A5"/>
    <w:rsid w:val="007A6947"/>
    <w:rsid w:val="007A69A4"/>
    <w:rsid w:val="007A6B3B"/>
    <w:rsid w:val="007A6C2F"/>
    <w:rsid w:val="007A70BA"/>
    <w:rsid w:val="007A782C"/>
    <w:rsid w:val="007A7DE8"/>
    <w:rsid w:val="007B027C"/>
    <w:rsid w:val="007B0346"/>
    <w:rsid w:val="007B0538"/>
    <w:rsid w:val="007B0DFA"/>
    <w:rsid w:val="007B1F13"/>
    <w:rsid w:val="007B2288"/>
    <w:rsid w:val="007B23C2"/>
    <w:rsid w:val="007B262B"/>
    <w:rsid w:val="007B2657"/>
    <w:rsid w:val="007B27BC"/>
    <w:rsid w:val="007B2985"/>
    <w:rsid w:val="007B2E3F"/>
    <w:rsid w:val="007B3078"/>
    <w:rsid w:val="007B32A7"/>
    <w:rsid w:val="007B3A91"/>
    <w:rsid w:val="007B3C62"/>
    <w:rsid w:val="007B3EEA"/>
    <w:rsid w:val="007B466B"/>
    <w:rsid w:val="007B4AFE"/>
    <w:rsid w:val="007B4EED"/>
    <w:rsid w:val="007B5700"/>
    <w:rsid w:val="007B5803"/>
    <w:rsid w:val="007B5A2B"/>
    <w:rsid w:val="007B5B6A"/>
    <w:rsid w:val="007B5CA7"/>
    <w:rsid w:val="007B6254"/>
    <w:rsid w:val="007B63D3"/>
    <w:rsid w:val="007B67B5"/>
    <w:rsid w:val="007B6A6B"/>
    <w:rsid w:val="007B6F12"/>
    <w:rsid w:val="007B7027"/>
    <w:rsid w:val="007B7392"/>
    <w:rsid w:val="007B77A6"/>
    <w:rsid w:val="007B77DA"/>
    <w:rsid w:val="007B77EF"/>
    <w:rsid w:val="007B7F34"/>
    <w:rsid w:val="007C08EE"/>
    <w:rsid w:val="007C0F09"/>
    <w:rsid w:val="007C1214"/>
    <w:rsid w:val="007C1940"/>
    <w:rsid w:val="007C1D78"/>
    <w:rsid w:val="007C2020"/>
    <w:rsid w:val="007C231F"/>
    <w:rsid w:val="007C24FD"/>
    <w:rsid w:val="007C2660"/>
    <w:rsid w:val="007C267B"/>
    <w:rsid w:val="007C274B"/>
    <w:rsid w:val="007C27F6"/>
    <w:rsid w:val="007C2A9F"/>
    <w:rsid w:val="007C2BB5"/>
    <w:rsid w:val="007C2BD5"/>
    <w:rsid w:val="007C2C81"/>
    <w:rsid w:val="007C2EB6"/>
    <w:rsid w:val="007C3B12"/>
    <w:rsid w:val="007C3C44"/>
    <w:rsid w:val="007C3F21"/>
    <w:rsid w:val="007C41EC"/>
    <w:rsid w:val="007C436D"/>
    <w:rsid w:val="007C4431"/>
    <w:rsid w:val="007C4728"/>
    <w:rsid w:val="007C4DCC"/>
    <w:rsid w:val="007C4DE6"/>
    <w:rsid w:val="007C5102"/>
    <w:rsid w:val="007C5175"/>
    <w:rsid w:val="007C570D"/>
    <w:rsid w:val="007C5A1F"/>
    <w:rsid w:val="007C5C53"/>
    <w:rsid w:val="007C5C7F"/>
    <w:rsid w:val="007C5FD0"/>
    <w:rsid w:val="007C6162"/>
    <w:rsid w:val="007C6198"/>
    <w:rsid w:val="007C619C"/>
    <w:rsid w:val="007C624B"/>
    <w:rsid w:val="007C6318"/>
    <w:rsid w:val="007C6BBF"/>
    <w:rsid w:val="007C7022"/>
    <w:rsid w:val="007C7620"/>
    <w:rsid w:val="007C7A0D"/>
    <w:rsid w:val="007C7ADB"/>
    <w:rsid w:val="007D03C3"/>
    <w:rsid w:val="007D0FC7"/>
    <w:rsid w:val="007D12D1"/>
    <w:rsid w:val="007D182D"/>
    <w:rsid w:val="007D1A39"/>
    <w:rsid w:val="007D1B55"/>
    <w:rsid w:val="007D216F"/>
    <w:rsid w:val="007D2356"/>
    <w:rsid w:val="007D2A25"/>
    <w:rsid w:val="007D2E8D"/>
    <w:rsid w:val="007D32EE"/>
    <w:rsid w:val="007D3692"/>
    <w:rsid w:val="007D36A1"/>
    <w:rsid w:val="007D3843"/>
    <w:rsid w:val="007D3977"/>
    <w:rsid w:val="007D3B10"/>
    <w:rsid w:val="007D3D98"/>
    <w:rsid w:val="007D44B9"/>
    <w:rsid w:val="007D4DD2"/>
    <w:rsid w:val="007D4DD6"/>
    <w:rsid w:val="007D51ED"/>
    <w:rsid w:val="007D5316"/>
    <w:rsid w:val="007D59C6"/>
    <w:rsid w:val="007D5BB9"/>
    <w:rsid w:val="007D5C3E"/>
    <w:rsid w:val="007D62FC"/>
    <w:rsid w:val="007D6FD6"/>
    <w:rsid w:val="007D789F"/>
    <w:rsid w:val="007D7EE6"/>
    <w:rsid w:val="007E012F"/>
    <w:rsid w:val="007E03FC"/>
    <w:rsid w:val="007E076B"/>
    <w:rsid w:val="007E085E"/>
    <w:rsid w:val="007E09E9"/>
    <w:rsid w:val="007E0DAA"/>
    <w:rsid w:val="007E19E0"/>
    <w:rsid w:val="007E1D7E"/>
    <w:rsid w:val="007E1E0B"/>
    <w:rsid w:val="007E1E2F"/>
    <w:rsid w:val="007E1FF6"/>
    <w:rsid w:val="007E2397"/>
    <w:rsid w:val="007E2870"/>
    <w:rsid w:val="007E2D01"/>
    <w:rsid w:val="007E2E16"/>
    <w:rsid w:val="007E2E61"/>
    <w:rsid w:val="007E325D"/>
    <w:rsid w:val="007E32D0"/>
    <w:rsid w:val="007E3C88"/>
    <w:rsid w:val="007E3D90"/>
    <w:rsid w:val="007E3E57"/>
    <w:rsid w:val="007E400A"/>
    <w:rsid w:val="007E407C"/>
    <w:rsid w:val="007E4202"/>
    <w:rsid w:val="007E433B"/>
    <w:rsid w:val="007E434E"/>
    <w:rsid w:val="007E4356"/>
    <w:rsid w:val="007E43F3"/>
    <w:rsid w:val="007E4BC8"/>
    <w:rsid w:val="007E515E"/>
    <w:rsid w:val="007E5837"/>
    <w:rsid w:val="007E59B4"/>
    <w:rsid w:val="007E5ADF"/>
    <w:rsid w:val="007E5E27"/>
    <w:rsid w:val="007E76F6"/>
    <w:rsid w:val="007E780E"/>
    <w:rsid w:val="007E789B"/>
    <w:rsid w:val="007E7DA5"/>
    <w:rsid w:val="007E7EC4"/>
    <w:rsid w:val="007F0549"/>
    <w:rsid w:val="007F05DD"/>
    <w:rsid w:val="007F0A45"/>
    <w:rsid w:val="007F0B52"/>
    <w:rsid w:val="007F0ED1"/>
    <w:rsid w:val="007F1023"/>
    <w:rsid w:val="007F1242"/>
    <w:rsid w:val="007F17E2"/>
    <w:rsid w:val="007F1957"/>
    <w:rsid w:val="007F1A2F"/>
    <w:rsid w:val="007F1EBD"/>
    <w:rsid w:val="007F2247"/>
    <w:rsid w:val="007F275A"/>
    <w:rsid w:val="007F297F"/>
    <w:rsid w:val="007F2E04"/>
    <w:rsid w:val="007F32D5"/>
    <w:rsid w:val="007F33DD"/>
    <w:rsid w:val="007F35A6"/>
    <w:rsid w:val="007F366A"/>
    <w:rsid w:val="007F3B0E"/>
    <w:rsid w:val="007F432D"/>
    <w:rsid w:val="007F46BB"/>
    <w:rsid w:val="007F4ED4"/>
    <w:rsid w:val="007F4FD3"/>
    <w:rsid w:val="007F506C"/>
    <w:rsid w:val="007F5500"/>
    <w:rsid w:val="007F56FB"/>
    <w:rsid w:val="007F5DF4"/>
    <w:rsid w:val="007F5E3A"/>
    <w:rsid w:val="007F5EA9"/>
    <w:rsid w:val="007F5F2E"/>
    <w:rsid w:val="007F69A4"/>
    <w:rsid w:val="007F6AA5"/>
    <w:rsid w:val="007F791E"/>
    <w:rsid w:val="007F7AC8"/>
    <w:rsid w:val="00800025"/>
    <w:rsid w:val="00800511"/>
    <w:rsid w:val="0080057A"/>
    <w:rsid w:val="0080088C"/>
    <w:rsid w:val="00800FB5"/>
    <w:rsid w:val="008011FA"/>
    <w:rsid w:val="00801634"/>
    <w:rsid w:val="00801C4A"/>
    <w:rsid w:val="00801EF2"/>
    <w:rsid w:val="00801F0B"/>
    <w:rsid w:val="00802613"/>
    <w:rsid w:val="008028D9"/>
    <w:rsid w:val="00802E85"/>
    <w:rsid w:val="008032B7"/>
    <w:rsid w:val="008036F5"/>
    <w:rsid w:val="0080370D"/>
    <w:rsid w:val="00803839"/>
    <w:rsid w:val="00803A38"/>
    <w:rsid w:val="00805B8F"/>
    <w:rsid w:val="00806143"/>
    <w:rsid w:val="0080641D"/>
    <w:rsid w:val="008066B6"/>
    <w:rsid w:val="00806766"/>
    <w:rsid w:val="008067C1"/>
    <w:rsid w:val="008068FC"/>
    <w:rsid w:val="00806AFC"/>
    <w:rsid w:val="00806B9E"/>
    <w:rsid w:val="00806C7F"/>
    <w:rsid w:val="00806CB5"/>
    <w:rsid w:val="0080703C"/>
    <w:rsid w:val="00807250"/>
    <w:rsid w:val="0080729D"/>
    <w:rsid w:val="008078DB"/>
    <w:rsid w:val="00807DBF"/>
    <w:rsid w:val="008102F4"/>
    <w:rsid w:val="008103F3"/>
    <w:rsid w:val="008104BC"/>
    <w:rsid w:val="00810ADF"/>
    <w:rsid w:val="00811058"/>
    <w:rsid w:val="00811076"/>
    <w:rsid w:val="00811232"/>
    <w:rsid w:val="008113DB"/>
    <w:rsid w:val="00811651"/>
    <w:rsid w:val="00811AF7"/>
    <w:rsid w:val="00811BF9"/>
    <w:rsid w:val="00811CC6"/>
    <w:rsid w:val="0081243D"/>
    <w:rsid w:val="008124FF"/>
    <w:rsid w:val="00812583"/>
    <w:rsid w:val="0081277B"/>
    <w:rsid w:val="008136DD"/>
    <w:rsid w:val="008137C9"/>
    <w:rsid w:val="00813DF8"/>
    <w:rsid w:val="00813E04"/>
    <w:rsid w:val="00814067"/>
    <w:rsid w:val="008140AE"/>
    <w:rsid w:val="0081428B"/>
    <w:rsid w:val="00814696"/>
    <w:rsid w:val="008149BB"/>
    <w:rsid w:val="00814B22"/>
    <w:rsid w:val="00814BEC"/>
    <w:rsid w:val="00814C08"/>
    <w:rsid w:val="00814E46"/>
    <w:rsid w:val="0081502A"/>
    <w:rsid w:val="0081512D"/>
    <w:rsid w:val="00815406"/>
    <w:rsid w:val="008157CE"/>
    <w:rsid w:val="00815833"/>
    <w:rsid w:val="008159D7"/>
    <w:rsid w:val="0081650F"/>
    <w:rsid w:val="0081657C"/>
    <w:rsid w:val="00817963"/>
    <w:rsid w:val="00820662"/>
    <w:rsid w:val="00820668"/>
    <w:rsid w:val="008209C8"/>
    <w:rsid w:val="00820B86"/>
    <w:rsid w:val="00820BC8"/>
    <w:rsid w:val="00820C7C"/>
    <w:rsid w:val="0082122E"/>
    <w:rsid w:val="0082142A"/>
    <w:rsid w:val="008214B1"/>
    <w:rsid w:val="00821942"/>
    <w:rsid w:val="008219B6"/>
    <w:rsid w:val="008219D2"/>
    <w:rsid w:val="00821BC2"/>
    <w:rsid w:val="00822049"/>
    <w:rsid w:val="008227F5"/>
    <w:rsid w:val="008228CC"/>
    <w:rsid w:val="008228DB"/>
    <w:rsid w:val="00822962"/>
    <w:rsid w:val="00822B26"/>
    <w:rsid w:val="00822B27"/>
    <w:rsid w:val="0082322F"/>
    <w:rsid w:val="008234C5"/>
    <w:rsid w:val="0082351F"/>
    <w:rsid w:val="008236B8"/>
    <w:rsid w:val="00823794"/>
    <w:rsid w:val="00823CEC"/>
    <w:rsid w:val="0082406D"/>
    <w:rsid w:val="00824829"/>
    <w:rsid w:val="008249BF"/>
    <w:rsid w:val="00824C1D"/>
    <w:rsid w:val="00824C8E"/>
    <w:rsid w:val="00825085"/>
    <w:rsid w:val="00825261"/>
    <w:rsid w:val="008257F8"/>
    <w:rsid w:val="008258EE"/>
    <w:rsid w:val="00825CA2"/>
    <w:rsid w:val="00825FA9"/>
    <w:rsid w:val="0082603F"/>
    <w:rsid w:val="00826A69"/>
    <w:rsid w:val="008272F1"/>
    <w:rsid w:val="008274B4"/>
    <w:rsid w:val="008279A7"/>
    <w:rsid w:val="00830023"/>
    <w:rsid w:val="00830250"/>
    <w:rsid w:val="0083099E"/>
    <w:rsid w:val="00830DFC"/>
    <w:rsid w:val="00830FA3"/>
    <w:rsid w:val="00830FC9"/>
    <w:rsid w:val="00831126"/>
    <w:rsid w:val="00831AAA"/>
    <w:rsid w:val="00831D94"/>
    <w:rsid w:val="00831EDF"/>
    <w:rsid w:val="00832141"/>
    <w:rsid w:val="0083287E"/>
    <w:rsid w:val="00832A19"/>
    <w:rsid w:val="00833138"/>
    <w:rsid w:val="00833479"/>
    <w:rsid w:val="008337E5"/>
    <w:rsid w:val="00833825"/>
    <w:rsid w:val="00833DEA"/>
    <w:rsid w:val="00833F54"/>
    <w:rsid w:val="00834FCD"/>
    <w:rsid w:val="00835011"/>
    <w:rsid w:val="0083518B"/>
    <w:rsid w:val="008354C6"/>
    <w:rsid w:val="008356F1"/>
    <w:rsid w:val="008359D2"/>
    <w:rsid w:val="008359F3"/>
    <w:rsid w:val="00835B3C"/>
    <w:rsid w:val="008364D7"/>
    <w:rsid w:val="008368A8"/>
    <w:rsid w:val="00836926"/>
    <w:rsid w:val="0083695E"/>
    <w:rsid w:val="00836D4F"/>
    <w:rsid w:val="00837122"/>
    <w:rsid w:val="008375D7"/>
    <w:rsid w:val="00837C1F"/>
    <w:rsid w:val="0084008E"/>
    <w:rsid w:val="008401B3"/>
    <w:rsid w:val="00840312"/>
    <w:rsid w:val="00840B0C"/>
    <w:rsid w:val="00840C44"/>
    <w:rsid w:val="00840E4A"/>
    <w:rsid w:val="00841355"/>
    <w:rsid w:val="00841561"/>
    <w:rsid w:val="00841720"/>
    <w:rsid w:val="00841881"/>
    <w:rsid w:val="00841B04"/>
    <w:rsid w:val="00841BC6"/>
    <w:rsid w:val="00841C45"/>
    <w:rsid w:val="00842ACA"/>
    <w:rsid w:val="00842CBA"/>
    <w:rsid w:val="00842F5F"/>
    <w:rsid w:val="008431F5"/>
    <w:rsid w:val="008433E4"/>
    <w:rsid w:val="00843438"/>
    <w:rsid w:val="008437E3"/>
    <w:rsid w:val="00843B0C"/>
    <w:rsid w:val="0084414F"/>
    <w:rsid w:val="00844339"/>
    <w:rsid w:val="008445AC"/>
    <w:rsid w:val="00844A96"/>
    <w:rsid w:val="00844D9C"/>
    <w:rsid w:val="0084540D"/>
    <w:rsid w:val="008454EB"/>
    <w:rsid w:val="008455A5"/>
    <w:rsid w:val="008455ED"/>
    <w:rsid w:val="0084560A"/>
    <w:rsid w:val="00845C9A"/>
    <w:rsid w:val="0084601D"/>
    <w:rsid w:val="008460DD"/>
    <w:rsid w:val="0084649D"/>
    <w:rsid w:val="008468E2"/>
    <w:rsid w:val="00846B06"/>
    <w:rsid w:val="00846F32"/>
    <w:rsid w:val="008474A3"/>
    <w:rsid w:val="008478A4"/>
    <w:rsid w:val="008478C0"/>
    <w:rsid w:val="00850571"/>
    <w:rsid w:val="00850683"/>
    <w:rsid w:val="008507B0"/>
    <w:rsid w:val="00850E29"/>
    <w:rsid w:val="0085117B"/>
    <w:rsid w:val="0085123B"/>
    <w:rsid w:val="00851546"/>
    <w:rsid w:val="0085189B"/>
    <w:rsid w:val="00851B9F"/>
    <w:rsid w:val="00851BE9"/>
    <w:rsid w:val="00851D17"/>
    <w:rsid w:val="00851D54"/>
    <w:rsid w:val="0085246F"/>
    <w:rsid w:val="008525DA"/>
    <w:rsid w:val="00852B6D"/>
    <w:rsid w:val="00852D35"/>
    <w:rsid w:val="00852E5B"/>
    <w:rsid w:val="00852F76"/>
    <w:rsid w:val="008531C7"/>
    <w:rsid w:val="00853277"/>
    <w:rsid w:val="0085357A"/>
    <w:rsid w:val="0085388E"/>
    <w:rsid w:val="008539C9"/>
    <w:rsid w:val="00854102"/>
    <w:rsid w:val="00854209"/>
    <w:rsid w:val="008547F4"/>
    <w:rsid w:val="00854B63"/>
    <w:rsid w:val="00855653"/>
    <w:rsid w:val="0085583A"/>
    <w:rsid w:val="00855900"/>
    <w:rsid w:val="00855B4F"/>
    <w:rsid w:val="00855DAE"/>
    <w:rsid w:val="00855F47"/>
    <w:rsid w:val="00857B8F"/>
    <w:rsid w:val="00857C93"/>
    <w:rsid w:val="008603E9"/>
    <w:rsid w:val="008605A2"/>
    <w:rsid w:val="008605C4"/>
    <w:rsid w:val="00860883"/>
    <w:rsid w:val="00860B33"/>
    <w:rsid w:val="00860F3C"/>
    <w:rsid w:val="008615E6"/>
    <w:rsid w:val="008617EE"/>
    <w:rsid w:val="00861884"/>
    <w:rsid w:val="00861B7D"/>
    <w:rsid w:val="00861CA5"/>
    <w:rsid w:val="00861D40"/>
    <w:rsid w:val="00861E2A"/>
    <w:rsid w:val="008623A1"/>
    <w:rsid w:val="008626B0"/>
    <w:rsid w:val="008627BA"/>
    <w:rsid w:val="008627C4"/>
    <w:rsid w:val="00862F6F"/>
    <w:rsid w:val="00863052"/>
    <w:rsid w:val="0086329A"/>
    <w:rsid w:val="008635BE"/>
    <w:rsid w:val="00863E31"/>
    <w:rsid w:val="0086432A"/>
    <w:rsid w:val="0086433F"/>
    <w:rsid w:val="0086434A"/>
    <w:rsid w:val="00864991"/>
    <w:rsid w:val="008649D3"/>
    <w:rsid w:val="00864C69"/>
    <w:rsid w:val="008651E8"/>
    <w:rsid w:val="0086561E"/>
    <w:rsid w:val="008658E3"/>
    <w:rsid w:val="00865B5B"/>
    <w:rsid w:val="00865F95"/>
    <w:rsid w:val="00866483"/>
    <w:rsid w:val="0086664F"/>
    <w:rsid w:val="00866A9F"/>
    <w:rsid w:val="00866BB5"/>
    <w:rsid w:val="00867387"/>
    <w:rsid w:val="008673BF"/>
    <w:rsid w:val="008676B3"/>
    <w:rsid w:val="0086791B"/>
    <w:rsid w:val="00867A1F"/>
    <w:rsid w:val="0087002A"/>
    <w:rsid w:val="00870256"/>
    <w:rsid w:val="008702FE"/>
    <w:rsid w:val="00870747"/>
    <w:rsid w:val="008709CE"/>
    <w:rsid w:val="0087117E"/>
    <w:rsid w:val="00871B9A"/>
    <w:rsid w:val="00871BF5"/>
    <w:rsid w:val="00871BFF"/>
    <w:rsid w:val="00871E0D"/>
    <w:rsid w:val="00871F5D"/>
    <w:rsid w:val="00871FB8"/>
    <w:rsid w:val="008728C2"/>
    <w:rsid w:val="0087296A"/>
    <w:rsid w:val="0087320C"/>
    <w:rsid w:val="00873660"/>
    <w:rsid w:val="00873CD6"/>
    <w:rsid w:val="00873DE3"/>
    <w:rsid w:val="00874769"/>
    <w:rsid w:val="00875208"/>
    <w:rsid w:val="00875B6D"/>
    <w:rsid w:val="00875C62"/>
    <w:rsid w:val="00875DC3"/>
    <w:rsid w:val="0087605C"/>
    <w:rsid w:val="008760FE"/>
    <w:rsid w:val="00876348"/>
    <w:rsid w:val="00876591"/>
    <w:rsid w:val="00876625"/>
    <w:rsid w:val="0087697D"/>
    <w:rsid w:val="00876A62"/>
    <w:rsid w:val="00876ADB"/>
    <w:rsid w:val="00876C6E"/>
    <w:rsid w:val="00876E11"/>
    <w:rsid w:val="00876E36"/>
    <w:rsid w:val="008771A5"/>
    <w:rsid w:val="00877655"/>
    <w:rsid w:val="008778F7"/>
    <w:rsid w:val="00877A3A"/>
    <w:rsid w:val="00877CD3"/>
    <w:rsid w:val="00877E08"/>
    <w:rsid w:val="0088009C"/>
    <w:rsid w:val="0088021E"/>
    <w:rsid w:val="008804A8"/>
    <w:rsid w:val="00880748"/>
    <w:rsid w:val="0088094E"/>
    <w:rsid w:val="00880CA8"/>
    <w:rsid w:val="008815D6"/>
    <w:rsid w:val="00881720"/>
    <w:rsid w:val="008817BA"/>
    <w:rsid w:val="00881DB5"/>
    <w:rsid w:val="00881E21"/>
    <w:rsid w:val="00881EF6"/>
    <w:rsid w:val="00881FC5"/>
    <w:rsid w:val="0088263F"/>
    <w:rsid w:val="0088282F"/>
    <w:rsid w:val="00882A85"/>
    <w:rsid w:val="00882E0E"/>
    <w:rsid w:val="0088300C"/>
    <w:rsid w:val="0088314C"/>
    <w:rsid w:val="0088343E"/>
    <w:rsid w:val="00883AAB"/>
    <w:rsid w:val="00883FE8"/>
    <w:rsid w:val="00884549"/>
    <w:rsid w:val="0088496C"/>
    <w:rsid w:val="00884DB1"/>
    <w:rsid w:val="00884E73"/>
    <w:rsid w:val="0088545F"/>
    <w:rsid w:val="00885F78"/>
    <w:rsid w:val="008864EE"/>
    <w:rsid w:val="00886610"/>
    <w:rsid w:val="00886900"/>
    <w:rsid w:val="00886B85"/>
    <w:rsid w:val="00886CA3"/>
    <w:rsid w:val="00886F1B"/>
    <w:rsid w:val="00886FE7"/>
    <w:rsid w:val="008871C5"/>
    <w:rsid w:val="008872A5"/>
    <w:rsid w:val="00887814"/>
    <w:rsid w:val="00887C27"/>
    <w:rsid w:val="00887DAC"/>
    <w:rsid w:val="0089006D"/>
    <w:rsid w:val="008908F2"/>
    <w:rsid w:val="00890A02"/>
    <w:rsid w:val="00890DE5"/>
    <w:rsid w:val="008911F4"/>
    <w:rsid w:val="008918DC"/>
    <w:rsid w:val="008918F0"/>
    <w:rsid w:val="00892442"/>
    <w:rsid w:val="008924CE"/>
    <w:rsid w:val="00892A06"/>
    <w:rsid w:val="00892BD8"/>
    <w:rsid w:val="00892C38"/>
    <w:rsid w:val="00892C6E"/>
    <w:rsid w:val="00892CA5"/>
    <w:rsid w:val="00892DC9"/>
    <w:rsid w:val="008931EF"/>
    <w:rsid w:val="00893394"/>
    <w:rsid w:val="00893399"/>
    <w:rsid w:val="00893528"/>
    <w:rsid w:val="0089384E"/>
    <w:rsid w:val="00893DD6"/>
    <w:rsid w:val="00893E8A"/>
    <w:rsid w:val="008941CB"/>
    <w:rsid w:val="00894800"/>
    <w:rsid w:val="00894F2C"/>
    <w:rsid w:val="00895460"/>
    <w:rsid w:val="0089573C"/>
    <w:rsid w:val="00895850"/>
    <w:rsid w:val="008959ED"/>
    <w:rsid w:val="00895F16"/>
    <w:rsid w:val="00896047"/>
    <w:rsid w:val="00896127"/>
    <w:rsid w:val="00896353"/>
    <w:rsid w:val="008964D0"/>
    <w:rsid w:val="00896683"/>
    <w:rsid w:val="00896707"/>
    <w:rsid w:val="008967D3"/>
    <w:rsid w:val="00896EC9"/>
    <w:rsid w:val="00897050"/>
    <w:rsid w:val="008971A7"/>
    <w:rsid w:val="008974F2"/>
    <w:rsid w:val="00897A9E"/>
    <w:rsid w:val="00897C58"/>
    <w:rsid w:val="008A001D"/>
    <w:rsid w:val="008A015E"/>
    <w:rsid w:val="008A04C6"/>
    <w:rsid w:val="008A0B27"/>
    <w:rsid w:val="008A0D2D"/>
    <w:rsid w:val="008A0EDD"/>
    <w:rsid w:val="008A0EE9"/>
    <w:rsid w:val="008A134A"/>
    <w:rsid w:val="008A14F1"/>
    <w:rsid w:val="008A15BD"/>
    <w:rsid w:val="008A1821"/>
    <w:rsid w:val="008A1A56"/>
    <w:rsid w:val="008A1BFD"/>
    <w:rsid w:val="008A208B"/>
    <w:rsid w:val="008A21D2"/>
    <w:rsid w:val="008A23BC"/>
    <w:rsid w:val="008A2F98"/>
    <w:rsid w:val="008A3176"/>
    <w:rsid w:val="008A36D2"/>
    <w:rsid w:val="008A388A"/>
    <w:rsid w:val="008A3CC9"/>
    <w:rsid w:val="008A4B27"/>
    <w:rsid w:val="008A4D7B"/>
    <w:rsid w:val="008A4E2A"/>
    <w:rsid w:val="008A511C"/>
    <w:rsid w:val="008A54C3"/>
    <w:rsid w:val="008A5540"/>
    <w:rsid w:val="008A5C05"/>
    <w:rsid w:val="008A5CBD"/>
    <w:rsid w:val="008A72DF"/>
    <w:rsid w:val="008A76BB"/>
    <w:rsid w:val="008A78FA"/>
    <w:rsid w:val="008A79DC"/>
    <w:rsid w:val="008A7C2D"/>
    <w:rsid w:val="008B0146"/>
    <w:rsid w:val="008B01F2"/>
    <w:rsid w:val="008B02A4"/>
    <w:rsid w:val="008B02DB"/>
    <w:rsid w:val="008B05EF"/>
    <w:rsid w:val="008B0C1A"/>
    <w:rsid w:val="008B0F42"/>
    <w:rsid w:val="008B14EC"/>
    <w:rsid w:val="008B18B6"/>
    <w:rsid w:val="008B1909"/>
    <w:rsid w:val="008B1D68"/>
    <w:rsid w:val="008B1DFD"/>
    <w:rsid w:val="008B2959"/>
    <w:rsid w:val="008B2A08"/>
    <w:rsid w:val="008B2D22"/>
    <w:rsid w:val="008B2F71"/>
    <w:rsid w:val="008B3504"/>
    <w:rsid w:val="008B3674"/>
    <w:rsid w:val="008B3942"/>
    <w:rsid w:val="008B3CC7"/>
    <w:rsid w:val="008B417A"/>
    <w:rsid w:val="008B5103"/>
    <w:rsid w:val="008B5506"/>
    <w:rsid w:val="008B59A3"/>
    <w:rsid w:val="008B5B62"/>
    <w:rsid w:val="008B5E70"/>
    <w:rsid w:val="008B67F0"/>
    <w:rsid w:val="008B736F"/>
    <w:rsid w:val="008B746D"/>
    <w:rsid w:val="008B7676"/>
    <w:rsid w:val="008B768B"/>
    <w:rsid w:val="008B775C"/>
    <w:rsid w:val="008B7B84"/>
    <w:rsid w:val="008C01B7"/>
    <w:rsid w:val="008C0227"/>
    <w:rsid w:val="008C0538"/>
    <w:rsid w:val="008C0B65"/>
    <w:rsid w:val="008C0BCF"/>
    <w:rsid w:val="008C0BF5"/>
    <w:rsid w:val="008C0D0F"/>
    <w:rsid w:val="008C126A"/>
    <w:rsid w:val="008C129C"/>
    <w:rsid w:val="008C1BB9"/>
    <w:rsid w:val="008C1E36"/>
    <w:rsid w:val="008C2003"/>
    <w:rsid w:val="008C21F8"/>
    <w:rsid w:val="008C2330"/>
    <w:rsid w:val="008C25BC"/>
    <w:rsid w:val="008C25DD"/>
    <w:rsid w:val="008C2724"/>
    <w:rsid w:val="008C2767"/>
    <w:rsid w:val="008C2BB8"/>
    <w:rsid w:val="008C30B4"/>
    <w:rsid w:val="008C32DE"/>
    <w:rsid w:val="008C3777"/>
    <w:rsid w:val="008C3925"/>
    <w:rsid w:val="008C3AE7"/>
    <w:rsid w:val="008C3E15"/>
    <w:rsid w:val="008C41DE"/>
    <w:rsid w:val="008C41E5"/>
    <w:rsid w:val="008C41F4"/>
    <w:rsid w:val="008C452F"/>
    <w:rsid w:val="008C53AA"/>
    <w:rsid w:val="008C5EB7"/>
    <w:rsid w:val="008C6237"/>
    <w:rsid w:val="008C63A2"/>
    <w:rsid w:val="008C77F2"/>
    <w:rsid w:val="008D00B3"/>
    <w:rsid w:val="008D011C"/>
    <w:rsid w:val="008D01A2"/>
    <w:rsid w:val="008D029B"/>
    <w:rsid w:val="008D0911"/>
    <w:rsid w:val="008D0FDE"/>
    <w:rsid w:val="008D1752"/>
    <w:rsid w:val="008D1A19"/>
    <w:rsid w:val="008D1BEE"/>
    <w:rsid w:val="008D1EC3"/>
    <w:rsid w:val="008D1F59"/>
    <w:rsid w:val="008D2088"/>
    <w:rsid w:val="008D2296"/>
    <w:rsid w:val="008D2406"/>
    <w:rsid w:val="008D252A"/>
    <w:rsid w:val="008D2DCB"/>
    <w:rsid w:val="008D2F85"/>
    <w:rsid w:val="008D30E6"/>
    <w:rsid w:val="008D361E"/>
    <w:rsid w:val="008D3689"/>
    <w:rsid w:val="008D3AFC"/>
    <w:rsid w:val="008D427E"/>
    <w:rsid w:val="008D498A"/>
    <w:rsid w:val="008D4BE5"/>
    <w:rsid w:val="008D4D20"/>
    <w:rsid w:val="008D52E7"/>
    <w:rsid w:val="008D54D5"/>
    <w:rsid w:val="008D5522"/>
    <w:rsid w:val="008D558C"/>
    <w:rsid w:val="008D55D8"/>
    <w:rsid w:val="008D5E38"/>
    <w:rsid w:val="008D5E73"/>
    <w:rsid w:val="008D60F9"/>
    <w:rsid w:val="008D625B"/>
    <w:rsid w:val="008D6372"/>
    <w:rsid w:val="008D6966"/>
    <w:rsid w:val="008D69BE"/>
    <w:rsid w:val="008D6BD0"/>
    <w:rsid w:val="008D702B"/>
    <w:rsid w:val="008D7966"/>
    <w:rsid w:val="008E054C"/>
    <w:rsid w:val="008E07EF"/>
    <w:rsid w:val="008E0EDB"/>
    <w:rsid w:val="008E1101"/>
    <w:rsid w:val="008E13C7"/>
    <w:rsid w:val="008E1751"/>
    <w:rsid w:val="008E2534"/>
    <w:rsid w:val="008E2561"/>
    <w:rsid w:val="008E272B"/>
    <w:rsid w:val="008E3532"/>
    <w:rsid w:val="008E36C5"/>
    <w:rsid w:val="008E3826"/>
    <w:rsid w:val="008E3986"/>
    <w:rsid w:val="008E3A30"/>
    <w:rsid w:val="008E3CC0"/>
    <w:rsid w:val="008E3DC3"/>
    <w:rsid w:val="008E449D"/>
    <w:rsid w:val="008E4793"/>
    <w:rsid w:val="008E4EC8"/>
    <w:rsid w:val="008E5155"/>
    <w:rsid w:val="008E5162"/>
    <w:rsid w:val="008E5EB2"/>
    <w:rsid w:val="008E60E5"/>
    <w:rsid w:val="008E6278"/>
    <w:rsid w:val="008E643F"/>
    <w:rsid w:val="008E6ECF"/>
    <w:rsid w:val="008E7084"/>
    <w:rsid w:val="008E78A7"/>
    <w:rsid w:val="008E7ADB"/>
    <w:rsid w:val="008E7EC9"/>
    <w:rsid w:val="008E7EEF"/>
    <w:rsid w:val="008F051B"/>
    <w:rsid w:val="008F05AC"/>
    <w:rsid w:val="008F0620"/>
    <w:rsid w:val="008F0A99"/>
    <w:rsid w:val="008F0F14"/>
    <w:rsid w:val="008F0F7B"/>
    <w:rsid w:val="008F10F3"/>
    <w:rsid w:val="008F13CF"/>
    <w:rsid w:val="008F1D6A"/>
    <w:rsid w:val="008F1E56"/>
    <w:rsid w:val="008F22E6"/>
    <w:rsid w:val="008F234E"/>
    <w:rsid w:val="008F27A4"/>
    <w:rsid w:val="008F2E57"/>
    <w:rsid w:val="008F3980"/>
    <w:rsid w:val="008F4093"/>
    <w:rsid w:val="008F4DD4"/>
    <w:rsid w:val="008F4FE4"/>
    <w:rsid w:val="008F53D8"/>
    <w:rsid w:val="008F56D2"/>
    <w:rsid w:val="008F5AAF"/>
    <w:rsid w:val="008F5D6A"/>
    <w:rsid w:val="008F5F74"/>
    <w:rsid w:val="008F664C"/>
    <w:rsid w:val="008F66CF"/>
    <w:rsid w:val="008F6B12"/>
    <w:rsid w:val="008F6B61"/>
    <w:rsid w:val="008F7838"/>
    <w:rsid w:val="008F7E71"/>
    <w:rsid w:val="009001E2"/>
    <w:rsid w:val="009004FA"/>
    <w:rsid w:val="00900712"/>
    <w:rsid w:val="00900742"/>
    <w:rsid w:val="009008F0"/>
    <w:rsid w:val="00901211"/>
    <w:rsid w:val="009014FF"/>
    <w:rsid w:val="00901916"/>
    <w:rsid w:val="009019C9"/>
    <w:rsid w:val="00901A47"/>
    <w:rsid w:val="00901A6A"/>
    <w:rsid w:val="00901BB3"/>
    <w:rsid w:val="00901E6A"/>
    <w:rsid w:val="009021D2"/>
    <w:rsid w:val="00902371"/>
    <w:rsid w:val="009024DB"/>
    <w:rsid w:val="00902822"/>
    <w:rsid w:val="009028DE"/>
    <w:rsid w:val="00902B62"/>
    <w:rsid w:val="00902D93"/>
    <w:rsid w:val="00903236"/>
    <w:rsid w:val="00903512"/>
    <w:rsid w:val="009037AB"/>
    <w:rsid w:val="009042EE"/>
    <w:rsid w:val="009044C7"/>
    <w:rsid w:val="00904564"/>
    <w:rsid w:val="0090456C"/>
    <w:rsid w:val="0090473B"/>
    <w:rsid w:val="00904976"/>
    <w:rsid w:val="00904B55"/>
    <w:rsid w:val="00904BA7"/>
    <w:rsid w:val="00905953"/>
    <w:rsid w:val="009062AE"/>
    <w:rsid w:val="00906475"/>
    <w:rsid w:val="00906BB6"/>
    <w:rsid w:val="00906CC7"/>
    <w:rsid w:val="00906CF9"/>
    <w:rsid w:val="00906D70"/>
    <w:rsid w:val="0090764B"/>
    <w:rsid w:val="00910086"/>
    <w:rsid w:val="00910CA2"/>
    <w:rsid w:val="00910E73"/>
    <w:rsid w:val="00911015"/>
    <w:rsid w:val="009112F8"/>
    <w:rsid w:val="0091139F"/>
    <w:rsid w:val="009115F2"/>
    <w:rsid w:val="009117D4"/>
    <w:rsid w:val="00911C71"/>
    <w:rsid w:val="0091200D"/>
    <w:rsid w:val="0091205D"/>
    <w:rsid w:val="0091264A"/>
    <w:rsid w:val="009128DA"/>
    <w:rsid w:val="00912C29"/>
    <w:rsid w:val="00912E35"/>
    <w:rsid w:val="009133E3"/>
    <w:rsid w:val="00913B98"/>
    <w:rsid w:val="00913BF2"/>
    <w:rsid w:val="00914138"/>
    <w:rsid w:val="009144FA"/>
    <w:rsid w:val="00914511"/>
    <w:rsid w:val="00914B3D"/>
    <w:rsid w:val="00914B6F"/>
    <w:rsid w:val="00914C9F"/>
    <w:rsid w:val="00914D49"/>
    <w:rsid w:val="009150D3"/>
    <w:rsid w:val="0091542B"/>
    <w:rsid w:val="00915562"/>
    <w:rsid w:val="009158CD"/>
    <w:rsid w:val="00915BB9"/>
    <w:rsid w:val="00915CCA"/>
    <w:rsid w:val="00915E0E"/>
    <w:rsid w:val="00915E14"/>
    <w:rsid w:val="00915E8F"/>
    <w:rsid w:val="009161A6"/>
    <w:rsid w:val="00916B93"/>
    <w:rsid w:val="00916EDD"/>
    <w:rsid w:val="009172F9"/>
    <w:rsid w:val="009178C3"/>
    <w:rsid w:val="009179DF"/>
    <w:rsid w:val="00917BA3"/>
    <w:rsid w:val="00920413"/>
    <w:rsid w:val="00920457"/>
    <w:rsid w:val="00920781"/>
    <w:rsid w:val="009208B9"/>
    <w:rsid w:val="00920CD4"/>
    <w:rsid w:val="00921B06"/>
    <w:rsid w:val="00921B44"/>
    <w:rsid w:val="00921DDA"/>
    <w:rsid w:val="0092214F"/>
    <w:rsid w:val="0092259A"/>
    <w:rsid w:val="009226D1"/>
    <w:rsid w:val="009226FF"/>
    <w:rsid w:val="00923296"/>
    <w:rsid w:val="00923B08"/>
    <w:rsid w:val="00923B91"/>
    <w:rsid w:val="00924624"/>
    <w:rsid w:val="00924AF6"/>
    <w:rsid w:val="00924C89"/>
    <w:rsid w:val="00924FF9"/>
    <w:rsid w:val="00925706"/>
    <w:rsid w:val="009257F2"/>
    <w:rsid w:val="0092593F"/>
    <w:rsid w:val="009262A4"/>
    <w:rsid w:val="0092697C"/>
    <w:rsid w:val="00926F21"/>
    <w:rsid w:val="00927638"/>
    <w:rsid w:val="00927787"/>
    <w:rsid w:val="00927C6D"/>
    <w:rsid w:val="0093048D"/>
    <w:rsid w:val="00931CA4"/>
    <w:rsid w:val="009324DA"/>
    <w:rsid w:val="00932627"/>
    <w:rsid w:val="0093264B"/>
    <w:rsid w:val="0093275B"/>
    <w:rsid w:val="00932763"/>
    <w:rsid w:val="00932914"/>
    <w:rsid w:val="00932A03"/>
    <w:rsid w:val="009344FC"/>
    <w:rsid w:val="00934599"/>
    <w:rsid w:val="00934C66"/>
    <w:rsid w:val="0093510C"/>
    <w:rsid w:val="00935384"/>
    <w:rsid w:val="009354F9"/>
    <w:rsid w:val="0093581B"/>
    <w:rsid w:val="00935E3A"/>
    <w:rsid w:val="009362F9"/>
    <w:rsid w:val="009363F2"/>
    <w:rsid w:val="0093682B"/>
    <w:rsid w:val="00937D91"/>
    <w:rsid w:val="00937FF5"/>
    <w:rsid w:val="00940221"/>
    <w:rsid w:val="00940400"/>
    <w:rsid w:val="00940462"/>
    <w:rsid w:val="00940BDA"/>
    <w:rsid w:val="00940CE7"/>
    <w:rsid w:val="00940D32"/>
    <w:rsid w:val="00940DFF"/>
    <w:rsid w:val="00940EC0"/>
    <w:rsid w:val="0094139F"/>
    <w:rsid w:val="009414CC"/>
    <w:rsid w:val="00941AAC"/>
    <w:rsid w:val="00941ABE"/>
    <w:rsid w:val="00941B78"/>
    <w:rsid w:val="00942047"/>
    <w:rsid w:val="009420EB"/>
    <w:rsid w:val="00942802"/>
    <w:rsid w:val="00942AD4"/>
    <w:rsid w:val="0094303F"/>
    <w:rsid w:val="009434BF"/>
    <w:rsid w:val="009436EF"/>
    <w:rsid w:val="009439EB"/>
    <w:rsid w:val="00943E40"/>
    <w:rsid w:val="00944445"/>
    <w:rsid w:val="009448CF"/>
    <w:rsid w:val="00944C9D"/>
    <w:rsid w:val="00944E0A"/>
    <w:rsid w:val="00945438"/>
    <w:rsid w:val="00945760"/>
    <w:rsid w:val="00945B0F"/>
    <w:rsid w:val="00945B4C"/>
    <w:rsid w:val="00945D2A"/>
    <w:rsid w:val="00945FAE"/>
    <w:rsid w:val="0094610E"/>
    <w:rsid w:val="009462E3"/>
    <w:rsid w:val="0094693C"/>
    <w:rsid w:val="00946970"/>
    <w:rsid w:val="00946AA3"/>
    <w:rsid w:val="00946BF0"/>
    <w:rsid w:val="00946D98"/>
    <w:rsid w:val="009472E1"/>
    <w:rsid w:val="0094730F"/>
    <w:rsid w:val="00947647"/>
    <w:rsid w:val="00947747"/>
    <w:rsid w:val="009477BF"/>
    <w:rsid w:val="00947AD1"/>
    <w:rsid w:val="00947ECC"/>
    <w:rsid w:val="009500AD"/>
    <w:rsid w:val="00950161"/>
    <w:rsid w:val="00950A87"/>
    <w:rsid w:val="00950B0D"/>
    <w:rsid w:val="00950ED9"/>
    <w:rsid w:val="00951004"/>
    <w:rsid w:val="009516C0"/>
    <w:rsid w:val="00951967"/>
    <w:rsid w:val="00951AC1"/>
    <w:rsid w:val="00951B50"/>
    <w:rsid w:val="00951C06"/>
    <w:rsid w:val="00952F64"/>
    <w:rsid w:val="0095309D"/>
    <w:rsid w:val="009535D3"/>
    <w:rsid w:val="00953813"/>
    <w:rsid w:val="00953896"/>
    <w:rsid w:val="00953A63"/>
    <w:rsid w:val="009541D3"/>
    <w:rsid w:val="00954630"/>
    <w:rsid w:val="009547A2"/>
    <w:rsid w:val="0095495D"/>
    <w:rsid w:val="00954E5D"/>
    <w:rsid w:val="00954F0D"/>
    <w:rsid w:val="0095537D"/>
    <w:rsid w:val="009554EF"/>
    <w:rsid w:val="0095577F"/>
    <w:rsid w:val="0095581D"/>
    <w:rsid w:val="00955C44"/>
    <w:rsid w:val="00956183"/>
    <w:rsid w:val="009561ED"/>
    <w:rsid w:val="009565CE"/>
    <w:rsid w:val="00956734"/>
    <w:rsid w:val="00956859"/>
    <w:rsid w:val="009569FE"/>
    <w:rsid w:val="00956CB6"/>
    <w:rsid w:val="00957438"/>
    <w:rsid w:val="00957719"/>
    <w:rsid w:val="00957D89"/>
    <w:rsid w:val="00960760"/>
    <w:rsid w:val="00960C3A"/>
    <w:rsid w:val="00961035"/>
    <w:rsid w:val="00961B94"/>
    <w:rsid w:val="00962014"/>
    <w:rsid w:val="009620D4"/>
    <w:rsid w:val="009622DC"/>
    <w:rsid w:val="00962503"/>
    <w:rsid w:val="00962929"/>
    <w:rsid w:val="00963177"/>
    <w:rsid w:val="00963B58"/>
    <w:rsid w:val="00964A09"/>
    <w:rsid w:val="00964D24"/>
    <w:rsid w:val="009650B4"/>
    <w:rsid w:val="00965222"/>
    <w:rsid w:val="00965275"/>
    <w:rsid w:val="009652DA"/>
    <w:rsid w:val="0096530B"/>
    <w:rsid w:val="009656A8"/>
    <w:rsid w:val="009656F5"/>
    <w:rsid w:val="00965A07"/>
    <w:rsid w:val="00965BA8"/>
    <w:rsid w:val="009660A9"/>
    <w:rsid w:val="00966197"/>
    <w:rsid w:val="0096658F"/>
    <w:rsid w:val="00966A9B"/>
    <w:rsid w:val="00967345"/>
    <w:rsid w:val="00967435"/>
    <w:rsid w:val="009701EC"/>
    <w:rsid w:val="00970475"/>
    <w:rsid w:val="009704EC"/>
    <w:rsid w:val="0097055F"/>
    <w:rsid w:val="0097128E"/>
    <w:rsid w:val="00971606"/>
    <w:rsid w:val="00971623"/>
    <w:rsid w:val="00971ACA"/>
    <w:rsid w:val="00971AE6"/>
    <w:rsid w:val="00971B08"/>
    <w:rsid w:val="00971D23"/>
    <w:rsid w:val="00971E09"/>
    <w:rsid w:val="00971E66"/>
    <w:rsid w:val="00971F39"/>
    <w:rsid w:val="00971FEA"/>
    <w:rsid w:val="00972134"/>
    <w:rsid w:val="009728DE"/>
    <w:rsid w:val="00972A7E"/>
    <w:rsid w:val="00973244"/>
    <w:rsid w:val="009735CF"/>
    <w:rsid w:val="00973D0A"/>
    <w:rsid w:val="00973EDE"/>
    <w:rsid w:val="00973EF5"/>
    <w:rsid w:val="009741E1"/>
    <w:rsid w:val="0097426E"/>
    <w:rsid w:val="009742A7"/>
    <w:rsid w:val="00974798"/>
    <w:rsid w:val="00974A2B"/>
    <w:rsid w:val="00974AAB"/>
    <w:rsid w:val="00974B03"/>
    <w:rsid w:val="00974DD9"/>
    <w:rsid w:val="0097535F"/>
    <w:rsid w:val="009757FF"/>
    <w:rsid w:val="00975AA8"/>
    <w:rsid w:val="0097635A"/>
    <w:rsid w:val="0097637D"/>
    <w:rsid w:val="0097734E"/>
    <w:rsid w:val="0097738C"/>
    <w:rsid w:val="00977882"/>
    <w:rsid w:val="009779B9"/>
    <w:rsid w:val="00977C21"/>
    <w:rsid w:val="009801D4"/>
    <w:rsid w:val="00980287"/>
    <w:rsid w:val="009808CC"/>
    <w:rsid w:val="009811A8"/>
    <w:rsid w:val="009811F5"/>
    <w:rsid w:val="009812A4"/>
    <w:rsid w:val="00981A17"/>
    <w:rsid w:val="00981B8E"/>
    <w:rsid w:val="009822A7"/>
    <w:rsid w:val="0098236A"/>
    <w:rsid w:val="009825FD"/>
    <w:rsid w:val="0098278D"/>
    <w:rsid w:val="00982901"/>
    <w:rsid w:val="00982B96"/>
    <w:rsid w:val="00982DCC"/>
    <w:rsid w:val="009833B1"/>
    <w:rsid w:val="0098375C"/>
    <w:rsid w:val="00983E9A"/>
    <w:rsid w:val="00983FD1"/>
    <w:rsid w:val="0098406D"/>
    <w:rsid w:val="009840E1"/>
    <w:rsid w:val="00984554"/>
    <w:rsid w:val="009847AC"/>
    <w:rsid w:val="00984F74"/>
    <w:rsid w:val="009851A9"/>
    <w:rsid w:val="00985733"/>
    <w:rsid w:val="00986118"/>
    <w:rsid w:val="0098626A"/>
    <w:rsid w:val="0098634A"/>
    <w:rsid w:val="009863C3"/>
    <w:rsid w:val="00986EF6"/>
    <w:rsid w:val="0098753C"/>
    <w:rsid w:val="00987FE4"/>
    <w:rsid w:val="009906D9"/>
    <w:rsid w:val="00990782"/>
    <w:rsid w:val="00990B83"/>
    <w:rsid w:val="00990E45"/>
    <w:rsid w:val="00990E51"/>
    <w:rsid w:val="009913C2"/>
    <w:rsid w:val="0099147B"/>
    <w:rsid w:val="009916C2"/>
    <w:rsid w:val="0099194D"/>
    <w:rsid w:val="00992060"/>
    <w:rsid w:val="009923BA"/>
    <w:rsid w:val="009929B5"/>
    <w:rsid w:val="00992C9A"/>
    <w:rsid w:val="00992F2C"/>
    <w:rsid w:val="0099371E"/>
    <w:rsid w:val="00993B0B"/>
    <w:rsid w:val="00993B1C"/>
    <w:rsid w:val="00993DBB"/>
    <w:rsid w:val="00994C42"/>
    <w:rsid w:val="00994CB8"/>
    <w:rsid w:val="00994D18"/>
    <w:rsid w:val="00994FF4"/>
    <w:rsid w:val="009951AB"/>
    <w:rsid w:val="009955D3"/>
    <w:rsid w:val="00995B3F"/>
    <w:rsid w:val="00995B41"/>
    <w:rsid w:val="009965F0"/>
    <w:rsid w:val="00996A12"/>
    <w:rsid w:val="00997097"/>
    <w:rsid w:val="009971C5"/>
    <w:rsid w:val="009979D9"/>
    <w:rsid w:val="00997C6E"/>
    <w:rsid w:val="00997E36"/>
    <w:rsid w:val="009A047B"/>
    <w:rsid w:val="009A0E92"/>
    <w:rsid w:val="009A172B"/>
    <w:rsid w:val="009A1C29"/>
    <w:rsid w:val="009A1CF7"/>
    <w:rsid w:val="009A202E"/>
    <w:rsid w:val="009A26AD"/>
    <w:rsid w:val="009A2C59"/>
    <w:rsid w:val="009A33F1"/>
    <w:rsid w:val="009A34DC"/>
    <w:rsid w:val="009A398C"/>
    <w:rsid w:val="009A3C47"/>
    <w:rsid w:val="009A486C"/>
    <w:rsid w:val="009A48D0"/>
    <w:rsid w:val="009A4A9C"/>
    <w:rsid w:val="009A4F1F"/>
    <w:rsid w:val="009A5417"/>
    <w:rsid w:val="009A55F4"/>
    <w:rsid w:val="009A564C"/>
    <w:rsid w:val="009A56F0"/>
    <w:rsid w:val="009A5AFA"/>
    <w:rsid w:val="009A5E09"/>
    <w:rsid w:val="009A64DA"/>
    <w:rsid w:val="009A673A"/>
    <w:rsid w:val="009A6AB9"/>
    <w:rsid w:val="009A6CEF"/>
    <w:rsid w:val="009A6F1A"/>
    <w:rsid w:val="009A7038"/>
    <w:rsid w:val="009A79F5"/>
    <w:rsid w:val="009A7BA5"/>
    <w:rsid w:val="009A7BDC"/>
    <w:rsid w:val="009A7D79"/>
    <w:rsid w:val="009A7FD0"/>
    <w:rsid w:val="009B02B1"/>
    <w:rsid w:val="009B0409"/>
    <w:rsid w:val="009B049C"/>
    <w:rsid w:val="009B04FA"/>
    <w:rsid w:val="009B0FE1"/>
    <w:rsid w:val="009B100A"/>
    <w:rsid w:val="009B1024"/>
    <w:rsid w:val="009B1223"/>
    <w:rsid w:val="009B1301"/>
    <w:rsid w:val="009B13B4"/>
    <w:rsid w:val="009B1540"/>
    <w:rsid w:val="009B1E4A"/>
    <w:rsid w:val="009B1FD8"/>
    <w:rsid w:val="009B23CC"/>
    <w:rsid w:val="009B26C6"/>
    <w:rsid w:val="009B28B2"/>
    <w:rsid w:val="009B31D8"/>
    <w:rsid w:val="009B3823"/>
    <w:rsid w:val="009B38EB"/>
    <w:rsid w:val="009B3B0C"/>
    <w:rsid w:val="009B3BE7"/>
    <w:rsid w:val="009B41F4"/>
    <w:rsid w:val="009B427C"/>
    <w:rsid w:val="009B4798"/>
    <w:rsid w:val="009B480C"/>
    <w:rsid w:val="009B49F8"/>
    <w:rsid w:val="009B4B95"/>
    <w:rsid w:val="009B4E29"/>
    <w:rsid w:val="009B54D9"/>
    <w:rsid w:val="009B5A0E"/>
    <w:rsid w:val="009B5D0D"/>
    <w:rsid w:val="009B5D3C"/>
    <w:rsid w:val="009B66CD"/>
    <w:rsid w:val="009B69BC"/>
    <w:rsid w:val="009B6A65"/>
    <w:rsid w:val="009B6C3C"/>
    <w:rsid w:val="009B70E0"/>
    <w:rsid w:val="009B764E"/>
    <w:rsid w:val="009B77CA"/>
    <w:rsid w:val="009B7D1D"/>
    <w:rsid w:val="009B7F7B"/>
    <w:rsid w:val="009C0004"/>
    <w:rsid w:val="009C0796"/>
    <w:rsid w:val="009C0826"/>
    <w:rsid w:val="009C0985"/>
    <w:rsid w:val="009C12E8"/>
    <w:rsid w:val="009C1918"/>
    <w:rsid w:val="009C1D85"/>
    <w:rsid w:val="009C1DE8"/>
    <w:rsid w:val="009C1F99"/>
    <w:rsid w:val="009C2732"/>
    <w:rsid w:val="009C28D7"/>
    <w:rsid w:val="009C2A52"/>
    <w:rsid w:val="009C2AA3"/>
    <w:rsid w:val="009C2AE5"/>
    <w:rsid w:val="009C2CD5"/>
    <w:rsid w:val="009C2ED2"/>
    <w:rsid w:val="009C41BD"/>
    <w:rsid w:val="009C41FB"/>
    <w:rsid w:val="009C4219"/>
    <w:rsid w:val="009C4357"/>
    <w:rsid w:val="009C48ED"/>
    <w:rsid w:val="009C4CA0"/>
    <w:rsid w:val="009C5099"/>
    <w:rsid w:val="009C5300"/>
    <w:rsid w:val="009C58A2"/>
    <w:rsid w:val="009C5EDF"/>
    <w:rsid w:val="009C60D3"/>
    <w:rsid w:val="009C60E8"/>
    <w:rsid w:val="009C62AD"/>
    <w:rsid w:val="009C668D"/>
    <w:rsid w:val="009C6802"/>
    <w:rsid w:val="009C726B"/>
    <w:rsid w:val="009C73BD"/>
    <w:rsid w:val="009C757B"/>
    <w:rsid w:val="009C76A1"/>
    <w:rsid w:val="009C7EFC"/>
    <w:rsid w:val="009D010A"/>
    <w:rsid w:val="009D09AC"/>
    <w:rsid w:val="009D0BE0"/>
    <w:rsid w:val="009D0E51"/>
    <w:rsid w:val="009D1628"/>
    <w:rsid w:val="009D1D52"/>
    <w:rsid w:val="009D1D9C"/>
    <w:rsid w:val="009D1DCE"/>
    <w:rsid w:val="009D22B6"/>
    <w:rsid w:val="009D2594"/>
    <w:rsid w:val="009D2B42"/>
    <w:rsid w:val="009D2D70"/>
    <w:rsid w:val="009D2FB5"/>
    <w:rsid w:val="009D308E"/>
    <w:rsid w:val="009D30C1"/>
    <w:rsid w:val="009D312F"/>
    <w:rsid w:val="009D3AA7"/>
    <w:rsid w:val="009D431C"/>
    <w:rsid w:val="009D434E"/>
    <w:rsid w:val="009D442C"/>
    <w:rsid w:val="009D44A4"/>
    <w:rsid w:val="009D4CE7"/>
    <w:rsid w:val="009D508E"/>
    <w:rsid w:val="009D64F1"/>
    <w:rsid w:val="009D64FE"/>
    <w:rsid w:val="009D66AA"/>
    <w:rsid w:val="009D68E9"/>
    <w:rsid w:val="009D6C53"/>
    <w:rsid w:val="009D7031"/>
    <w:rsid w:val="009D712F"/>
    <w:rsid w:val="009D746F"/>
    <w:rsid w:val="009D74BB"/>
    <w:rsid w:val="009D7683"/>
    <w:rsid w:val="009D7B4A"/>
    <w:rsid w:val="009D7E94"/>
    <w:rsid w:val="009D7FCE"/>
    <w:rsid w:val="009E06BF"/>
    <w:rsid w:val="009E080C"/>
    <w:rsid w:val="009E08B5"/>
    <w:rsid w:val="009E0D18"/>
    <w:rsid w:val="009E1F6B"/>
    <w:rsid w:val="009E2507"/>
    <w:rsid w:val="009E266E"/>
    <w:rsid w:val="009E29A9"/>
    <w:rsid w:val="009E29BC"/>
    <w:rsid w:val="009E2E34"/>
    <w:rsid w:val="009E344E"/>
    <w:rsid w:val="009E3541"/>
    <w:rsid w:val="009E35B3"/>
    <w:rsid w:val="009E365C"/>
    <w:rsid w:val="009E36EB"/>
    <w:rsid w:val="009E3A49"/>
    <w:rsid w:val="009E409E"/>
    <w:rsid w:val="009E40F4"/>
    <w:rsid w:val="009E4BB6"/>
    <w:rsid w:val="009E5380"/>
    <w:rsid w:val="009E5937"/>
    <w:rsid w:val="009E59B8"/>
    <w:rsid w:val="009E62FB"/>
    <w:rsid w:val="009E63E8"/>
    <w:rsid w:val="009E6D71"/>
    <w:rsid w:val="009E7129"/>
    <w:rsid w:val="009E7409"/>
    <w:rsid w:val="009E7491"/>
    <w:rsid w:val="009E75E2"/>
    <w:rsid w:val="009E7616"/>
    <w:rsid w:val="009E799B"/>
    <w:rsid w:val="009F00C2"/>
    <w:rsid w:val="009F0463"/>
    <w:rsid w:val="009F062F"/>
    <w:rsid w:val="009F0D47"/>
    <w:rsid w:val="009F0DB6"/>
    <w:rsid w:val="009F0EF9"/>
    <w:rsid w:val="009F1597"/>
    <w:rsid w:val="009F1724"/>
    <w:rsid w:val="009F1857"/>
    <w:rsid w:val="009F1D24"/>
    <w:rsid w:val="009F1DEF"/>
    <w:rsid w:val="009F20BC"/>
    <w:rsid w:val="009F220B"/>
    <w:rsid w:val="009F249E"/>
    <w:rsid w:val="009F2977"/>
    <w:rsid w:val="009F2A3D"/>
    <w:rsid w:val="009F2B54"/>
    <w:rsid w:val="009F2FC1"/>
    <w:rsid w:val="009F316F"/>
    <w:rsid w:val="009F3687"/>
    <w:rsid w:val="009F3F13"/>
    <w:rsid w:val="009F43F1"/>
    <w:rsid w:val="009F4486"/>
    <w:rsid w:val="009F4646"/>
    <w:rsid w:val="009F4B2A"/>
    <w:rsid w:val="009F4B3A"/>
    <w:rsid w:val="009F4C18"/>
    <w:rsid w:val="009F4DD1"/>
    <w:rsid w:val="009F5023"/>
    <w:rsid w:val="009F52EE"/>
    <w:rsid w:val="009F58A0"/>
    <w:rsid w:val="009F5DB7"/>
    <w:rsid w:val="009F5E8F"/>
    <w:rsid w:val="009F5EAD"/>
    <w:rsid w:val="009F605E"/>
    <w:rsid w:val="009F6125"/>
    <w:rsid w:val="009F616C"/>
    <w:rsid w:val="009F62BC"/>
    <w:rsid w:val="009F6A65"/>
    <w:rsid w:val="009F75C4"/>
    <w:rsid w:val="00A00492"/>
    <w:rsid w:val="00A00562"/>
    <w:rsid w:val="00A006FF"/>
    <w:rsid w:val="00A0110A"/>
    <w:rsid w:val="00A012DB"/>
    <w:rsid w:val="00A01C7A"/>
    <w:rsid w:val="00A01F22"/>
    <w:rsid w:val="00A02026"/>
    <w:rsid w:val="00A0289D"/>
    <w:rsid w:val="00A02D12"/>
    <w:rsid w:val="00A02D97"/>
    <w:rsid w:val="00A02E87"/>
    <w:rsid w:val="00A02EC9"/>
    <w:rsid w:val="00A03089"/>
    <w:rsid w:val="00A0308A"/>
    <w:rsid w:val="00A03642"/>
    <w:rsid w:val="00A037DA"/>
    <w:rsid w:val="00A03851"/>
    <w:rsid w:val="00A03A15"/>
    <w:rsid w:val="00A03D9B"/>
    <w:rsid w:val="00A04838"/>
    <w:rsid w:val="00A04BB5"/>
    <w:rsid w:val="00A04D7A"/>
    <w:rsid w:val="00A04FB5"/>
    <w:rsid w:val="00A05700"/>
    <w:rsid w:val="00A05C1F"/>
    <w:rsid w:val="00A05EFA"/>
    <w:rsid w:val="00A0609A"/>
    <w:rsid w:val="00A0618C"/>
    <w:rsid w:val="00A06E2D"/>
    <w:rsid w:val="00A06EEE"/>
    <w:rsid w:val="00A070BC"/>
    <w:rsid w:val="00A0759C"/>
    <w:rsid w:val="00A0767F"/>
    <w:rsid w:val="00A07786"/>
    <w:rsid w:val="00A077CF"/>
    <w:rsid w:val="00A0790F"/>
    <w:rsid w:val="00A07A13"/>
    <w:rsid w:val="00A07DEA"/>
    <w:rsid w:val="00A07FEE"/>
    <w:rsid w:val="00A1022E"/>
    <w:rsid w:val="00A10519"/>
    <w:rsid w:val="00A107F4"/>
    <w:rsid w:val="00A10884"/>
    <w:rsid w:val="00A10DB8"/>
    <w:rsid w:val="00A10FD9"/>
    <w:rsid w:val="00A1162F"/>
    <w:rsid w:val="00A11CAC"/>
    <w:rsid w:val="00A11F57"/>
    <w:rsid w:val="00A12226"/>
    <w:rsid w:val="00A12592"/>
    <w:rsid w:val="00A1280E"/>
    <w:rsid w:val="00A129CC"/>
    <w:rsid w:val="00A12CA0"/>
    <w:rsid w:val="00A12CF3"/>
    <w:rsid w:val="00A13179"/>
    <w:rsid w:val="00A13989"/>
    <w:rsid w:val="00A1399F"/>
    <w:rsid w:val="00A13D7A"/>
    <w:rsid w:val="00A143FC"/>
    <w:rsid w:val="00A14C20"/>
    <w:rsid w:val="00A14E19"/>
    <w:rsid w:val="00A1519B"/>
    <w:rsid w:val="00A15299"/>
    <w:rsid w:val="00A1551B"/>
    <w:rsid w:val="00A15D56"/>
    <w:rsid w:val="00A161BF"/>
    <w:rsid w:val="00A163FB"/>
    <w:rsid w:val="00A1671F"/>
    <w:rsid w:val="00A16DE5"/>
    <w:rsid w:val="00A16E4D"/>
    <w:rsid w:val="00A16EF1"/>
    <w:rsid w:val="00A17479"/>
    <w:rsid w:val="00A176AE"/>
    <w:rsid w:val="00A179C0"/>
    <w:rsid w:val="00A17EF9"/>
    <w:rsid w:val="00A17FD4"/>
    <w:rsid w:val="00A2034F"/>
    <w:rsid w:val="00A20464"/>
    <w:rsid w:val="00A206FA"/>
    <w:rsid w:val="00A207D3"/>
    <w:rsid w:val="00A20BD2"/>
    <w:rsid w:val="00A20C27"/>
    <w:rsid w:val="00A213D4"/>
    <w:rsid w:val="00A214C5"/>
    <w:rsid w:val="00A2163E"/>
    <w:rsid w:val="00A21789"/>
    <w:rsid w:val="00A21937"/>
    <w:rsid w:val="00A22BE9"/>
    <w:rsid w:val="00A22C80"/>
    <w:rsid w:val="00A22E79"/>
    <w:rsid w:val="00A23573"/>
    <w:rsid w:val="00A2363D"/>
    <w:rsid w:val="00A23B7E"/>
    <w:rsid w:val="00A23C9C"/>
    <w:rsid w:val="00A23CFD"/>
    <w:rsid w:val="00A23D1D"/>
    <w:rsid w:val="00A23DEF"/>
    <w:rsid w:val="00A242F3"/>
    <w:rsid w:val="00A2482D"/>
    <w:rsid w:val="00A24AD0"/>
    <w:rsid w:val="00A24EE8"/>
    <w:rsid w:val="00A25547"/>
    <w:rsid w:val="00A25886"/>
    <w:rsid w:val="00A25FDB"/>
    <w:rsid w:val="00A2606C"/>
    <w:rsid w:val="00A2623A"/>
    <w:rsid w:val="00A262FD"/>
    <w:rsid w:val="00A2638C"/>
    <w:rsid w:val="00A26396"/>
    <w:rsid w:val="00A26470"/>
    <w:rsid w:val="00A2678A"/>
    <w:rsid w:val="00A268EF"/>
    <w:rsid w:val="00A273EF"/>
    <w:rsid w:val="00A2779F"/>
    <w:rsid w:val="00A2792B"/>
    <w:rsid w:val="00A279F8"/>
    <w:rsid w:val="00A3018D"/>
    <w:rsid w:val="00A30655"/>
    <w:rsid w:val="00A308C3"/>
    <w:rsid w:val="00A30A5E"/>
    <w:rsid w:val="00A30C99"/>
    <w:rsid w:val="00A30CC8"/>
    <w:rsid w:val="00A30EF0"/>
    <w:rsid w:val="00A3201D"/>
    <w:rsid w:val="00A320E0"/>
    <w:rsid w:val="00A32151"/>
    <w:rsid w:val="00A321F2"/>
    <w:rsid w:val="00A327CD"/>
    <w:rsid w:val="00A3290A"/>
    <w:rsid w:val="00A331A3"/>
    <w:rsid w:val="00A336ED"/>
    <w:rsid w:val="00A337D6"/>
    <w:rsid w:val="00A3383A"/>
    <w:rsid w:val="00A3385B"/>
    <w:rsid w:val="00A33B4D"/>
    <w:rsid w:val="00A33DDF"/>
    <w:rsid w:val="00A34744"/>
    <w:rsid w:val="00A34DA2"/>
    <w:rsid w:val="00A35676"/>
    <w:rsid w:val="00A35956"/>
    <w:rsid w:val="00A35AA8"/>
    <w:rsid w:val="00A35BB8"/>
    <w:rsid w:val="00A35F9F"/>
    <w:rsid w:val="00A36063"/>
    <w:rsid w:val="00A36094"/>
    <w:rsid w:val="00A360CE"/>
    <w:rsid w:val="00A3664C"/>
    <w:rsid w:val="00A36B2B"/>
    <w:rsid w:val="00A37123"/>
    <w:rsid w:val="00A37147"/>
    <w:rsid w:val="00A4003F"/>
    <w:rsid w:val="00A40058"/>
    <w:rsid w:val="00A4008C"/>
    <w:rsid w:val="00A406F7"/>
    <w:rsid w:val="00A41010"/>
    <w:rsid w:val="00A41BAA"/>
    <w:rsid w:val="00A41BFE"/>
    <w:rsid w:val="00A41C08"/>
    <w:rsid w:val="00A4211D"/>
    <w:rsid w:val="00A42212"/>
    <w:rsid w:val="00A42A6B"/>
    <w:rsid w:val="00A42F91"/>
    <w:rsid w:val="00A4312C"/>
    <w:rsid w:val="00A4322C"/>
    <w:rsid w:val="00A43308"/>
    <w:rsid w:val="00A436B0"/>
    <w:rsid w:val="00A43789"/>
    <w:rsid w:val="00A4393E"/>
    <w:rsid w:val="00A43A48"/>
    <w:rsid w:val="00A43B74"/>
    <w:rsid w:val="00A440FC"/>
    <w:rsid w:val="00A44262"/>
    <w:rsid w:val="00A44B0E"/>
    <w:rsid w:val="00A44B66"/>
    <w:rsid w:val="00A45447"/>
    <w:rsid w:val="00A4591E"/>
    <w:rsid w:val="00A4595D"/>
    <w:rsid w:val="00A459F8"/>
    <w:rsid w:val="00A45EB6"/>
    <w:rsid w:val="00A45FDF"/>
    <w:rsid w:val="00A46026"/>
    <w:rsid w:val="00A4627F"/>
    <w:rsid w:val="00A472B2"/>
    <w:rsid w:val="00A4737C"/>
    <w:rsid w:val="00A475D4"/>
    <w:rsid w:val="00A478F8"/>
    <w:rsid w:val="00A479F1"/>
    <w:rsid w:val="00A47A62"/>
    <w:rsid w:val="00A47D51"/>
    <w:rsid w:val="00A50512"/>
    <w:rsid w:val="00A505F4"/>
    <w:rsid w:val="00A50705"/>
    <w:rsid w:val="00A50C0C"/>
    <w:rsid w:val="00A50EE2"/>
    <w:rsid w:val="00A511D0"/>
    <w:rsid w:val="00A51228"/>
    <w:rsid w:val="00A51303"/>
    <w:rsid w:val="00A5163C"/>
    <w:rsid w:val="00A51882"/>
    <w:rsid w:val="00A518B5"/>
    <w:rsid w:val="00A519D9"/>
    <w:rsid w:val="00A519E6"/>
    <w:rsid w:val="00A51AE9"/>
    <w:rsid w:val="00A51E06"/>
    <w:rsid w:val="00A520D6"/>
    <w:rsid w:val="00A5210F"/>
    <w:rsid w:val="00A52381"/>
    <w:rsid w:val="00A5271B"/>
    <w:rsid w:val="00A528FC"/>
    <w:rsid w:val="00A529A1"/>
    <w:rsid w:val="00A531FB"/>
    <w:rsid w:val="00A533C5"/>
    <w:rsid w:val="00A5350E"/>
    <w:rsid w:val="00A53B37"/>
    <w:rsid w:val="00A53E89"/>
    <w:rsid w:val="00A540C9"/>
    <w:rsid w:val="00A54154"/>
    <w:rsid w:val="00A54F5F"/>
    <w:rsid w:val="00A54F9E"/>
    <w:rsid w:val="00A55056"/>
    <w:rsid w:val="00A55833"/>
    <w:rsid w:val="00A559B5"/>
    <w:rsid w:val="00A55BBB"/>
    <w:rsid w:val="00A55BCF"/>
    <w:rsid w:val="00A55D90"/>
    <w:rsid w:val="00A55F04"/>
    <w:rsid w:val="00A55F36"/>
    <w:rsid w:val="00A56266"/>
    <w:rsid w:val="00A569CF"/>
    <w:rsid w:val="00A56D29"/>
    <w:rsid w:val="00A56DDE"/>
    <w:rsid w:val="00A56E2A"/>
    <w:rsid w:val="00A56E34"/>
    <w:rsid w:val="00A56EA2"/>
    <w:rsid w:val="00A56F1B"/>
    <w:rsid w:val="00A5709A"/>
    <w:rsid w:val="00A571FE"/>
    <w:rsid w:val="00A57319"/>
    <w:rsid w:val="00A57711"/>
    <w:rsid w:val="00A57734"/>
    <w:rsid w:val="00A57D05"/>
    <w:rsid w:val="00A607DB"/>
    <w:rsid w:val="00A611F1"/>
    <w:rsid w:val="00A613FA"/>
    <w:rsid w:val="00A61672"/>
    <w:rsid w:val="00A6185D"/>
    <w:rsid w:val="00A61A40"/>
    <w:rsid w:val="00A61CA2"/>
    <w:rsid w:val="00A61DE8"/>
    <w:rsid w:val="00A61E3C"/>
    <w:rsid w:val="00A61EE3"/>
    <w:rsid w:val="00A62BCD"/>
    <w:rsid w:val="00A632CA"/>
    <w:rsid w:val="00A635D4"/>
    <w:rsid w:val="00A63750"/>
    <w:rsid w:val="00A63AFE"/>
    <w:rsid w:val="00A63C5E"/>
    <w:rsid w:val="00A64051"/>
    <w:rsid w:val="00A64160"/>
    <w:rsid w:val="00A649BA"/>
    <w:rsid w:val="00A64AB1"/>
    <w:rsid w:val="00A65109"/>
    <w:rsid w:val="00A656D5"/>
    <w:rsid w:val="00A65914"/>
    <w:rsid w:val="00A65933"/>
    <w:rsid w:val="00A659AB"/>
    <w:rsid w:val="00A659B1"/>
    <w:rsid w:val="00A6610B"/>
    <w:rsid w:val="00A66519"/>
    <w:rsid w:val="00A66A6F"/>
    <w:rsid w:val="00A66C5E"/>
    <w:rsid w:val="00A66DF4"/>
    <w:rsid w:val="00A67082"/>
    <w:rsid w:val="00A679BD"/>
    <w:rsid w:val="00A67B95"/>
    <w:rsid w:val="00A70271"/>
    <w:rsid w:val="00A70617"/>
    <w:rsid w:val="00A707E9"/>
    <w:rsid w:val="00A70849"/>
    <w:rsid w:val="00A709CB"/>
    <w:rsid w:val="00A7187A"/>
    <w:rsid w:val="00A71D28"/>
    <w:rsid w:val="00A71E39"/>
    <w:rsid w:val="00A72146"/>
    <w:rsid w:val="00A72310"/>
    <w:rsid w:val="00A72DFD"/>
    <w:rsid w:val="00A7325D"/>
    <w:rsid w:val="00A736DA"/>
    <w:rsid w:val="00A738EF"/>
    <w:rsid w:val="00A73A7E"/>
    <w:rsid w:val="00A73C57"/>
    <w:rsid w:val="00A73DE5"/>
    <w:rsid w:val="00A73EAD"/>
    <w:rsid w:val="00A7401B"/>
    <w:rsid w:val="00A744E8"/>
    <w:rsid w:val="00A74648"/>
    <w:rsid w:val="00A74EFA"/>
    <w:rsid w:val="00A75428"/>
    <w:rsid w:val="00A7542B"/>
    <w:rsid w:val="00A754FD"/>
    <w:rsid w:val="00A7588E"/>
    <w:rsid w:val="00A75938"/>
    <w:rsid w:val="00A7593A"/>
    <w:rsid w:val="00A75FCE"/>
    <w:rsid w:val="00A76074"/>
    <w:rsid w:val="00A765A4"/>
    <w:rsid w:val="00A76A5F"/>
    <w:rsid w:val="00A771D5"/>
    <w:rsid w:val="00A77406"/>
    <w:rsid w:val="00A77550"/>
    <w:rsid w:val="00A77AEB"/>
    <w:rsid w:val="00A77E35"/>
    <w:rsid w:val="00A77E62"/>
    <w:rsid w:val="00A77E9A"/>
    <w:rsid w:val="00A80196"/>
    <w:rsid w:val="00A80204"/>
    <w:rsid w:val="00A807CA"/>
    <w:rsid w:val="00A80960"/>
    <w:rsid w:val="00A80F6D"/>
    <w:rsid w:val="00A81164"/>
    <w:rsid w:val="00A8176E"/>
    <w:rsid w:val="00A8189B"/>
    <w:rsid w:val="00A81CCA"/>
    <w:rsid w:val="00A81E55"/>
    <w:rsid w:val="00A81F9A"/>
    <w:rsid w:val="00A8260B"/>
    <w:rsid w:val="00A826B1"/>
    <w:rsid w:val="00A830B4"/>
    <w:rsid w:val="00A8359F"/>
    <w:rsid w:val="00A83963"/>
    <w:rsid w:val="00A84245"/>
    <w:rsid w:val="00A8485D"/>
    <w:rsid w:val="00A850A5"/>
    <w:rsid w:val="00A854C6"/>
    <w:rsid w:val="00A85819"/>
    <w:rsid w:val="00A85919"/>
    <w:rsid w:val="00A85D56"/>
    <w:rsid w:val="00A86057"/>
    <w:rsid w:val="00A86269"/>
    <w:rsid w:val="00A8640F"/>
    <w:rsid w:val="00A86873"/>
    <w:rsid w:val="00A869DB"/>
    <w:rsid w:val="00A86E2C"/>
    <w:rsid w:val="00A87303"/>
    <w:rsid w:val="00A87430"/>
    <w:rsid w:val="00A87789"/>
    <w:rsid w:val="00A87AB4"/>
    <w:rsid w:val="00A90190"/>
    <w:rsid w:val="00A90352"/>
    <w:rsid w:val="00A90543"/>
    <w:rsid w:val="00A90851"/>
    <w:rsid w:val="00A90965"/>
    <w:rsid w:val="00A90E5D"/>
    <w:rsid w:val="00A91007"/>
    <w:rsid w:val="00A91335"/>
    <w:rsid w:val="00A91377"/>
    <w:rsid w:val="00A9160F"/>
    <w:rsid w:val="00A9178A"/>
    <w:rsid w:val="00A91C0E"/>
    <w:rsid w:val="00A91D8A"/>
    <w:rsid w:val="00A924A2"/>
    <w:rsid w:val="00A926DA"/>
    <w:rsid w:val="00A92924"/>
    <w:rsid w:val="00A92D3A"/>
    <w:rsid w:val="00A92DE4"/>
    <w:rsid w:val="00A92E78"/>
    <w:rsid w:val="00A93C7B"/>
    <w:rsid w:val="00A94122"/>
    <w:rsid w:val="00A943C5"/>
    <w:rsid w:val="00A94A00"/>
    <w:rsid w:val="00A94ADC"/>
    <w:rsid w:val="00A94AF4"/>
    <w:rsid w:val="00A94B84"/>
    <w:rsid w:val="00A94CD3"/>
    <w:rsid w:val="00A94EA6"/>
    <w:rsid w:val="00A94F18"/>
    <w:rsid w:val="00A94FA5"/>
    <w:rsid w:val="00A951BE"/>
    <w:rsid w:val="00A95714"/>
    <w:rsid w:val="00A95F4B"/>
    <w:rsid w:val="00A96052"/>
    <w:rsid w:val="00A9618A"/>
    <w:rsid w:val="00A96723"/>
    <w:rsid w:val="00A9682B"/>
    <w:rsid w:val="00A97243"/>
    <w:rsid w:val="00A972B4"/>
    <w:rsid w:val="00A974E1"/>
    <w:rsid w:val="00AA0548"/>
    <w:rsid w:val="00AA0B1B"/>
    <w:rsid w:val="00AA0EC9"/>
    <w:rsid w:val="00AA13AD"/>
    <w:rsid w:val="00AA1452"/>
    <w:rsid w:val="00AA1681"/>
    <w:rsid w:val="00AA1C99"/>
    <w:rsid w:val="00AA1EB1"/>
    <w:rsid w:val="00AA1F5E"/>
    <w:rsid w:val="00AA2089"/>
    <w:rsid w:val="00AA21F8"/>
    <w:rsid w:val="00AA2325"/>
    <w:rsid w:val="00AA2389"/>
    <w:rsid w:val="00AA2399"/>
    <w:rsid w:val="00AA2549"/>
    <w:rsid w:val="00AA2E5C"/>
    <w:rsid w:val="00AA2F61"/>
    <w:rsid w:val="00AA3223"/>
    <w:rsid w:val="00AA3281"/>
    <w:rsid w:val="00AA344F"/>
    <w:rsid w:val="00AA3594"/>
    <w:rsid w:val="00AA3839"/>
    <w:rsid w:val="00AA386B"/>
    <w:rsid w:val="00AA395C"/>
    <w:rsid w:val="00AA3AB0"/>
    <w:rsid w:val="00AA3BF0"/>
    <w:rsid w:val="00AA40C8"/>
    <w:rsid w:val="00AA422D"/>
    <w:rsid w:val="00AA4371"/>
    <w:rsid w:val="00AA4898"/>
    <w:rsid w:val="00AA4AC2"/>
    <w:rsid w:val="00AA4FE8"/>
    <w:rsid w:val="00AA513C"/>
    <w:rsid w:val="00AA5416"/>
    <w:rsid w:val="00AA5BCC"/>
    <w:rsid w:val="00AA5C0C"/>
    <w:rsid w:val="00AA5C82"/>
    <w:rsid w:val="00AA5C99"/>
    <w:rsid w:val="00AA5D99"/>
    <w:rsid w:val="00AA5E07"/>
    <w:rsid w:val="00AA615F"/>
    <w:rsid w:val="00AA6550"/>
    <w:rsid w:val="00AA682E"/>
    <w:rsid w:val="00AA6852"/>
    <w:rsid w:val="00AA6D65"/>
    <w:rsid w:val="00AA7156"/>
    <w:rsid w:val="00AA7455"/>
    <w:rsid w:val="00AA7741"/>
    <w:rsid w:val="00AA7808"/>
    <w:rsid w:val="00AA7C24"/>
    <w:rsid w:val="00AA7ED8"/>
    <w:rsid w:val="00AB00CC"/>
    <w:rsid w:val="00AB01C8"/>
    <w:rsid w:val="00AB02A5"/>
    <w:rsid w:val="00AB0A03"/>
    <w:rsid w:val="00AB0A08"/>
    <w:rsid w:val="00AB134D"/>
    <w:rsid w:val="00AB21E7"/>
    <w:rsid w:val="00AB2D08"/>
    <w:rsid w:val="00AB2DD7"/>
    <w:rsid w:val="00AB2ED0"/>
    <w:rsid w:val="00AB3640"/>
    <w:rsid w:val="00AB3906"/>
    <w:rsid w:val="00AB3E2C"/>
    <w:rsid w:val="00AB410A"/>
    <w:rsid w:val="00AB4D82"/>
    <w:rsid w:val="00AB4F48"/>
    <w:rsid w:val="00AB507D"/>
    <w:rsid w:val="00AB5274"/>
    <w:rsid w:val="00AB52A8"/>
    <w:rsid w:val="00AB5A40"/>
    <w:rsid w:val="00AB5F39"/>
    <w:rsid w:val="00AB5FFD"/>
    <w:rsid w:val="00AB6548"/>
    <w:rsid w:val="00AB6C76"/>
    <w:rsid w:val="00AB6CCB"/>
    <w:rsid w:val="00AB6D14"/>
    <w:rsid w:val="00AB6E81"/>
    <w:rsid w:val="00AB6EE3"/>
    <w:rsid w:val="00AB7124"/>
    <w:rsid w:val="00AB712D"/>
    <w:rsid w:val="00AB7436"/>
    <w:rsid w:val="00AB7BBE"/>
    <w:rsid w:val="00AB7D23"/>
    <w:rsid w:val="00AC0059"/>
    <w:rsid w:val="00AC03D5"/>
    <w:rsid w:val="00AC0710"/>
    <w:rsid w:val="00AC09CD"/>
    <w:rsid w:val="00AC0A94"/>
    <w:rsid w:val="00AC0DFC"/>
    <w:rsid w:val="00AC10A5"/>
    <w:rsid w:val="00AC1358"/>
    <w:rsid w:val="00AC14A7"/>
    <w:rsid w:val="00AC1D2A"/>
    <w:rsid w:val="00AC1E65"/>
    <w:rsid w:val="00AC1ED7"/>
    <w:rsid w:val="00AC2014"/>
    <w:rsid w:val="00AC28C2"/>
    <w:rsid w:val="00AC290D"/>
    <w:rsid w:val="00AC2AA2"/>
    <w:rsid w:val="00AC2B7D"/>
    <w:rsid w:val="00AC2E25"/>
    <w:rsid w:val="00AC3009"/>
    <w:rsid w:val="00AC3389"/>
    <w:rsid w:val="00AC3AF7"/>
    <w:rsid w:val="00AC43A4"/>
    <w:rsid w:val="00AC46F3"/>
    <w:rsid w:val="00AC4996"/>
    <w:rsid w:val="00AC4AF1"/>
    <w:rsid w:val="00AC51D1"/>
    <w:rsid w:val="00AC5374"/>
    <w:rsid w:val="00AC541D"/>
    <w:rsid w:val="00AC58BD"/>
    <w:rsid w:val="00AC5B4D"/>
    <w:rsid w:val="00AC5F2E"/>
    <w:rsid w:val="00AC6083"/>
    <w:rsid w:val="00AC6086"/>
    <w:rsid w:val="00AC643C"/>
    <w:rsid w:val="00AC6AFD"/>
    <w:rsid w:val="00AC72E4"/>
    <w:rsid w:val="00AC7443"/>
    <w:rsid w:val="00AC7450"/>
    <w:rsid w:val="00AC7636"/>
    <w:rsid w:val="00AC77A3"/>
    <w:rsid w:val="00AC79E3"/>
    <w:rsid w:val="00AC7ACA"/>
    <w:rsid w:val="00AC7B78"/>
    <w:rsid w:val="00AC7EDF"/>
    <w:rsid w:val="00AD012B"/>
    <w:rsid w:val="00AD0238"/>
    <w:rsid w:val="00AD0B0C"/>
    <w:rsid w:val="00AD0BEB"/>
    <w:rsid w:val="00AD11F6"/>
    <w:rsid w:val="00AD16BA"/>
    <w:rsid w:val="00AD1730"/>
    <w:rsid w:val="00AD1C62"/>
    <w:rsid w:val="00AD244D"/>
    <w:rsid w:val="00AD2855"/>
    <w:rsid w:val="00AD2A7B"/>
    <w:rsid w:val="00AD2C38"/>
    <w:rsid w:val="00AD31CC"/>
    <w:rsid w:val="00AD31D8"/>
    <w:rsid w:val="00AD3457"/>
    <w:rsid w:val="00AD3675"/>
    <w:rsid w:val="00AD3A89"/>
    <w:rsid w:val="00AD3AD6"/>
    <w:rsid w:val="00AD3CC0"/>
    <w:rsid w:val="00AD4183"/>
    <w:rsid w:val="00AD4216"/>
    <w:rsid w:val="00AD4289"/>
    <w:rsid w:val="00AD4540"/>
    <w:rsid w:val="00AD45DD"/>
    <w:rsid w:val="00AD4ED0"/>
    <w:rsid w:val="00AD522C"/>
    <w:rsid w:val="00AD5308"/>
    <w:rsid w:val="00AD6090"/>
    <w:rsid w:val="00AD61F6"/>
    <w:rsid w:val="00AD6570"/>
    <w:rsid w:val="00AD6E25"/>
    <w:rsid w:val="00AD6FFF"/>
    <w:rsid w:val="00AD70E5"/>
    <w:rsid w:val="00AD71AC"/>
    <w:rsid w:val="00AD730F"/>
    <w:rsid w:val="00AD7721"/>
    <w:rsid w:val="00AD799B"/>
    <w:rsid w:val="00AD7DE5"/>
    <w:rsid w:val="00AD7E03"/>
    <w:rsid w:val="00AD7F9E"/>
    <w:rsid w:val="00AE0275"/>
    <w:rsid w:val="00AE08A4"/>
    <w:rsid w:val="00AE08BD"/>
    <w:rsid w:val="00AE0DE5"/>
    <w:rsid w:val="00AE1172"/>
    <w:rsid w:val="00AE1911"/>
    <w:rsid w:val="00AE1F6F"/>
    <w:rsid w:val="00AE20FE"/>
    <w:rsid w:val="00AE263E"/>
    <w:rsid w:val="00AE2AB0"/>
    <w:rsid w:val="00AE320A"/>
    <w:rsid w:val="00AE3E06"/>
    <w:rsid w:val="00AE40AD"/>
    <w:rsid w:val="00AE42D3"/>
    <w:rsid w:val="00AE4608"/>
    <w:rsid w:val="00AE484C"/>
    <w:rsid w:val="00AE4895"/>
    <w:rsid w:val="00AE490D"/>
    <w:rsid w:val="00AE4EC2"/>
    <w:rsid w:val="00AE4FE8"/>
    <w:rsid w:val="00AE5948"/>
    <w:rsid w:val="00AE5D2B"/>
    <w:rsid w:val="00AE5E46"/>
    <w:rsid w:val="00AE64B9"/>
    <w:rsid w:val="00AE651C"/>
    <w:rsid w:val="00AE667A"/>
    <w:rsid w:val="00AE6842"/>
    <w:rsid w:val="00AE695C"/>
    <w:rsid w:val="00AE6D3D"/>
    <w:rsid w:val="00AE730D"/>
    <w:rsid w:val="00AE763A"/>
    <w:rsid w:val="00AE7733"/>
    <w:rsid w:val="00AE7B94"/>
    <w:rsid w:val="00AE7D70"/>
    <w:rsid w:val="00AF0081"/>
    <w:rsid w:val="00AF0381"/>
    <w:rsid w:val="00AF089E"/>
    <w:rsid w:val="00AF092E"/>
    <w:rsid w:val="00AF0B54"/>
    <w:rsid w:val="00AF139E"/>
    <w:rsid w:val="00AF14CD"/>
    <w:rsid w:val="00AF154F"/>
    <w:rsid w:val="00AF1D3E"/>
    <w:rsid w:val="00AF1E27"/>
    <w:rsid w:val="00AF1F06"/>
    <w:rsid w:val="00AF1F25"/>
    <w:rsid w:val="00AF22CA"/>
    <w:rsid w:val="00AF2A65"/>
    <w:rsid w:val="00AF2D19"/>
    <w:rsid w:val="00AF2E6B"/>
    <w:rsid w:val="00AF2E88"/>
    <w:rsid w:val="00AF3ADE"/>
    <w:rsid w:val="00AF3B9F"/>
    <w:rsid w:val="00AF3CB2"/>
    <w:rsid w:val="00AF3F43"/>
    <w:rsid w:val="00AF4742"/>
    <w:rsid w:val="00AF547D"/>
    <w:rsid w:val="00AF5582"/>
    <w:rsid w:val="00AF57F6"/>
    <w:rsid w:val="00AF60AF"/>
    <w:rsid w:val="00AF61EA"/>
    <w:rsid w:val="00AF6842"/>
    <w:rsid w:val="00AF68D6"/>
    <w:rsid w:val="00AF6F70"/>
    <w:rsid w:val="00AF72CB"/>
    <w:rsid w:val="00AF7563"/>
    <w:rsid w:val="00AF7890"/>
    <w:rsid w:val="00AF7E32"/>
    <w:rsid w:val="00B001ED"/>
    <w:rsid w:val="00B00432"/>
    <w:rsid w:val="00B00439"/>
    <w:rsid w:val="00B01303"/>
    <w:rsid w:val="00B01621"/>
    <w:rsid w:val="00B01772"/>
    <w:rsid w:val="00B01D6C"/>
    <w:rsid w:val="00B0214C"/>
    <w:rsid w:val="00B02AD8"/>
    <w:rsid w:val="00B02C9E"/>
    <w:rsid w:val="00B02FAC"/>
    <w:rsid w:val="00B031C1"/>
    <w:rsid w:val="00B03BAE"/>
    <w:rsid w:val="00B03C7C"/>
    <w:rsid w:val="00B03C90"/>
    <w:rsid w:val="00B03DC9"/>
    <w:rsid w:val="00B04137"/>
    <w:rsid w:val="00B0449B"/>
    <w:rsid w:val="00B0499F"/>
    <w:rsid w:val="00B04AA8"/>
    <w:rsid w:val="00B0500D"/>
    <w:rsid w:val="00B05329"/>
    <w:rsid w:val="00B054CF"/>
    <w:rsid w:val="00B05996"/>
    <w:rsid w:val="00B05B25"/>
    <w:rsid w:val="00B05DFA"/>
    <w:rsid w:val="00B05F82"/>
    <w:rsid w:val="00B05FA7"/>
    <w:rsid w:val="00B06C78"/>
    <w:rsid w:val="00B0775F"/>
    <w:rsid w:val="00B0794E"/>
    <w:rsid w:val="00B07971"/>
    <w:rsid w:val="00B10F7D"/>
    <w:rsid w:val="00B10FDF"/>
    <w:rsid w:val="00B11509"/>
    <w:rsid w:val="00B116DD"/>
    <w:rsid w:val="00B11736"/>
    <w:rsid w:val="00B117D7"/>
    <w:rsid w:val="00B119F8"/>
    <w:rsid w:val="00B11A66"/>
    <w:rsid w:val="00B124FC"/>
    <w:rsid w:val="00B128D3"/>
    <w:rsid w:val="00B12A4B"/>
    <w:rsid w:val="00B12A53"/>
    <w:rsid w:val="00B12E6F"/>
    <w:rsid w:val="00B134C6"/>
    <w:rsid w:val="00B13524"/>
    <w:rsid w:val="00B13F81"/>
    <w:rsid w:val="00B143A0"/>
    <w:rsid w:val="00B14881"/>
    <w:rsid w:val="00B148F8"/>
    <w:rsid w:val="00B14EA2"/>
    <w:rsid w:val="00B14EE1"/>
    <w:rsid w:val="00B1596E"/>
    <w:rsid w:val="00B1603E"/>
    <w:rsid w:val="00B163B0"/>
    <w:rsid w:val="00B16F0D"/>
    <w:rsid w:val="00B176B5"/>
    <w:rsid w:val="00B1791E"/>
    <w:rsid w:val="00B179E7"/>
    <w:rsid w:val="00B2021E"/>
    <w:rsid w:val="00B20856"/>
    <w:rsid w:val="00B20A01"/>
    <w:rsid w:val="00B20D24"/>
    <w:rsid w:val="00B20D6C"/>
    <w:rsid w:val="00B21016"/>
    <w:rsid w:val="00B210B9"/>
    <w:rsid w:val="00B212AB"/>
    <w:rsid w:val="00B218F3"/>
    <w:rsid w:val="00B21B27"/>
    <w:rsid w:val="00B21BD7"/>
    <w:rsid w:val="00B21C68"/>
    <w:rsid w:val="00B230F2"/>
    <w:rsid w:val="00B23941"/>
    <w:rsid w:val="00B23ACA"/>
    <w:rsid w:val="00B23B74"/>
    <w:rsid w:val="00B23E26"/>
    <w:rsid w:val="00B23F9C"/>
    <w:rsid w:val="00B241F2"/>
    <w:rsid w:val="00B24352"/>
    <w:rsid w:val="00B24AB8"/>
    <w:rsid w:val="00B24E12"/>
    <w:rsid w:val="00B24E7A"/>
    <w:rsid w:val="00B253EC"/>
    <w:rsid w:val="00B2555F"/>
    <w:rsid w:val="00B25732"/>
    <w:rsid w:val="00B257EA"/>
    <w:rsid w:val="00B2591D"/>
    <w:rsid w:val="00B26531"/>
    <w:rsid w:val="00B2691B"/>
    <w:rsid w:val="00B26DBF"/>
    <w:rsid w:val="00B26E7C"/>
    <w:rsid w:val="00B272E4"/>
    <w:rsid w:val="00B275AF"/>
    <w:rsid w:val="00B27615"/>
    <w:rsid w:val="00B2761D"/>
    <w:rsid w:val="00B27693"/>
    <w:rsid w:val="00B27961"/>
    <w:rsid w:val="00B27A47"/>
    <w:rsid w:val="00B27E47"/>
    <w:rsid w:val="00B3060A"/>
    <w:rsid w:val="00B306DA"/>
    <w:rsid w:val="00B307E5"/>
    <w:rsid w:val="00B3086B"/>
    <w:rsid w:val="00B3117C"/>
    <w:rsid w:val="00B314E3"/>
    <w:rsid w:val="00B31AEC"/>
    <w:rsid w:val="00B31B5F"/>
    <w:rsid w:val="00B31FE2"/>
    <w:rsid w:val="00B32897"/>
    <w:rsid w:val="00B3294C"/>
    <w:rsid w:val="00B32BC8"/>
    <w:rsid w:val="00B32DB8"/>
    <w:rsid w:val="00B33014"/>
    <w:rsid w:val="00B3372D"/>
    <w:rsid w:val="00B33B51"/>
    <w:rsid w:val="00B33D29"/>
    <w:rsid w:val="00B33FD0"/>
    <w:rsid w:val="00B3415F"/>
    <w:rsid w:val="00B342AF"/>
    <w:rsid w:val="00B3439B"/>
    <w:rsid w:val="00B34470"/>
    <w:rsid w:val="00B3447C"/>
    <w:rsid w:val="00B3476A"/>
    <w:rsid w:val="00B348E6"/>
    <w:rsid w:val="00B34C4D"/>
    <w:rsid w:val="00B34D84"/>
    <w:rsid w:val="00B34E40"/>
    <w:rsid w:val="00B34F9B"/>
    <w:rsid w:val="00B3528A"/>
    <w:rsid w:val="00B35EF5"/>
    <w:rsid w:val="00B36487"/>
    <w:rsid w:val="00B36584"/>
    <w:rsid w:val="00B36611"/>
    <w:rsid w:val="00B36FCA"/>
    <w:rsid w:val="00B370AD"/>
    <w:rsid w:val="00B37133"/>
    <w:rsid w:val="00B3720B"/>
    <w:rsid w:val="00B37996"/>
    <w:rsid w:val="00B37EA8"/>
    <w:rsid w:val="00B40073"/>
    <w:rsid w:val="00B40650"/>
    <w:rsid w:val="00B40905"/>
    <w:rsid w:val="00B4091D"/>
    <w:rsid w:val="00B40925"/>
    <w:rsid w:val="00B40CFD"/>
    <w:rsid w:val="00B40D8D"/>
    <w:rsid w:val="00B40EE0"/>
    <w:rsid w:val="00B4142E"/>
    <w:rsid w:val="00B414A5"/>
    <w:rsid w:val="00B41D7F"/>
    <w:rsid w:val="00B428E5"/>
    <w:rsid w:val="00B42BD9"/>
    <w:rsid w:val="00B42BE4"/>
    <w:rsid w:val="00B42C60"/>
    <w:rsid w:val="00B42E0C"/>
    <w:rsid w:val="00B42F9C"/>
    <w:rsid w:val="00B4310C"/>
    <w:rsid w:val="00B43935"/>
    <w:rsid w:val="00B43980"/>
    <w:rsid w:val="00B43B3F"/>
    <w:rsid w:val="00B43C7C"/>
    <w:rsid w:val="00B43FA3"/>
    <w:rsid w:val="00B445D2"/>
    <w:rsid w:val="00B44618"/>
    <w:rsid w:val="00B449E0"/>
    <w:rsid w:val="00B44BAF"/>
    <w:rsid w:val="00B44BB5"/>
    <w:rsid w:val="00B45452"/>
    <w:rsid w:val="00B455C0"/>
    <w:rsid w:val="00B45779"/>
    <w:rsid w:val="00B45BA2"/>
    <w:rsid w:val="00B45E8F"/>
    <w:rsid w:val="00B461C4"/>
    <w:rsid w:val="00B4636D"/>
    <w:rsid w:val="00B46AD2"/>
    <w:rsid w:val="00B46BE9"/>
    <w:rsid w:val="00B46E39"/>
    <w:rsid w:val="00B47465"/>
    <w:rsid w:val="00B47673"/>
    <w:rsid w:val="00B5001F"/>
    <w:rsid w:val="00B5073C"/>
    <w:rsid w:val="00B50757"/>
    <w:rsid w:val="00B50884"/>
    <w:rsid w:val="00B50A0B"/>
    <w:rsid w:val="00B50B53"/>
    <w:rsid w:val="00B50F13"/>
    <w:rsid w:val="00B50FF6"/>
    <w:rsid w:val="00B5116D"/>
    <w:rsid w:val="00B51674"/>
    <w:rsid w:val="00B517BC"/>
    <w:rsid w:val="00B51DDA"/>
    <w:rsid w:val="00B526F5"/>
    <w:rsid w:val="00B52C1B"/>
    <w:rsid w:val="00B5313E"/>
    <w:rsid w:val="00B53352"/>
    <w:rsid w:val="00B535C6"/>
    <w:rsid w:val="00B53888"/>
    <w:rsid w:val="00B5393C"/>
    <w:rsid w:val="00B53EF3"/>
    <w:rsid w:val="00B53F1A"/>
    <w:rsid w:val="00B543CD"/>
    <w:rsid w:val="00B54915"/>
    <w:rsid w:val="00B54B43"/>
    <w:rsid w:val="00B54DFB"/>
    <w:rsid w:val="00B557D8"/>
    <w:rsid w:val="00B557D9"/>
    <w:rsid w:val="00B55B44"/>
    <w:rsid w:val="00B56136"/>
    <w:rsid w:val="00B561B6"/>
    <w:rsid w:val="00B563D4"/>
    <w:rsid w:val="00B566A9"/>
    <w:rsid w:val="00B568CB"/>
    <w:rsid w:val="00B568EC"/>
    <w:rsid w:val="00B56DAC"/>
    <w:rsid w:val="00B56DBC"/>
    <w:rsid w:val="00B56EB7"/>
    <w:rsid w:val="00B602A8"/>
    <w:rsid w:val="00B602C6"/>
    <w:rsid w:val="00B6032F"/>
    <w:rsid w:val="00B60771"/>
    <w:rsid w:val="00B6128D"/>
    <w:rsid w:val="00B61497"/>
    <w:rsid w:val="00B614AE"/>
    <w:rsid w:val="00B61668"/>
    <w:rsid w:val="00B61A00"/>
    <w:rsid w:val="00B61B2A"/>
    <w:rsid w:val="00B61F9F"/>
    <w:rsid w:val="00B6277D"/>
    <w:rsid w:val="00B629C2"/>
    <w:rsid w:val="00B62C03"/>
    <w:rsid w:val="00B6409A"/>
    <w:rsid w:val="00B640CA"/>
    <w:rsid w:val="00B641DD"/>
    <w:rsid w:val="00B6428F"/>
    <w:rsid w:val="00B64B1A"/>
    <w:rsid w:val="00B64D14"/>
    <w:rsid w:val="00B64E8B"/>
    <w:rsid w:val="00B653AE"/>
    <w:rsid w:val="00B66A24"/>
    <w:rsid w:val="00B66B71"/>
    <w:rsid w:val="00B66E03"/>
    <w:rsid w:val="00B67414"/>
    <w:rsid w:val="00B67737"/>
    <w:rsid w:val="00B7085C"/>
    <w:rsid w:val="00B70E7A"/>
    <w:rsid w:val="00B70F35"/>
    <w:rsid w:val="00B71179"/>
    <w:rsid w:val="00B71333"/>
    <w:rsid w:val="00B713B5"/>
    <w:rsid w:val="00B71547"/>
    <w:rsid w:val="00B71916"/>
    <w:rsid w:val="00B72B32"/>
    <w:rsid w:val="00B72DDC"/>
    <w:rsid w:val="00B72E0F"/>
    <w:rsid w:val="00B731A5"/>
    <w:rsid w:val="00B733FE"/>
    <w:rsid w:val="00B73CE3"/>
    <w:rsid w:val="00B73D29"/>
    <w:rsid w:val="00B73D37"/>
    <w:rsid w:val="00B73FE3"/>
    <w:rsid w:val="00B7459D"/>
    <w:rsid w:val="00B74B17"/>
    <w:rsid w:val="00B74CF3"/>
    <w:rsid w:val="00B750C5"/>
    <w:rsid w:val="00B757C7"/>
    <w:rsid w:val="00B75942"/>
    <w:rsid w:val="00B759CF"/>
    <w:rsid w:val="00B75BAE"/>
    <w:rsid w:val="00B75C6F"/>
    <w:rsid w:val="00B75CE8"/>
    <w:rsid w:val="00B75D05"/>
    <w:rsid w:val="00B75FED"/>
    <w:rsid w:val="00B762A9"/>
    <w:rsid w:val="00B76555"/>
    <w:rsid w:val="00B7655E"/>
    <w:rsid w:val="00B765CD"/>
    <w:rsid w:val="00B765F2"/>
    <w:rsid w:val="00B76670"/>
    <w:rsid w:val="00B7682D"/>
    <w:rsid w:val="00B7707A"/>
    <w:rsid w:val="00B777F1"/>
    <w:rsid w:val="00B7787C"/>
    <w:rsid w:val="00B802B6"/>
    <w:rsid w:val="00B802F0"/>
    <w:rsid w:val="00B8044F"/>
    <w:rsid w:val="00B808AE"/>
    <w:rsid w:val="00B80C69"/>
    <w:rsid w:val="00B816F3"/>
    <w:rsid w:val="00B8194F"/>
    <w:rsid w:val="00B81B84"/>
    <w:rsid w:val="00B81DC7"/>
    <w:rsid w:val="00B8202A"/>
    <w:rsid w:val="00B82142"/>
    <w:rsid w:val="00B82539"/>
    <w:rsid w:val="00B82779"/>
    <w:rsid w:val="00B8282F"/>
    <w:rsid w:val="00B8299D"/>
    <w:rsid w:val="00B839C0"/>
    <w:rsid w:val="00B83CCB"/>
    <w:rsid w:val="00B83DF2"/>
    <w:rsid w:val="00B840C2"/>
    <w:rsid w:val="00B841E8"/>
    <w:rsid w:val="00B846B3"/>
    <w:rsid w:val="00B848E6"/>
    <w:rsid w:val="00B84DE0"/>
    <w:rsid w:val="00B84E55"/>
    <w:rsid w:val="00B8527A"/>
    <w:rsid w:val="00B855BB"/>
    <w:rsid w:val="00B85BB5"/>
    <w:rsid w:val="00B85D42"/>
    <w:rsid w:val="00B85E16"/>
    <w:rsid w:val="00B866D9"/>
    <w:rsid w:val="00B86D01"/>
    <w:rsid w:val="00B86EA3"/>
    <w:rsid w:val="00B87705"/>
    <w:rsid w:val="00B87B50"/>
    <w:rsid w:val="00B902F4"/>
    <w:rsid w:val="00B90470"/>
    <w:rsid w:val="00B90DB2"/>
    <w:rsid w:val="00B90E3C"/>
    <w:rsid w:val="00B90F86"/>
    <w:rsid w:val="00B910A5"/>
    <w:rsid w:val="00B917CE"/>
    <w:rsid w:val="00B91F98"/>
    <w:rsid w:val="00B929D1"/>
    <w:rsid w:val="00B92D16"/>
    <w:rsid w:val="00B93387"/>
    <w:rsid w:val="00B936A3"/>
    <w:rsid w:val="00B936F6"/>
    <w:rsid w:val="00B93729"/>
    <w:rsid w:val="00B93B35"/>
    <w:rsid w:val="00B940DB"/>
    <w:rsid w:val="00B94176"/>
    <w:rsid w:val="00B944A9"/>
    <w:rsid w:val="00B94B99"/>
    <w:rsid w:val="00B94BF9"/>
    <w:rsid w:val="00B9534C"/>
    <w:rsid w:val="00B95DC3"/>
    <w:rsid w:val="00B95E26"/>
    <w:rsid w:val="00B9616D"/>
    <w:rsid w:val="00B9627D"/>
    <w:rsid w:val="00B9677C"/>
    <w:rsid w:val="00B96AB1"/>
    <w:rsid w:val="00B96BAD"/>
    <w:rsid w:val="00B971CF"/>
    <w:rsid w:val="00B9795C"/>
    <w:rsid w:val="00B97EE7"/>
    <w:rsid w:val="00BA0047"/>
    <w:rsid w:val="00BA0C65"/>
    <w:rsid w:val="00BA0D0A"/>
    <w:rsid w:val="00BA1AE8"/>
    <w:rsid w:val="00BA1F7A"/>
    <w:rsid w:val="00BA20F6"/>
    <w:rsid w:val="00BA4352"/>
    <w:rsid w:val="00BA4734"/>
    <w:rsid w:val="00BA4D12"/>
    <w:rsid w:val="00BA4DB6"/>
    <w:rsid w:val="00BA4E34"/>
    <w:rsid w:val="00BA4FB3"/>
    <w:rsid w:val="00BA51D9"/>
    <w:rsid w:val="00BA52A6"/>
    <w:rsid w:val="00BA5AEE"/>
    <w:rsid w:val="00BA5D1C"/>
    <w:rsid w:val="00BA5D4D"/>
    <w:rsid w:val="00BA5E04"/>
    <w:rsid w:val="00BA6250"/>
    <w:rsid w:val="00BA62B5"/>
    <w:rsid w:val="00BA6B7D"/>
    <w:rsid w:val="00BA6F8A"/>
    <w:rsid w:val="00BA738B"/>
    <w:rsid w:val="00BA7528"/>
    <w:rsid w:val="00BA752C"/>
    <w:rsid w:val="00BA7E49"/>
    <w:rsid w:val="00BB0222"/>
    <w:rsid w:val="00BB038C"/>
    <w:rsid w:val="00BB06C1"/>
    <w:rsid w:val="00BB0716"/>
    <w:rsid w:val="00BB0741"/>
    <w:rsid w:val="00BB0873"/>
    <w:rsid w:val="00BB0DD5"/>
    <w:rsid w:val="00BB1581"/>
    <w:rsid w:val="00BB1878"/>
    <w:rsid w:val="00BB1C21"/>
    <w:rsid w:val="00BB1CD2"/>
    <w:rsid w:val="00BB211F"/>
    <w:rsid w:val="00BB23AC"/>
    <w:rsid w:val="00BB25F3"/>
    <w:rsid w:val="00BB27FE"/>
    <w:rsid w:val="00BB2897"/>
    <w:rsid w:val="00BB30DA"/>
    <w:rsid w:val="00BB318E"/>
    <w:rsid w:val="00BB3612"/>
    <w:rsid w:val="00BB381D"/>
    <w:rsid w:val="00BB4264"/>
    <w:rsid w:val="00BB430F"/>
    <w:rsid w:val="00BB43F8"/>
    <w:rsid w:val="00BB4505"/>
    <w:rsid w:val="00BB4C01"/>
    <w:rsid w:val="00BB4E93"/>
    <w:rsid w:val="00BB519C"/>
    <w:rsid w:val="00BB54E0"/>
    <w:rsid w:val="00BB5CF3"/>
    <w:rsid w:val="00BB67CC"/>
    <w:rsid w:val="00BB6BB0"/>
    <w:rsid w:val="00BB6CD6"/>
    <w:rsid w:val="00BB6EFA"/>
    <w:rsid w:val="00BB7025"/>
    <w:rsid w:val="00BB71D1"/>
    <w:rsid w:val="00BB7AA5"/>
    <w:rsid w:val="00BC0045"/>
    <w:rsid w:val="00BC006C"/>
    <w:rsid w:val="00BC012F"/>
    <w:rsid w:val="00BC0442"/>
    <w:rsid w:val="00BC04EB"/>
    <w:rsid w:val="00BC058D"/>
    <w:rsid w:val="00BC0721"/>
    <w:rsid w:val="00BC0AB9"/>
    <w:rsid w:val="00BC0B67"/>
    <w:rsid w:val="00BC0B82"/>
    <w:rsid w:val="00BC1939"/>
    <w:rsid w:val="00BC1C7C"/>
    <w:rsid w:val="00BC2036"/>
    <w:rsid w:val="00BC2986"/>
    <w:rsid w:val="00BC2BC7"/>
    <w:rsid w:val="00BC2CA9"/>
    <w:rsid w:val="00BC2F9B"/>
    <w:rsid w:val="00BC3422"/>
    <w:rsid w:val="00BC347C"/>
    <w:rsid w:val="00BC3574"/>
    <w:rsid w:val="00BC3F2D"/>
    <w:rsid w:val="00BC421A"/>
    <w:rsid w:val="00BC4791"/>
    <w:rsid w:val="00BC4D5B"/>
    <w:rsid w:val="00BC4EE5"/>
    <w:rsid w:val="00BC51B7"/>
    <w:rsid w:val="00BC54E6"/>
    <w:rsid w:val="00BC56C5"/>
    <w:rsid w:val="00BC5EA9"/>
    <w:rsid w:val="00BC6006"/>
    <w:rsid w:val="00BC6291"/>
    <w:rsid w:val="00BC6339"/>
    <w:rsid w:val="00BC6E53"/>
    <w:rsid w:val="00BC737A"/>
    <w:rsid w:val="00BC77B7"/>
    <w:rsid w:val="00BC7ADE"/>
    <w:rsid w:val="00BC7D38"/>
    <w:rsid w:val="00BD00F9"/>
    <w:rsid w:val="00BD0A0F"/>
    <w:rsid w:val="00BD0C17"/>
    <w:rsid w:val="00BD0CD7"/>
    <w:rsid w:val="00BD0CF1"/>
    <w:rsid w:val="00BD1091"/>
    <w:rsid w:val="00BD109D"/>
    <w:rsid w:val="00BD131E"/>
    <w:rsid w:val="00BD1A9C"/>
    <w:rsid w:val="00BD222A"/>
    <w:rsid w:val="00BD239F"/>
    <w:rsid w:val="00BD275A"/>
    <w:rsid w:val="00BD283C"/>
    <w:rsid w:val="00BD28A2"/>
    <w:rsid w:val="00BD29B3"/>
    <w:rsid w:val="00BD2BDE"/>
    <w:rsid w:val="00BD2D1B"/>
    <w:rsid w:val="00BD3111"/>
    <w:rsid w:val="00BD32F4"/>
    <w:rsid w:val="00BD3356"/>
    <w:rsid w:val="00BD374B"/>
    <w:rsid w:val="00BD3CCD"/>
    <w:rsid w:val="00BD3CD1"/>
    <w:rsid w:val="00BD413B"/>
    <w:rsid w:val="00BD447D"/>
    <w:rsid w:val="00BD4777"/>
    <w:rsid w:val="00BD4870"/>
    <w:rsid w:val="00BD48FE"/>
    <w:rsid w:val="00BD4969"/>
    <w:rsid w:val="00BD4D23"/>
    <w:rsid w:val="00BD4F28"/>
    <w:rsid w:val="00BD58FC"/>
    <w:rsid w:val="00BD6451"/>
    <w:rsid w:val="00BD6826"/>
    <w:rsid w:val="00BD6C46"/>
    <w:rsid w:val="00BD6E58"/>
    <w:rsid w:val="00BD6EFA"/>
    <w:rsid w:val="00BD7436"/>
    <w:rsid w:val="00BD74AC"/>
    <w:rsid w:val="00BD7614"/>
    <w:rsid w:val="00BD7690"/>
    <w:rsid w:val="00BD7F61"/>
    <w:rsid w:val="00BD7F74"/>
    <w:rsid w:val="00BE00D4"/>
    <w:rsid w:val="00BE03E5"/>
    <w:rsid w:val="00BE0431"/>
    <w:rsid w:val="00BE09B5"/>
    <w:rsid w:val="00BE0E09"/>
    <w:rsid w:val="00BE0EAD"/>
    <w:rsid w:val="00BE0F45"/>
    <w:rsid w:val="00BE1114"/>
    <w:rsid w:val="00BE144F"/>
    <w:rsid w:val="00BE1E62"/>
    <w:rsid w:val="00BE2290"/>
    <w:rsid w:val="00BE22C0"/>
    <w:rsid w:val="00BE335F"/>
    <w:rsid w:val="00BE3544"/>
    <w:rsid w:val="00BE366C"/>
    <w:rsid w:val="00BE37A9"/>
    <w:rsid w:val="00BE411A"/>
    <w:rsid w:val="00BE42D8"/>
    <w:rsid w:val="00BE45C8"/>
    <w:rsid w:val="00BE460E"/>
    <w:rsid w:val="00BE469E"/>
    <w:rsid w:val="00BE48AD"/>
    <w:rsid w:val="00BE4AD1"/>
    <w:rsid w:val="00BE4C04"/>
    <w:rsid w:val="00BE5938"/>
    <w:rsid w:val="00BE5A06"/>
    <w:rsid w:val="00BE5C27"/>
    <w:rsid w:val="00BE5FA3"/>
    <w:rsid w:val="00BE5FDB"/>
    <w:rsid w:val="00BE615C"/>
    <w:rsid w:val="00BE6184"/>
    <w:rsid w:val="00BE64BD"/>
    <w:rsid w:val="00BE7166"/>
    <w:rsid w:val="00BE7DFE"/>
    <w:rsid w:val="00BE7E10"/>
    <w:rsid w:val="00BE7E86"/>
    <w:rsid w:val="00BE7FBB"/>
    <w:rsid w:val="00BF039B"/>
    <w:rsid w:val="00BF0B84"/>
    <w:rsid w:val="00BF1252"/>
    <w:rsid w:val="00BF1E12"/>
    <w:rsid w:val="00BF1EF6"/>
    <w:rsid w:val="00BF2264"/>
    <w:rsid w:val="00BF284F"/>
    <w:rsid w:val="00BF2D98"/>
    <w:rsid w:val="00BF39DE"/>
    <w:rsid w:val="00BF3BBE"/>
    <w:rsid w:val="00BF3C6D"/>
    <w:rsid w:val="00BF4058"/>
    <w:rsid w:val="00BF4065"/>
    <w:rsid w:val="00BF40FE"/>
    <w:rsid w:val="00BF4331"/>
    <w:rsid w:val="00BF4B69"/>
    <w:rsid w:val="00BF4C6E"/>
    <w:rsid w:val="00BF5148"/>
    <w:rsid w:val="00BF5457"/>
    <w:rsid w:val="00BF57F4"/>
    <w:rsid w:val="00BF5826"/>
    <w:rsid w:val="00BF5BB8"/>
    <w:rsid w:val="00BF5C0E"/>
    <w:rsid w:val="00BF5DCF"/>
    <w:rsid w:val="00BF5F8E"/>
    <w:rsid w:val="00BF6002"/>
    <w:rsid w:val="00BF62F4"/>
    <w:rsid w:val="00BF69D7"/>
    <w:rsid w:val="00BF6C98"/>
    <w:rsid w:val="00BF6E94"/>
    <w:rsid w:val="00BF70D8"/>
    <w:rsid w:val="00BF72F2"/>
    <w:rsid w:val="00BF7376"/>
    <w:rsid w:val="00BF761D"/>
    <w:rsid w:val="00BF7817"/>
    <w:rsid w:val="00BF7929"/>
    <w:rsid w:val="00C00536"/>
    <w:rsid w:val="00C00A55"/>
    <w:rsid w:val="00C00CE0"/>
    <w:rsid w:val="00C01773"/>
    <w:rsid w:val="00C01D67"/>
    <w:rsid w:val="00C01DEB"/>
    <w:rsid w:val="00C02998"/>
    <w:rsid w:val="00C03736"/>
    <w:rsid w:val="00C03C72"/>
    <w:rsid w:val="00C0425E"/>
    <w:rsid w:val="00C042EC"/>
    <w:rsid w:val="00C042EE"/>
    <w:rsid w:val="00C04CC1"/>
    <w:rsid w:val="00C05083"/>
    <w:rsid w:val="00C054E7"/>
    <w:rsid w:val="00C056D1"/>
    <w:rsid w:val="00C05812"/>
    <w:rsid w:val="00C05865"/>
    <w:rsid w:val="00C05A0A"/>
    <w:rsid w:val="00C05AC4"/>
    <w:rsid w:val="00C05BF7"/>
    <w:rsid w:val="00C06267"/>
    <w:rsid w:val="00C071CE"/>
    <w:rsid w:val="00C07C76"/>
    <w:rsid w:val="00C07CA3"/>
    <w:rsid w:val="00C07D95"/>
    <w:rsid w:val="00C1007F"/>
    <w:rsid w:val="00C10622"/>
    <w:rsid w:val="00C10638"/>
    <w:rsid w:val="00C1096C"/>
    <w:rsid w:val="00C109BC"/>
    <w:rsid w:val="00C10F7B"/>
    <w:rsid w:val="00C111B2"/>
    <w:rsid w:val="00C11308"/>
    <w:rsid w:val="00C11315"/>
    <w:rsid w:val="00C11553"/>
    <w:rsid w:val="00C11580"/>
    <w:rsid w:val="00C11B8C"/>
    <w:rsid w:val="00C11C25"/>
    <w:rsid w:val="00C120DC"/>
    <w:rsid w:val="00C1242A"/>
    <w:rsid w:val="00C12565"/>
    <w:rsid w:val="00C12A0B"/>
    <w:rsid w:val="00C12A4D"/>
    <w:rsid w:val="00C13610"/>
    <w:rsid w:val="00C13997"/>
    <w:rsid w:val="00C13A73"/>
    <w:rsid w:val="00C13B1A"/>
    <w:rsid w:val="00C140F6"/>
    <w:rsid w:val="00C146B3"/>
    <w:rsid w:val="00C148E6"/>
    <w:rsid w:val="00C14958"/>
    <w:rsid w:val="00C14A27"/>
    <w:rsid w:val="00C14C70"/>
    <w:rsid w:val="00C14D3D"/>
    <w:rsid w:val="00C14EE6"/>
    <w:rsid w:val="00C151AE"/>
    <w:rsid w:val="00C15652"/>
    <w:rsid w:val="00C156B0"/>
    <w:rsid w:val="00C15DCE"/>
    <w:rsid w:val="00C16477"/>
    <w:rsid w:val="00C16685"/>
    <w:rsid w:val="00C167EF"/>
    <w:rsid w:val="00C1683B"/>
    <w:rsid w:val="00C16854"/>
    <w:rsid w:val="00C169C1"/>
    <w:rsid w:val="00C16C6E"/>
    <w:rsid w:val="00C16CE1"/>
    <w:rsid w:val="00C17774"/>
    <w:rsid w:val="00C17AFC"/>
    <w:rsid w:val="00C17E07"/>
    <w:rsid w:val="00C17F87"/>
    <w:rsid w:val="00C17FD1"/>
    <w:rsid w:val="00C20427"/>
    <w:rsid w:val="00C204C4"/>
    <w:rsid w:val="00C205C3"/>
    <w:rsid w:val="00C2073D"/>
    <w:rsid w:val="00C20C1D"/>
    <w:rsid w:val="00C21136"/>
    <w:rsid w:val="00C21183"/>
    <w:rsid w:val="00C2132C"/>
    <w:rsid w:val="00C21564"/>
    <w:rsid w:val="00C215AC"/>
    <w:rsid w:val="00C216A3"/>
    <w:rsid w:val="00C21999"/>
    <w:rsid w:val="00C21D73"/>
    <w:rsid w:val="00C21E56"/>
    <w:rsid w:val="00C221D9"/>
    <w:rsid w:val="00C22A99"/>
    <w:rsid w:val="00C22CC3"/>
    <w:rsid w:val="00C22E07"/>
    <w:rsid w:val="00C22E59"/>
    <w:rsid w:val="00C2323A"/>
    <w:rsid w:val="00C23B9E"/>
    <w:rsid w:val="00C24364"/>
    <w:rsid w:val="00C244DD"/>
    <w:rsid w:val="00C2462B"/>
    <w:rsid w:val="00C24777"/>
    <w:rsid w:val="00C247BB"/>
    <w:rsid w:val="00C24B6A"/>
    <w:rsid w:val="00C24CB8"/>
    <w:rsid w:val="00C25018"/>
    <w:rsid w:val="00C2545C"/>
    <w:rsid w:val="00C25F2D"/>
    <w:rsid w:val="00C2647E"/>
    <w:rsid w:val="00C2655C"/>
    <w:rsid w:val="00C272C1"/>
    <w:rsid w:val="00C27353"/>
    <w:rsid w:val="00C2771E"/>
    <w:rsid w:val="00C278D1"/>
    <w:rsid w:val="00C27C59"/>
    <w:rsid w:val="00C27F9B"/>
    <w:rsid w:val="00C30050"/>
    <w:rsid w:val="00C30186"/>
    <w:rsid w:val="00C301C8"/>
    <w:rsid w:val="00C303E5"/>
    <w:rsid w:val="00C306D5"/>
    <w:rsid w:val="00C30D52"/>
    <w:rsid w:val="00C310E8"/>
    <w:rsid w:val="00C3124C"/>
    <w:rsid w:val="00C3155E"/>
    <w:rsid w:val="00C316A9"/>
    <w:rsid w:val="00C318FA"/>
    <w:rsid w:val="00C31BED"/>
    <w:rsid w:val="00C31E53"/>
    <w:rsid w:val="00C31E9A"/>
    <w:rsid w:val="00C32037"/>
    <w:rsid w:val="00C32247"/>
    <w:rsid w:val="00C3244F"/>
    <w:rsid w:val="00C32544"/>
    <w:rsid w:val="00C32740"/>
    <w:rsid w:val="00C3287C"/>
    <w:rsid w:val="00C32AC9"/>
    <w:rsid w:val="00C32D46"/>
    <w:rsid w:val="00C32D8C"/>
    <w:rsid w:val="00C331B9"/>
    <w:rsid w:val="00C33593"/>
    <w:rsid w:val="00C33941"/>
    <w:rsid w:val="00C33B10"/>
    <w:rsid w:val="00C33CE8"/>
    <w:rsid w:val="00C33D33"/>
    <w:rsid w:val="00C33FF8"/>
    <w:rsid w:val="00C344C3"/>
    <w:rsid w:val="00C34720"/>
    <w:rsid w:val="00C34785"/>
    <w:rsid w:val="00C348D9"/>
    <w:rsid w:val="00C34E9E"/>
    <w:rsid w:val="00C3510A"/>
    <w:rsid w:val="00C3538C"/>
    <w:rsid w:val="00C3543E"/>
    <w:rsid w:val="00C3550B"/>
    <w:rsid w:val="00C35DEA"/>
    <w:rsid w:val="00C35EB4"/>
    <w:rsid w:val="00C362BD"/>
    <w:rsid w:val="00C364B7"/>
    <w:rsid w:val="00C366F9"/>
    <w:rsid w:val="00C36DA3"/>
    <w:rsid w:val="00C375B6"/>
    <w:rsid w:val="00C37AC8"/>
    <w:rsid w:val="00C37AF7"/>
    <w:rsid w:val="00C37B49"/>
    <w:rsid w:val="00C37E95"/>
    <w:rsid w:val="00C37EC7"/>
    <w:rsid w:val="00C401CE"/>
    <w:rsid w:val="00C409AB"/>
    <w:rsid w:val="00C40F2C"/>
    <w:rsid w:val="00C4156B"/>
    <w:rsid w:val="00C41C94"/>
    <w:rsid w:val="00C41D39"/>
    <w:rsid w:val="00C41FD3"/>
    <w:rsid w:val="00C42503"/>
    <w:rsid w:val="00C42A1B"/>
    <w:rsid w:val="00C42C1F"/>
    <w:rsid w:val="00C4326D"/>
    <w:rsid w:val="00C432E0"/>
    <w:rsid w:val="00C433F5"/>
    <w:rsid w:val="00C437CC"/>
    <w:rsid w:val="00C4385B"/>
    <w:rsid w:val="00C43AD5"/>
    <w:rsid w:val="00C43B5E"/>
    <w:rsid w:val="00C442FF"/>
    <w:rsid w:val="00C44328"/>
    <w:rsid w:val="00C44987"/>
    <w:rsid w:val="00C44A1F"/>
    <w:rsid w:val="00C44F54"/>
    <w:rsid w:val="00C45576"/>
    <w:rsid w:val="00C456C1"/>
    <w:rsid w:val="00C457C7"/>
    <w:rsid w:val="00C459C8"/>
    <w:rsid w:val="00C46054"/>
    <w:rsid w:val="00C46351"/>
    <w:rsid w:val="00C463EE"/>
    <w:rsid w:val="00C465EA"/>
    <w:rsid w:val="00C46A12"/>
    <w:rsid w:val="00C46C94"/>
    <w:rsid w:val="00C46F23"/>
    <w:rsid w:val="00C46F37"/>
    <w:rsid w:val="00C46F56"/>
    <w:rsid w:val="00C47255"/>
    <w:rsid w:val="00C472D2"/>
    <w:rsid w:val="00C47C69"/>
    <w:rsid w:val="00C50B36"/>
    <w:rsid w:val="00C50C83"/>
    <w:rsid w:val="00C51C99"/>
    <w:rsid w:val="00C51EFA"/>
    <w:rsid w:val="00C51F61"/>
    <w:rsid w:val="00C52225"/>
    <w:rsid w:val="00C5227A"/>
    <w:rsid w:val="00C522B0"/>
    <w:rsid w:val="00C52384"/>
    <w:rsid w:val="00C52601"/>
    <w:rsid w:val="00C52C59"/>
    <w:rsid w:val="00C52C95"/>
    <w:rsid w:val="00C52D1C"/>
    <w:rsid w:val="00C52F64"/>
    <w:rsid w:val="00C530BB"/>
    <w:rsid w:val="00C5330C"/>
    <w:rsid w:val="00C5357C"/>
    <w:rsid w:val="00C5369C"/>
    <w:rsid w:val="00C53AF8"/>
    <w:rsid w:val="00C53CFB"/>
    <w:rsid w:val="00C53D8F"/>
    <w:rsid w:val="00C53F31"/>
    <w:rsid w:val="00C54E17"/>
    <w:rsid w:val="00C554A7"/>
    <w:rsid w:val="00C55BC0"/>
    <w:rsid w:val="00C561E0"/>
    <w:rsid w:val="00C5658E"/>
    <w:rsid w:val="00C56614"/>
    <w:rsid w:val="00C56681"/>
    <w:rsid w:val="00C56837"/>
    <w:rsid w:val="00C56884"/>
    <w:rsid w:val="00C56C58"/>
    <w:rsid w:val="00C572E2"/>
    <w:rsid w:val="00C573A8"/>
    <w:rsid w:val="00C573B6"/>
    <w:rsid w:val="00C576AA"/>
    <w:rsid w:val="00C57C30"/>
    <w:rsid w:val="00C57CAB"/>
    <w:rsid w:val="00C57E16"/>
    <w:rsid w:val="00C57FB2"/>
    <w:rsid w:val="00C600CE"/>
    <w:rsid w:val="00C60126"/>
    <w:rsid w:val="00C605E1"/>
    <w:rsid w:val="00C606BC"/>
    <w:rsid w:val="00C608BE"/>
    <w:rsid w:val="00C60BAA"/>
    <w:rsid w:val="00C60DCA"/>
    <w:rsid w:val="00C619FD"/>
    <w:rsid w:val="00C61AAB"/>
    <w:rsid w:val="00C61C18"/>
    <w:rsid w:val="00C61DDB"/>
    <w:rsid w:val="00C61E8C"/>
    <w:rsid w:val="00C6217D"/>
    <w:rsid w:val="00C62E75"/>
    <w:rsid w:val="00C6365A"/>
    <w:rsid w:val="00C63D14"/>
    <w:rsid w:val="00C63EBA"/>
    <w:rsid w:val="00C63EE8"/>
    <w:rsid w:val="00C63F16"/>
    <w:rsid w:val="00C64239"/>
    <w:rsid w:val="00C6430F"/>
    <w:rsid w:val="00C64BB3"/>
    <w:rsid w:val="00C65048"/>
    <w:rsid w:val="00C654B9"/>
    <w:rsid w:val="00C6554B"/>
    <w:rsid w:val="00C659A8"/>
    <w:rsid w:val="00C65BB6"/>
    <w:rsid w:val="00C65DA8"/>
    <w:rsid w:val="00C66125"/>
    <w:rsid w:val="00C664C3"/>
    <w:rsid w:val="00C66ACF"/>
    <w:rsid w:val="00C67002"/>
    <w:rsid w:val="00C673A5"/>
    <w:rsid w:val="00C67451"/>
    <w:rsid w:val="00C67640"/>
    <w:rsid w:val="00C676D7"/>
    <w:rsid w:val="00C677EF"/>
    <w:rsid w:val="00C67B46"/>
    <w:rsid w:val="00C67D09"/>
    <w:rsid w:val="00C700AB"/>
    <w:rsid w:val="00C70285"/>
    <w:rsid w:val="00C70535"/>
    <w:rsid w:val="00C706DA"/>
    <w:rsid w:val="00C70711"/>
    <w:rsid w:val="00C708D3"/>
    <w:rsid w:val="00C70B1C"/>
    <w:rsid w:val="00C70B76"/>
    <w:rsid w:val="00C70CC3"/>
    <w:rsid w:val="00C70DDE"/>
    <w:rsid w:val="00C71255"/>
    <w:rsid w:val="00C71432"/>
    <w:rsid w:val="00C714DE"/>
    <w:rsid w:val="00C721C3"/>
    <w:rsid w:val="00C721DF"/>
    <w:rsid w:val="00C7254D"/>
    <w:rsid w:val="00C72937"/>
    <w:rsid w:val="00C72D77"/>
    <w:rsid w:val="00C73461"/>
    <w:rsid w:val="00C738A1"/>
    <w:rsid w:val="00C738EF"/>
    <w:rsid w:val="00C73B4F"/>
    <w:rsid w:val="00C73F3D"/>
    <w:rsid w:val="00C73FC0"/>
    <w:rsid w:val="00C7404F"/>
    <w:rsid w:val="00C740C3"/>
    <w:rsid w:val="00C743B0"/>
    <w:rsid w:val="00C7450E"/>
    <w:rsid w:val="00C74603"/>
    <w:rsid w:val="00C7482A"/>
    <w:rsid w:val="00C749F8"/>
    <w:rsid w:val="00C74B91"/>
    <w:rsid w:val="00C74E13"/>
    <w:rsid w:val="00C74EFD"/>
    <w:rsid w:val="00C75CD6"/>
    <w:rsid w:val="00C760A3"/>
    <w:rsid w:val="00C76334"/>
    <w:rsid w:val="00C76E93"/>
    <w:rsid w:val="00C76E96"/>
    <w:rsid w:val="00C76EB1"/>
    <w:rsid w:val="00C76FF7"/>
    <w:rsid w:val="00C7727F"/>
    <w:rsid w:val="00C772C6"/>
    <w:rsid w:val="00C77529"/>
    <w:rsid w:val="00C77A3F"/>
    <w:rsid w:val="00C802CC"/>
    <w:rsid w:val="00C80638"/>
    <w:rsid w:val="00C80A51"/>
    <w:rsid w:val="00C80CF5"/>
    <w:rsid w:val="00C81102"/>
    <w:rsid w:val="00C81588"/>
    <w:rsid w:val="00C8161C"/>
    <w:rsid w:val="00C8195E"/>
    <w:rsid w:val="00C81CC6"/>
    <w:rsid w:val="00C825D5"/>
    <w:rsid w:val="00C82753"/>
    <w:rsid w:val="00C82832"/>
    <w:rsid w:val="00C828E2"/>
    <w:rsid w:val="00C82AC5"/>
    <w:rsid w:val="00C82FE6"/>
    <w:rsid w:val="00C83084"/>
    <w:rsid w:val="00C83730"/>
    <w:rsid w:val="00C83B04"/>
    <w:rsid w:val="00C83D4D"/>
    <w:rsid w:val="00C84003"/>
    <w:rsid w:val="00C8414E"/>
    <w:rsid w:val="00C84570"/>
    <w:rsid w:val="00C845CF"/>
    <w:rsid w:val="00C84993"/>
    <w:rsid w:val="00C84AD3"/>
    <w:rsid w:val="00C84B8F"/>
    <w:rsid w:val="00C84E2A"/>
    <w:rsid w:val="00C84E77"/>
    <w:rsid w:val="00C84FAF"/>
    <w:rsid w:val="00C84FC0"/>
    <w:rsid w:val="00C8505F"/>
    <w:rsid w:val="00C851C8"/>
    <w:rsid w:val="00C8540C"/>
    <w:rsid w:val="00C85820"/>
    <w:rsid w:val="00C85861"/>
    <w:rsid w:val="00C858B1"/>
    <w:rsid w:val="00C862E1"/>
    <w:rsid w:val="00C865FA"/>
    <w:rsid w:val="00C86648"/>
    <w:rsid w:val="00C86819"/>
    <w:rsid w:val="00C8702A"/>
    <w:rsid w:val="00C8789C"/>
    <w:rsid w:val="00C8790B"/>
    <w:rsid w:val="00C87B6C"/>
    <w:rsid w:val="00C87C20"/>
    <w:rsid w:val="00C87DAA"/>
    <w:rsid w:val="00C900BA"/>
    <w:rsid w:val="00C900D6"/>
    <w:rsid w:val="00C9073A"/>
    <w:rsid w:val="00C911E5"/>
    <w:rsid w:val="00C9140B"/>
    <w:rsid w:val="00C91415"/>
    <w:rsid w:val="00C91B61"/>
    <w:rsid w:val="00C924E6"/>
    <w:rsid w:val="00C9296F"/>
    <w:rsid w:val="00C92F10"/>
    <w:rsid w:val="00C93066"/>
    <w:rsid w:val="00C932DB"/>
    <w:rsid w:val="00C933D3"/>
    <w:rsid w:val="00C9366C"/>
    <w:rsid w:val="00C93953"/>
    <w:rsid w:val="00C93C63"/>
    <w:rsid w:val="00C93E9E"/>
    <w:rsid w:val="00C93FBB"/>
    <w:rsid w:val="00C940E2"/>
    <w:rsid w:val="00C9435C"/>
    <w:rsid w:val="00C94A1F"/>
    <w:rsid w:val="00C94E5D"/>
    <w:rsid w:val="00C94ED7"/>
    <w:rsid w:val="00C955BD"/>
    <w:rsid w:val="00C956B7"/>
    <w:rsid w:val="00C95D60"/>
    <w:rsid w:val="00C9611F"/>
    <w:rsid w:val="00C962A7"/>
    <w:rsid w:val="00C96D2F"/>
    <w:rsid w:val="00C97641"/>
    <w:rsid w:val="00C978C3"/>
    <w:rsid w:val="00C9791D"/>
    <w:rsid w:val="00C97B46"/>
    <w:rsid w:val="00C97BA2"/>
    <w:rsid w:val="00CA031F"/>
    <w:rsid w:val="00CA0603"/>
    <w:rsid w:val="00CA0FAF"/>
    <w:rsid w:val="00CA0FE8"/>
    <w:rsid w:val="00CA1676"/>
    <w:rsid w:val="00CA1CE7"/>
    <w:rsid w:val="00CA24AC"/>
    <w:rsid w:val="00CA286D"/>
    <w:rsid w:val="00CA2AFD"/>
    <w:rsid w:val="00CA325A"/>
    <w:rsid w:val="00CA35EC"/>
    <w:rsid w:val="00CA36EC"/>
    <w:rsid w:val="00CA38CB"/>
    <w:rsid w:val="00CA4248"/>
    <w:rsid w:val="00CA46C5"/>
    <w:rsid w:val="00CA4C5F"/>
    <w:rsid w:val="00CA4E2D"/>
    <w:rsid w:val="00CA50A7"/>
    <w:rsid w:val="00CA5238"/>
    <w:rsid w:val="00CA5842"/>
    <w:rsid w:val="00CA5876"/>
    <w:rsid w:val="00CA5BD0"/>
    <w:rsid w:val="00CA5D8A"/>
    <w:rsid w:val="00CA63E5"/>
    <w:rsid w:val="00CA6490"/>
    <w:rsid w:val="00CA64F2"/>
    <w:rsid w:val="00CA6727"/>
    <w:rsid w:val="00CA6819"/>
    <w:rsid w:val="00CA6948"/>
    <w:rsid w:val="00CA6A9E"/>
    <w:rsid w:val="00CA6B46"/>
    <w:rsid w:val="00CA6E38"/>
    <w:rsid w:val="00CA70BB"/>
    <w:rsid w:val="00CA7240"/>
    <w:rsid w:val="00CA7652"/>
    <w:rsid w:val="00CA7BA9"/>
    <w:rsid w:val="00CA7F77"/>
    <w:rsid w:val="00CB01E4"/>
    <w:rsid w:val="00CB0287"/>
    <w:rsid w:val="00CB0B0D"/>
    <w:rsid w:val="00CB0CB0"/>
    <w:rsid w:val="00CB121A"/>
    <w:rsid w:val="00CB1529"/>
    <w:rsid w:val="00CB166B"/>
    <w:rsid w:val="00CB1C49"/>
    <w:rsid w:val="00CB1F18"/>
    <w:rsid w:val="00CB2117"/>
    <w:rsid w:val="00CB22C5"/>
    <w:rsid w:val="00CB24A1"/>
    <w:rsid w:val="00CB2826"/>
    <w:rsid w:val="00CB2C28"/>
    <w:rsid w:val="00CB2E19"/>
    <w:rsid w:val="00CB2E7A"/>
    <w:rsid w:val="00CB2EA4"/>
    <w:rsid w:val="00CB3213"/>
    <w:rsid w:val="00CB3766"/>
    <w:rsid w:val="00CB3E57"/>
    <w:rsid w:val="00CB3EF6"/>
    <w:rsid w:val="00CB40DE"/>
    <w:rsid w:val="00CB4AEF"/>
    <w:rsid w:val="00CB4B4B"/>
    <w:rsid w:val="00CB4E4E"/>
    <w:rsid w:val="00CB51B1"/>
    <w:rsid w:val="00CB5422"/>
    <w:rsid w:val="00CB5C6D"/>
    <w:rsid w:val="00CB5CA3"/>
    <w:rsid w:val="00CB5D73"/>
    <w:rsid w:val="00CB5E12"/>
    <w:rsid w:val="00CB6286"/>
    <w:rsid w:val="00CB6BB0"/>
    <w:rsid w:val="00CB6D78"/>
    <w:rsid w:val="00CB6D90"/>
    <w:rsid w:val="00CB6EF3"/>
    <w:rsid w:val="00CB72CC"/>
    <w:rsid w:val="00CB72E4"/>
    <w:rsid w:val="00CB7356"/>
    <w:rsid w:val="00CB78EC"/>
    <w:rsid w:val="00CB7CB2"/>
    <w:rsid w:val="00CB7E07"/>
    <w:rsid w:val="00CC01C4"/>
    <w:rsid w:val="00CC0B23"/>
    <w:rsid w:val="00CC0C07"/>
    <w:rsid w:val="00CC0D00"/>
    <w:rsid w:val="00CC0D6A"/>
    <w:rsid w:val="00CC0EA1"/>
    <w:rsid w:val="00CC0EFA"/>
    <w:rsid w:val="00CC141D"/>
    <w:rsid w:val="00CC1692"/>
    <w:rsid w:val="00CC1715"/>
    <w:rsid w:val="00CC184D"/>
    <w:rsid w:val="00CC1C80"/>
    <w:rsid w:val="00CC1CB3"/>
    <w:rsid w:val="00CC1FB3"/>
    <w:rsid w:val="00CC2457"/>
    <w:rsid w:val="00CC2562"/>
    <w:rsid w:val="00CC2758"/>
    <w:rsid w:val="00CC2900"/>
    <w:rsid w:val="00CC2A76"/>
    <w:rsid w:val="00CC2B16"/>
    <w:rsid w:val="00CC2B87"/>
    <w:rsid w:val="00CC335F"/>
    <w:rsid w:val="00CC392D"/>
    <w:rsid w:val="00CC3C83"/>
    <w:rsid w:val="00CC3E5D"/>
    <w:rsid w:val="00CC4019"/>
    <w:rsid w:val="00CC405A"/>
    <w:rsid w:val="00CC4187"/>
    <w:rsid w:val="00CC4F5F"/>
    <w:rsid w:val="00CC5509"/>
    <w:rsid w:val="00CC55A4"/>
    <w:rsid w:val="00CC5973"/>
    <w:rsid w:val="00CC5976"/>
    <w:rsid w:val="00CC6283"/>
    <w:rsid w:val="00CC6930"/>
    <w:rsid w:val="00CC6EE7"/>
    <w:rsid w:val="00CC6F79"/>
    <w:rsid w:val="00CC72D3"/>
    <w:rsid w:val="00CC7919"/>
    <w:rsid w:val="00CC7C91"/>
    <w:rsid w:val="00CC7DF7"/>
    <w:rsid w:val="00CC7FEA"/>
    <w:rsid w:val="00CD04D7"/>
    <w:rsid w:val="00CD0653"/>
    <w:rsid w:val="00CD0964"/>
    <w:rsid w:val="00CD14A3"/>
    <w:rsid w:val="00CD1C9A"/>
    <w:rsid w:val="00CD242D"/>
    <w:rsid w:val="00CD2DD0"/>
    <w:rsid w:val="00CD2F84"/>
    <w:rsid w:val="00CD35F9"/>
    <w:rsid w:val="00CD3D5B"/>
    <w:rsid w:val="00CD45CD"/>
    <w:rsid w:val="00CD47C7"/>
    <w:rsid w:val="00CD487A"/>
    <w:rsid w:val="00CD48C9"/>
    <w:rsid w:val="00CD4943"/>
    <w:rsid w:val="00CD495C"/>
    <w:rsid w:val="00CD4AEB"/>
    <w:rsid w:val="00CD51FA"/>
    <w:rsid w:val="00CD5367"/>
    <w:rsid w:val="00CD577A"/>
    <w:rsid w:val="00CD5CD6"/>
    <w:rsid w:val="00CD619F"/>
    <w:rsid w:val="00CD6928"/>
    <w:rsid w:val="00CD6D90"/>
    <w:rsid w:val="00CD71B8"/>
    <w:rsid w:val="00CD7418"/>
    <w:rsid w:val="00CD790B"/>
    <w:rsid w:val="00CD7EF1"/>
    <w:rsid w:val="00CE011E"/>
    <w:rsid w:val="00CE020E"/>
    <w:rsid w:val="00CE04BD"/>
    <w:rsid w:val="00CE06C2"/>
    <w:rsid w:val="00CE07F6"/>
    <w:rsid w:val="00CE0B94"/>
    <w:rsid w:val="00CE0FD4"/>
    <w:rsid w:val="00CE139D"/>
    <w:rsid w:val="00CE1752"/>
    <w:rsid w:val="00CE1E5A"/>
    <w:rsid w:val="00CE2452"/>
    <w:rsid w:val="00CE2A49"/>
    <w:rsid w:val="00CE2CC8"/>
    <w:rsid w:val="00CE2FA3"/>
    <w:rsid w:val="00CE3979"/>
    <w:rsid w:val="00CE39BA"/>
    <w:rsid w:val="00CE3A14"/>
    <w:rsid w:val="00CE3D30"/>
    <w:rsid w:val="00CE499C"/>
    <w:rsid w:val="00CE49DF"/>
    <w:rsid w:val="00CE4A42"/>
    <w:rsid w:val="00CE4B14"/>
    <w:rsid w:val="00CE4BF4"/>
    <w:rsid w:val="00CE4D44"/>
    <w:rsid w:val="00CE4E21"/>
    <w:rsid w:val="00CE4F39"/>
    <w:rsid w:val="00CE53A0"/>
    <w:rsid w:val="00CE5563"/>
    <w:rsid w:val="00CE58D5"/>
    <w:rsid w:val="00CE5DE7"/>
    <w:rsid w:val="00CE650B"/>
    <w:rsid w:val="00CE6765"/>
    <w:rsid w:val="00CE7275"/>
    <w:rsid w:val="00CE7549"/>
    <w:rsid w:val="00CE7613"/>
    <w:rsid w:val="00CE7832"/>
    <w:rsid w:val="00CE7F7B"/>
    <w:rsid w:val="00CF0080"/>
    <w:rsid w:val="00CF0323"/>
    <w:rsid w:val="00CF06AD"/>
    <w:rsid w:val="00CF08FB"/>
    <w:rsid w:val="00CF0D5D"/>
    <w:rsid w:val="00CF0F0C"/>
    <w:rsid w:val="00CF10F7"/>
    <w:rsid w:val="00CF1352"/>
    <w:rsid w:val="00CF13A1"/>
    <w:rsid w:val="00CF1A7C"/>
    <w:rsid w:val="00CF249B"/>
    <w:rsid w:val="00CF351F"/>
    <w:rsid w:val="00CF360F"/>
    <w:rsid w:val="00CF36DD"/>
    <w:rsid w:val="00CF3DC1"/>
    <w:rsid w:val="00CF3DF3"/>
    <w:rsid w:val="00CF4AD2"/>
    <w:rsid w:val="00CF4FA8"/>
    <w:rsid w:val="00CF50C5"/>
    <w:rsid w:val="00CF52E8"/>
    <w:rsid w:val="00CF5485"/>
    <w:rsid w:val="00CF6454"/>
    <w:rsid w:val="00CF6623"/>
    <w:rsid w:val="00CF6C9D"/>
    <w:rsid w:val="00CF6E6C"/>
    <w:rsid w:val="00CF76C9"/>
    <w:rsid w:val="00CF76EA"/>
    <w:rsid w:val="00CF7AA2"/>
    <w:rsid w:val="00CF7AC9"/>
    <w:rsid w:val="00CF7D07"/>
    <w:rsid w:val="00CF7DD6"/>
    <w:rsid w:val="00D0021C"/>
    <w:rsid w:val="00D002F3"/>
    <w:rsid w:val="00D007D5"/>
    <w:rsid w:val="00D009C1"/>
    <w:rsid w:val="00D00C76"/>
    <w:rsid w:val="00D00E8E"/>
    <w:rsid w:val="00D00F10"/>
    <w:rsid w:val="00D01BA7"/>
    <w:rsid w:val="00D01C69"/>
    <w:rsid w:val="00D024B7"/>
    <w:rsid w:val="00D02539"/>
    <w:rsid w:val="00D0274E"/>
    <w:rsid w:val="00D02816"/>
    <w:rsid w:val="00D028B6"/>
    <w:rsid w:val="00D02B5E"/>
    <w:rsid w:val="00D02DDD"/>
    <w:rsid w:val="00D02E64"/>
    <w:rsid w:val="00D02EF1"/>
    <w:rsid w:val="00D03854"/>
    <w:rsid w:val="00D03916"/>
    <w:rsid w:val="00D03929"/>
    <w:rsid w:val="00D0394F"/>
    <w:rsid w:val="00D03A41"/>
    <w:rsid w:val="00D0432E"/>
    <w:rsid w:val="00D047AB"/>
    <w:rsid w:val="00D047B7"/>
    <w:rsid w:val="00D04ED1"/>
    <w:rsid w:val="00D05089"/>
    <w:rsid w:val="00D051E6"/>
    <w:rsid w:val="00D05606"/>
    <w:rsid w:val="00D057A6"/>
    <w:rsid w:val="00D05B74"/>
    <w:rsid w:val="00D05CCB"/>
    <w:rsid w:val="00D06006"/>
    <w:rsid w:val="00D061DF"/>
    <w:rsid w:val="00D06201"/>
    <w:rsid w:val="00D0696B"/>
    <w:rsid w:val="00D06AF4"/>
    <w:rsid w:val="00D06BD4"/>
    <w:rsid w:val="00D06DCA"/>
    <w:rsid w:val="00D06DE1"/>
    <w:rsid w:val="00D07032"/>
    <w:rsid w:val="00D072D8"/>
    <w:rsid w:val="00D073F6"/>
    <w:rsid w:val="00D074DB"/>
    <w:rsid w:val="00D07674"/>
    <w:rsid w:val="00D102DA"/>
    <w:rsid w:val="00D10ABA"/>
    <w:rsid w:val="00D10D85"/>
    <w:rsid w:val="00D10E02"/>
    <w:rsid w:val="00D10F7C"/>
    <w:rsid w:val="00D114B3"/>
    <w:rsid w:val="00D11622"/>
    <w:rsid w:val="00D1181B"/>
    <w:rsid w:val="00D11A22"/>
    <w:rsid w:val="00D11E00"/>
    <w:rsid w:val="00D1230F"/>
    <w:rsid w:val="00D12334"/>
    <w:rsid w:val="00D128CE"/>
    <w:rsid w:val="00D12ABF"/>
    <w:rsid w:val="00D12EEA"/>
    <w:rsid w:val="00D13292"/>
    <w:rsid w:val="00D13469"/>
    <w:rsid w:val="00D13578"/>
    <w:rsid w:val="00D13813"/>
    <w:rsid w:val="00D13A4A"/>
    <w:rsid w:val="00D13B00"/>
    <w:rsid w:val="00D14143"/>
    <w:rsid w:val="00D141AD"/>
    <w:rsid w:val="00D14290"/>
    <w:rsid w:val="00D1433D"/>
    <w:rsid w:val="00D146E8"/>
    <w:rsid w:val="00D14822"/>
    <w:rsid w:val="00D14C2F"/>
    <w:rsid w:val="00D15341"/>
    <w:rsid w:val="00D15350"/>
    <w:rsid w:val="00D15742"/>
    <w:rsid w:val="00D157CC"/>
    <w:rsid w:val="00D15AAC"/>
    <w:rsid w:val="00D15CFE"/>
    <w:rsid w:val="00D16006"/>
    <w:rsid w:val="00D1664F"/>
    <w:rsid w:val="00D166AE"/>
    <w:rsid w:val="00D16872"/>
    <w:rsid w:val="00D16B4F"/>
    <w:rsid w:val="00D16B56"/>
    <w:rsid w:val="00D16CDD"/>
    <w:rsid w:val="00D17059"/>
    <w:rsid w:val="00D17084"/>
    <w:rsid w:val="00D1709E"/>
    <w:rsid w:val="00D17315"/>
    <w:rsid w:val="00D17505"/>
    <w:rsid w:val="00D17875"/>
    <w:rsid w:val="00D17A85"/>
    <w:rsid w:val="00D17E19"/>
    <w:rsid w:val="00D200B2"/>
    <w:rsid w:val="00D2017F"/>
    <w:rsid w:val="00D2028B"/>
    <w:rsid w:val="00D20B43"/>
    <w:rsid w:val="00D20E3A"/>
    <w:rsid w:val="00D210D0"/>
    <w:rsid w:val="00D2117E"/>
    <w:rsid w:val="00D21263"/>
    <w:rsid w:val="00D2132B"/>
    <w:rsid w:val="00D213A1"/>
    <w:rsid w:val="00D2176F"/>
    <w:rsid w:val="00D21895"/>
    <w:rsid w:val="00D21B4E"/>
    <w:rsid w:val="00D21CA6"/>
    <w:rsid w:val="00D21E84"/>
    <w:rsid w:val="00D21E9C"/>
    <w:rsid w:val="00D21F38"/>
    <w:rsid w:val="00D220BC"/>
    <w:rsid w:val="00D223B0"/>
    <w:rsid w:val="00D22C3F"/>
    <w:rsid w:val="00D22C88"/>
    <w:rsid w:val="00D2314E"/>
    <w:rsid w:val="00D2359A"/>
    <w:rsid w:val="00D2360C"/>
    <w:rsid w:val="00D238DF"/>
    <w:rsid w:val="00D23C39"/>
    <w:rsid w:val="00D2451D"/>
    <w:rsid w:val="00D246FC"/>
    <w:rsid w:val="00D24727"/>
    <w:rsid w:val="00D2509E"/>
    <w:rsid w:val="00D250B1"/>
    <w:rsid w:val="00D2591C"/>
    <w:rsid w:val="00D2630D"/>
    <w:rsid w:val="00D2678C"/>
    <w:rsid w:val="00D269DE"/>
    <w:rsid w:val="00D26A0A"/>
    <w:rsid w:val="00D26C0C"/>
    <w:rsid w:val="00D26ED5"/>
    <w:rsid w:val="00D275C8"/>
    <w:rsid w:val="00D27E62"/>
    <w:rsid w:val="00D30634"/>
    <w:rsid w:val="00D30B13"/>
    <w:rsid w:val="00D30D87"/>
    <w:rsid w:val="00D316DD"/>
    <w:rsid w:val="00D317ED"/>
    <w:rsid w:val="00D31E42"/>
    <w:rsid w:val="00D32142"/>
    <w:rsid w:val="00D32ADF"/>
    <w:rsid w:val="00D32C2B"/>
    <w:rsid w:val="00D32F08"/>
    <w:rsid w:val="00D331AC"/>
    <w:rsid w:val="00D332AF"/>
    <w:rsid w:val="00D33B96"/>
    <w:rsid w:val="00D33DF8"/>
    <w:rsid w:val="00D34237"/>
    <w:rsid w:val="00D34685"/>
    <w:rsid w:val="00D346B3"/>
    <w:rsid w:val="00D34A59"/>
    <w:rsid w:val="00D34D86"/>
    <w:rsid w:val="00D356B8"/>
    <w:rsid w:val="00D357F7"/>
    <w:rsid w:val="00D35C77"/>
    <w:rsid w:val="00D35F4F"/>
    <w:rsid w:val="00D369E4"/>
    <w:rsid w:val="00D3728B"/>
    <w:rsid w:val="00D3747A"/>
    <w:rsid w:val="00D37577"/>
    <w:rsid w:val="00D379F9"/>
    <w:rsid w:val="00D37B6E"/>
    <w:rsid w:val="00D37C0D"/>
    <w:rsid w:val="00D37C64"/>
    <w:rsid w:val="00D37DB2"/>
    <w:rsid w:val="00D40176"/>
    <w:rsid w:val="00D40645"/>
    <w:rsid w:val="00D40767"/>
    <w:rsid w:val="00D40D7F"/>
    <w:rsid w:val="00D40E88"/>
    <w:rsid w:val="00D40F0F"/>
    <w:rsid w:val="00D40F4F"/>
    <w:rsid w:val="00D40FC8"/>
    <w:rsid w:val="00D410B4"/>
    <w:rsid w:val="00D41181"/>
    <w:rsid w:val="00D41764"/>
    <w:rsid w:val="00D41804"/>
    <w:rsid w:val="00D4184A"/>
    <w:rsid w:val="00D4189B"/>
    <w:rsid w:val="00D41D88"/>
    <w:rsid w:val="00D4208B"/>
    <w:rsid w:val="00D426D3"/>
    <w:rsid w:val="00D427A8"/>
    <w:rsid w:val="00D43392"/>
    <w:rsid w:val="00D43517"/>
    <w:rsid w:val="00D439C1"/>
    <w:rsid w:val="00D43A88"/>
    <w:rsid w:val="00D43DD6"/>
    <w:rsid w:val="00D43E1F"/>
    <w:rsid w:val="00D44068"/>
    <w:rsid w:val="00D44177"/>
    <w:rsid w:val="00D44403"/>
    <w:rsid w:val="00D445FF"/>
    <w:rsid w:val="00D44669"/>
    <w:rsid w:val="00D447F6"/>
    <w:rsid w:val="00D44CE4"/>
    <w:rsid w:val="00D44F30"/>
    <w:rsid w:val="00D4556E"/>
    <w:rsid w:val="00D457F9"/>
    <w:rsid w:val="00D45C83"/>
    <w:rsid w:val="00D46BEE"/>
    <w:rsid w:val="00D46FFA"/>
    <w:rsid w:val="00D47632"/>
    <w:rsid w:val="00D47A22"/>
    <w:rsid w:val="00D47B66"/>
    <w:rsid w:val="00D47DEB"/>
    <w:rsid w:val="00D47F0A"/>
    <w:rsid w:val="00D50124"/>
    <w:rsid w:val="00D5021E"/>
    <w:rsid w:val="00D50B57"/>
    <w:rsid w:val="00D50CCB"/>
    <w:rsid w:val="00D50D62"/>
    <w:rsid w:val="00D50D9C"/>
    <w:rsid w:val="00D5123D"/>
    <w:rsid w:val="00D51494"/>
    <w:rsid w:val="00D51874"/>
    <w:rsid w:val="00D51EB1"/>
    <w:rsid w:val="00D5258F"/>
    <w:rsid w:val="00D52706"/>
    <w:rsid w:val="00D527F9"/>
    <w:rsid w:val="00D53233"/>
    <w:rsid w:val="00D53357"/>
    <w:rsid w:val="00D5366B"/>
    <w:rsid w:val="00D5389B"/>
    <w:rsid w:val="00D544D4"/>
    <w:rsid w:val="00D54826"/>
    <w:rsid w:val="00D54B0E"/>
    <w:rsid w:val="00D54F7E"/>
    <w:rsid w:val="00D55303"/>
    <w:rsid w:val="00D5561D"/>
    <w:rsid w:val="00D55C5A"/>
    <w:rsid w:val="00D55D45"/>
    <w:rsid w:val="00D55DB5"/>
    <w:rsid w:val="00D562E1"/>
    <w:rsid w:val="00D5686B"/>
    <w:rsid w:val="00D56964"/>
    <w:rsid w:val="00D56B6A"/>
    <w:rsid w:val="00D56F26"/>
    <w:rsid w:val="00D57176"/>
    <w:rsid w:val="00D5720D"/>
    <w:rsid w:val="00D57907"/>
    <w:rsid w:val="00D57970"/>
    <w:rsid w:val="00D57972"/>
    <w:rsid w:val="00D57C80"/>
    <w:rsid w:val="00D604D6"/>
    <w:rsid w:val="00D60C2D"/>
    <w:rsid w:val="00D610E9"/>
    <w:rsid w:val="00D6150F"/>
    <w:rsid w:val="00D6167A"/>
    <w:rsid w:val="00D61F2C"/>
    <w:rsid w:val="00D62073"/>
    <w:rsid w:val="00D62412"/>
    <w:rsid w:val="00D62797"/>
    <w:rsid w:val="00D628C8"/>
    <w:rsid w:val="00D6340F"/>
    <w:rsid w:val="00D63D2A"/>
    <w:rsid w:val="00D642E2"/>
    <w:rsid w:val="00D6442D"/>
    <w:rsid w:val="00D649A7"/>
    <w:rsid w:val="00D64B55"/>
    <w:rsid w:val="00D651A9"/>
    <w:rsid w:val="00D65481"/>
    <w:rsid w:val="00D66691"/>
    <w:rsid w:val="00D666CD"/>
    <w:rsid w:val="00D6670A"/>
    <w:rsid w:val="00D66D6B"/>
    <w:rsid w:val="00D66F9A"/>
    <w:rsid w:val="00D6748C"/>
    <w:rsid w:val="00D7055E"/>
    <w:rsid w:val="00D709B8"/>
    <w:rsid w:val="00D70A2F"/>
    <w:rsid w:val="00D70B98"/>
    <w:rsid w:val="00D71014"/>
    <w:rsid w:val="00D715B4"/>
    <w:rsid w:val="00D71BD2"/>
    <w:rsid w:val="00D71D0A"/>
    <w:rsid w:val="00D71ED6"/>
    <w:rsid w:val="00D72348"/>
    <w:rsid w:val="00D725E9"/>
    <w:rsid w:val="00D72734"/>
    <w:rsid w:val="00D7366A"/>
    <w:rsid w:val="00D73733"/>
    <w:rsid w:val="00D73D87"/>
    <w:rsid w:val="00D73FAB"/>
    <w:rsid w:val="00D745BD"/>
    <w:rsid w:val="00D74810"/>
    <w:rsid w:val="00D74F97"/>
    <w:rsid w:val="00D75118"/>
    <w:rsid w:val="00D755C9"/>
    <w:rsid w:val="00D75618"/>
    <w:rsid w:val="00D756E5"/>
    <w:rsid w:val="00D7599E"/>
    <w:rsid w:val="00D75BAC"/>
    <w:rsid w:val="00D76730"/>
    <w:rsid w:val="00D76836"/>
    <w:rsid w:val="00D76952"/>
    <w:rsid w:val="00D76BF3"/>
    <w:rsid w:val="00D76F2D"/>
    <w:rsid w:val="00D77918"/>
    <w:rsid w:val="00D77A6E"/>
    <w:rsid w:val="00D77B93"/>
    <w:rsid w:val="00D77BBF"/>
    <w:rsid w:val="00D805B3"/>
    <w:rsid w:val="00D809E1"/>
    <w:rsid w:val="00D8102F"/>
    <w:rsid w:val="00D81D78"/>
    <w:rsid w:val="00D81ECB"/>
    <w:rsid w:val="00D820B0"/>
    <w:rsid w:val="00D8243D"/>
    <w:rsid w:val="00D8252D"/>
    <w:rsid w:val="00D829C0"/>
    <w:rsid w:val="00D830FE"/>
    <w:rsid w:val="00D83129"/>
    <w:rsid w:val="00D832CD"/>
    <w:rsid w:val="00D832EC"/>
    <w:rsid w:val="00D8332D"/>
    <w:rsid w:val="00D83983"/>
    <w:rsid w:val="00D839EE"/>
    <w:rsid w:val="00D83A7E"/>
    <w:rsid w:val="00D83C4E"/>
    <w:rsid w:val="00D83F43"/>
    <w:rsid w:val="00D8405C"/>
    <w:rsid w:val="00D843A8"/>
    <w:rsid w:val="00D8499C"/>
    <w:rsid w:val="00D849E8"/>
    <w:rsid w:val="00D84CA3"/>
    <w:rsid w:val="00D84DB1"/>
    <w:rsid w:val="00D84F75"/>
    <w:rsid w:val="00D851A2"/>
    <w:rsid w:val="00D855B5"/>
    <w:rsid w:val="00D85C67"/>
    <w:rsid w:val="00D85E22"/>
    <w:rsid w:val="00D8655D"/>
    <w:rsid w:val="00D86754"/>
    <w:rsid w:val="00D873F8"/>
    <w:rsid w:val="00D8754C"/>
    <w:rsid w:val="00D876C1"/>
    <w:rsid w:val="00D90A9E"/>
    <w:rsid w:val="00D90C91"/>
    <w:rsid w:val="00D90E00"/>
    <w:rsid w:val="00D90FE8"/>
    <w:rsid w:val="00D910D2"/>
    <w:rsid w:val="00D91631"/>
    <w:rsid w:val="00D916E0"/>
    <w:rsid w:val="00D91C5D"/>
    <w:rsid w:val="00D92020"/>
    <w:rsid w:val="00D920CD"/>
    <w:rsid w:val="00D921DD"/>
    <w:rsid w:val="00D925E1"/>
    <w:rsid w:val="00D92832"/>
    <w:rsid w:val="00D92ABE"/>
    <w:rsid w:val="00D935B6"/>
    <w:rsid w:val="00D9361C"/>
    <w:rsid w:val="00D93693"/>
    <w:rsid w:val="00D9370A"/>
    <w:rsid w:val="00D93891"/>
    <w:rsid w:val="00D93A06"/>
    <w:rsid w:val="00D93C8E"/>
    <w:rsid w:val="00D93CB7"/>
    <w:rsid w:val="00D941AE"/>
    <w:rsid w:val="00D94281"/>
    <w:rsid w:val="00D947ED"/>
    <w:rsid w:val="00D94978"/>
    <w:rsid w:val="00D94C5F"/>
    <w:rsid w:val="00D94EA9"/>
    <w:rsid w:val="00D94F70"/>
    <w:rsid w:val="00D950B1"/>
    <w:rsid w:val="00D951FC"/>
    <w:rsid w:val="00D953BB"/>
    <w:rsid w:val="00D953EB"/>
    <w:rsid w:val="00D9588C"/>
    <w:rsid w:val="00D95AFA"/>
    <w:rsid w:val="00D95B68"/>
    <w:rsid w:val="00D9607E"/>
    <w:rsid w:val="00D96177"/>
    <w:rsid w:val="00D963DB"/>
    <w:rsid w:val="00D965CE"/>
    <w:rsid w:val="00D96BB7"/>
    <w:rsid w:val="00D970E0"/>
    <w:rsid w:val="00D9741D"/>
    <w:rsid w:val="00D97AE5"/>
    <w:rsid w:val="00D97D32"/>
    <w:rsid w:val="00D97E00"/>
    <w:rsid w:val="00DA0173"/>
    <w:rsid w:val="00DA08AB"/>
    <w:rsid w:val="00DA0DDA"/>
    <w:rsid w:val="00DA1511"/>
    <w:rsid w:val="00DA1D05"/>
    <w:rsid w:val="00DA1DB6"/>
    <w:rsid w:val="00DA2152"/>
    <w:rsid w:val="00DA22B0"/>
    <w:rsid w:val="00DA2BF1"/>
    <w:rsid w:val="00DA2CBC"/>
    <w:rsid w:val="00DA2FBD"/>
    <w:rsid w:val="00DA33FD"/>
    <w:rsid w:val="00DA399C"/>
    <w:rsid w:val="00DA3A60"/>
    <w:rsid w:val="00DA3C7F"/>
    <w:rsid w:val="00DA3E1F"/>
    <w:rsid w:val="00DA3E30"/>
    <w:rsid w:val="00DA3FAF"/>
    <w:rsid w:val="00DA4301"/>
    <w:rsid w:val="00DA43CC"/>
    <w:rsid w:val="00DA4697"/>
    <w:rsid w:val="00DA5B2A"/>
    <w:rsid w:val="00DA5C8F"/>
    <w:rsid w:val="00DA5F0E"/>
    <w:rsid w:val="00DA66A5"/>
    <w:rsid w:val="00DA6A60"/>
    <w:rsid w:val="00DA71E3"/>
    <w:rsid w:val="00DA72A2"/>
    <w:rsid w:val="00DA72EC"/>
    <w:rsid w:val="00DA7783"/>
    <w:rsid w:val="00DA7F4B"/>
    <w:rsid w:val="00DB0004"/>
    <w:rsid w:val="00DB009C"/>
    <w:rsid w:val="00DB013A"/>
    <w:rsid w:val="00DB09DB"/>
    <w:rsid w:val="00DB126B"/>
    <w:rsid w:val="00DB1345"/>
    <w:rsid w:val="00DB13DD"/>
    <w:rsid w:val="00DB1635"/>
    <w:rsid w:val="00DB1942"/>
    <w:rsid w:val="00DB1C18"/>
    <w:rsid w:val="00DB1FF2"/>
    <w:rsid w:val="00DB23A7"/>
    <w:rsid w:val="00DB24D0"/>
    <w:rsid w:val="00DB29DF"/>
    <w:rsid w:val="00DB2B2A"/>
    <w:rsid w:val="00DB2F60"/>
    <w:rsid w:val="00DB3164"/>
    <w:rsid w:val="00DB3487"/>
    <w:rsid w:val="00DB359F"/>
    <w:rsid w:val="00DB3671"/>
    <w:rsid w:val="00DB3B75"/>
    <w:rsid w:val="00DB3E27"/>
    <w:rsid w:val="00DB6198"/>
    <w:rsid w:val="00DB63D6"/>
    <w:rsid w:val="00DB649E"/>
    <w:rsid w:val="00DB650B"/>
    <w:rsid w:val="00DB6802"/>
    <w:rsid w:val="00DB6A0D"/>
    <w:rsid w:val="00DB6A90"/>
    <w:rsid w:val="00DB7099"/>
    <w:rsid w:val="00DB7101"/>
    <w:rsid w:val="00DB717F"/>
    <w:rsid w:val="00DB77C2"/>
    <w:rsid w:val="00DB7EF8"/>
    <w:rsid w:val="00DC015F"/>
    <w:rsid w:val="00DC0292"/>
    <w:rsid w:val="00DC09F1"/>
    <w:rsid w:val="00DC0B56"/>
    <w:rsid w:val="00DC1420"/>
    <w:rsid w:val="00DC209F"/>
    <w:rsid w:val="00DC2845"/>
    <w:rsid w:val="00DC2D59"/>
    <w:rsid w:val="00DC2F66"/>
    <w:rsid w:val="00DC3A8C"/>
    <w:rsid w:val="00DC4390"/>
    <w:rsid w:val="00DC44CA"/>
    <w:rsid w:val="00DC479A"/>
    <w:rsid w:val="00DC4B80"/>
    <w:rsid w:val="00DC512B"/>
    <w:rsid w:val="00DC52D8"/>
    <w:rsid w:val="00DC530A"/>
    <w:rsid w:val="00DC565B"/>
    <w:rsid w:val="00DC58C2"/>
    <w:rsid w:val="00DC58D7"/>
    <w:rsid w:val="00DC5E8F"/>
    <w:rsid w:val="00DC635B"/>
    <w:rsid w:val="00DC66CC"/>
    <w:rsid w:val="00DC68B0"/>
    <w:rsid w:val="00DC69AC"/>
    <w:rsid w:val="00DC6B0A"/>
    <w:rsid w:val="00DC6E58"/>
    <w:rsid w:val="00DC70B3"/>
    <w:rsid w:val="00DC72EA"/>
    <w:rsid w:val="00DC74A4"/>
    <w:rsid w:val="00DC76DA"/>
    <w:rsid w:val="00DC784A"/>
    <w:rsid w:val="00DC7F44"/>
    <w:rsid w:val="00DD0145"/>
    <w:rsid w:val="00DD022B"/>
    <w:rsid w:val="00DD0678"/>
    <w:rsid w:val="00DD0FCC"/>
    <w:rsid w:val="00DD14A1"/>
    <w:rsid w:val="00DD196C"/>
    <w:rsid w:val="00DD1A66"/>
    <w:rsid w:val="00DD1C3A"/>
    <w:rsid w:val="00DD252A"/>
    <w:rsid w:val="00DD260F"/>
    <w:rsid w:val="00DD26B8"/>
    <w:rsid w:val="00DD2736"/>
    <w:rsid w:val="00DD2990"/>
    <w:rsid w:val="00DD2D4F"/>
    <w:rsid w:val="00DD3053"/>
    <w:rsid w:val="00DD30AF"/>
    <w:rsid w:val="00DD30F7"/>
    <w:rsid w:val="00DD3232"/>
    <w:rsid w:val="00DD37DD"/>
    <w:rsid w:val="00DD3F05"/>
    <w:rsid w:val="00DD3F5B"/>
    <w:rsid w:val="00DD3F95"/>
    <w:rsid w:val="00DD41AA"/>
    <w:rsid w:val="00DD465E"/>
    <w:rsid w:val="00DD4F96"/>
    <w:rsid w:val="00DD51AC"/>
    <w:rsid w:val="00DD5423"/>
    <w:rsid w:val="00DD5481"/>
    <w:rsid w:val="00DD5487"/>
    <w:rsid w:val="00DD54D4"/>
    <w:rsid w:val="00DD56BE"/>
    <w:rsid w:val="00DD5B1C"/>
    <w:rsid w:val="00DD5D2F"/>
    <w:rsid w:val="00DD5F2E"/>
    <w:rsid w:val="00DD5F90"/>
    <w:rsid w:val="00DD6273"/>
    <w:rsid w:val="00DD628E"/>
    <w:rsid w:val="00DD6818"/>
    <w:rsid w:val="00DD69ED"/>
    <w:rsid w:val="00DD6AEC"/>
    <w:rsid w:val="00DD6E7C"/>
    <w:rsid w:val="00DD7218"/>
    <w:rsid w:val="00DD7707"/>
    <w:rsid w:val="00DD7B50"/>
    <w:rsid w:val="00DE03C6"/>
    <w:rsid w:val="00DE0667"/>
    <w:rsid w:val="00DE06B6"/>
    <w:rsid w:val="00DE0FCC"/>
    <w:rsid w:val="00DE1794"/>
    <w:rsid w:val="00DE1DC3"/>
    <w:rsid w:val="00DE274B"/>
    <w:rsid w:val="00DE2AE4"/>
    <w:rsid w:val="00DE2EBB"/>
    <w:rsid w:val="00DE3293"/>
    <w:rsid w:val="00DE3AD2"/>
    <w:rsid w:val="00DE3C8B"/>
    <w:rsid w:val="00DE3DFB"/>
    <w:rsid w:val="00DE434A"/>
    <w:rsid w:val="00DE4602"/>
    <w:rsid w:val="00DE4664"/>
    <w:rsid w:val="00DE46E0"/>
    <w:rsid w:val="00DE47B3"/>
    <w:rsid w:val="00DE47CD"/>
    <w:rsid w:val="00DE493F"/>
    <w:rsid w:val="00DE4994"/>
    <w:rsid w:val="00DE49D9"/>
    <w:rsid w:val="00DE4AAC"/>
    <w:rsid w:val="00DE4F0E"/>
    <w:rsid w:val="00DE4F31"/>
    <w:rsid w:val="00DE4FEE"/>
    <w:rsid w:val="00DE534A"/>
    <w:rsid w:val="00DE54FC"/>
    <w:rsid w:val="00DE5648"/>
    <w:rsid w:val="00DE57B4"/>
    <w:rsid w:val="00DE5968"/>
    <w:rsid w:val="00DE5E05"/>
    <w:rsid w:val="00DE62B3"/>
    <w:rsid w:val="00DE6760"/>
    <w:rsid w:val="00DE6D31"/>
    <w:rsid w:val="00DE700C"/>
    <w:rsid w:val="00DE71A3"/>
    <w:rsid w:val="00DE7374"/>
    <w:rsid w:val="00DE76CF"/>
    <w:rsid w:val="00DE78FE"/>
    <w:rsid w:val="00DE7E82"/>
    <w:rsid w:val="00DF01A8"/>
    <w:rsid w:val="00DF01D2"/>
    <w:rsid w:val="00DF09F3"/>
    <w:rsid w:val="00DF0AA2"/>
    <w:rsid w:val="00DF0E19"/>
    <w:rsid w:val="00DF12A5"/>
    <w:rsid w:val="00DF12B4"/>
    <w:rsid w:val="00DF151A"/>
    <w:rsid w:val="00DF16BA"/>
    <w:rsid w:val="00DF1844"/>
    <w:rsid w:val="00DF195E"/>
    <w:rsid w:val="00DF1BF5"/>
    <w:rsid w:val="00DF1C33"/>
    <w:rsid w:val="00DF1E59"/>
    <w:rsid w:val="00DF1F2B"/>
    <w:rsid w:val="00DF200F"/>
    <w:rsid w:val="00DF228C"/>
    <w:rsid w:val="00DF2532"/>
    <w:rsid w:val="00DF287C"/>
    <w:rsid w:val="00DF2A78"/>
    <w:rsid w:val="00DF2F4C"/>
    <w:rsid w:val="00DF325C"/>
    <w:rsid w:val="00DF350F"/>
    <w:rsid w:val="00DF35A9"/>
    <w:rsid w:val="00DF3AD2"/>
    <w:rsid w:val="00DF4238"/>
    <w:rsid w:val="00DF4333"/>
    <w:rsid w:val="00DF4408"/>
    <w:rsid w:val="00DF4596"/>
    <w:rsid w:val="00DF45AE"/>
    <w:rsid w:val="00DF46E5"/>
    <w:rsid w:val="00DF48B2"/>
    <w:rsid w:val="00DF4A10"/>
    <w:rsid w:val="00DF4AF2"/>
    <w:rsid w:val="00DF50BE"/>
    <w:rsid w:val="00DF5141"/>
    <w:rsid w:val="00DF57A7"/>
    <w:rsid w:val="00DF5C3D"/>
    <w:rsid w:val="00DF6096"/>
    <w:rsid w:val="00DF6451"/>
    <w:rsid w:val="00DF68A6"/>
    <w:rsid w:val="00DF6A46"/>
    <w:rsid w:val="00DF6E18"/>
    <w:rsid w:val="00DF7912"/>
    <w:rsid w:val="00DF7DB1"/>
    <w:rsid w:val="00DF7E15"/>
    <w:rsid w:val="00DF7FD4"/>
    <w:rsid w:val="00E000BB"/>
    <w:rsid w:val="00E002D3"/>
    <w:rsid w:val="00E00329"/>
    <w:rsid w:val="00E00498"/>
    <w:rsid w:val="00E0065C"/>
    <w:rsid w:val="00E00999"/>
    <w:rsid w:val="00E00A2E"/>
    <w:rsid w:val="00E00B7E"/>
    <w:rsid w:val="00E00F9D"/>
    <w:rsid w:val="00E01223"/>
    <w:rsid w:val="00E014AE"/>
    <w:rsid w:val="00E01E5A"/>
    <w:rsid w:val="00E01EF2"/>
    <w:rsid w:val="00E02652"/>
    <w:rsid w:val="00E02D66"/>
    <w:rsid w:val="00E02D7C"/>
    <w:rsid w:val="00E02FAE"/>
    <w:rsid w:val="00E03125"/>
    <w:rsid w:val="00E033B3"/>
    <w:rsid w:val="00E039E6"/>
    <w:rsid w:val="00E03BAA"/>
    <w:rsid w:val="00E0429F"/>
    <w:rsid w:val="00E0449A"/>
    <w:rsid w:val="00E0573F"/>
    <w:rsid w:val="00E0585E"/>
    <w:rsid w:val="00E05A0C"/>
    <w:rsid w:val="00E05A89"/>
    <w:rsid w:val="00E05F4A"/>
    <w:rsid w:val="00E06950"/>
    <w:rsid w:val="00E06BBE"/>
    <w:rsid w:val="00E075E4"/>
    <w:rsid w:val="00E07C36"/>
    <w:rsid w:val="00E07F5A"/>
    <w:rsid w:val="00E10002"/>
    <w:rsid w:val="00E10595"/>
    <w:rsid w:val="00E105B9"/>
    <w:rsid w:val="00E1094B"/>
    <w:rsid w:val="00E109A4"/>
    <w:rsid w:val="00E109C4"/>
    <w:rsid w:val="00E10ED0"/>
    <w:rsid w:val="00E1149B"/>
    <w:rsid w:val="00E11ABE"/>
    <w:rsid w:val="00E11AC0"/>
    <w:rsid w:val="00E12552"/>
    <w:rsid w:val="00E12DF2"/>
    <w:rsid w:val="00E13062"/>
    <w:rsid w:val="00E13221"/>
    <w:rsid w:val="00E137BF"/>
    <w:rsid w:val="00E1412A"/>
    <w:rsid w:val="00E14227"/>
    <w:rsid w:val="00E1426D"/>
    <w:rsid w:val="00E1432E"/>
    <w:rsid w:val="00E1509F"/>
    <w:rsid w:val="00E1546A"/>
    <w:rsid w:val="00E156F4"/>
    <w:rsid w:val="00E1591F"/>
    <w:rsid w:val="00E161C0"/>
    <w:rsid w:val="00E161F0"/>
    <w:rsid w:val="00E16B21"/>
    <w:rsid w:val="00E16FA6"/>
    <w:rsid w:val="00E1711F"/>
    <w:rsid w:val="00E17772"/>
    <w:rsid w:val="00E17AE0"/>
    <w:rsid w:val="00E17DAA"/>
    <w:rsid w:val="00E2032C"/>
    <w:rsid w:val="00E2050E"/>
    <w:rsid w:val="00E20717"/>
    <w:rsid w:val="00E20913"/>
    <w:rsid w:val="00E20BEA"/>
    <w:rsid w:val="00E20C72"/>
    <w:rsid w:val="00E20C7B"/>
    <w:rsid w:val="00E20CF6"/>
    <w:rsid w:val="00E20DD5"/>
    <w:rsid w:val="00E21082"/>
    <w:rsid w:val="00E21099"/>
    <w:rsid w:val="00E2182A"/>
    <w:rsid w:val="00E2185C"/>
    <w:rsid w:val="00E219B8"/>
    <w:rsid w:val="00E21B18"/>
    <w:rsid w:val="00E21BFC"/>
    <w:rsid w:val="00E22689"/>
    <w:rsid w:val="00E22835"/>
    <w:rsid w:val="00E22B43"/>
    <w:rsid w:val="00E22DAB"/>
    <w:rsid w:val="00E22F80"/>
    <w:rsid w:val="00E230E5"/>
    <w:rsid w:val="00E2350B"/>
    <w:rsid w:val="00E23569"/>
    <w:rsid w:val="00E235A7"/>
    <w:rsid w:val="00E2391A"/>
    <w:rsid w:val="00E23CD0"/>
    <w:rsid w:val="00E240EE"/>
    <w:rsid w:val="00E246CC"/>
    <w:rsid w:val="00E24B25"/>
    <w:rsid w:val="00E24B4B"/>
    <w:rsid w:val="00E24BC0"/>
    <w:rsid w:val="00E24ECF"/>
    <w:rsid w:val="00E25071"/>
    <w:rsid w:val="00E258A9"/>
    <w:rsid w:val="00E25DB4"/>
    <w:rsid w:val="00E26111"/>
    <w:rsid w:val="00E2625D"/>
    <w:rsid w:val="00E266FF"/>
    <w:rsid w:val="00E26C47"/>
    <w:rsid w:val="00E26C81"/>
    <w:rsid w:val="00E26F65"/>
    <w:rsid w:val="00E270E0"/>
    <w:rsid w:val="00E27588"/>
    <w:rsid w:val="00E27B18"/>
    <w:rsid w:val="00E27BB3"/>
    <w:rsid w:val="00E27C00"/>
    <w:rsid w:val="00E27C36"/>
    <w:rsid w:val="00E27F22"/>
    <w:rsid w:val="00E30356"/>
    <w:rsid w:val="00E303BE"/>
    <w:rsid w:val="00E304C9"/>
    <w:rsid w:val="00E3077B"/>
    <w:rsid w:val="00E30A4C"/>
    <w:rsid w:val="00E310EE"/>
    <w:rsid w:val="00E316FC"/>
    <w:rsid w:val="00E3181C"/>
    <w:rsid w:val="00E319BD"/>
    <w:rsid w:val="00E31CBD"/>
    <w:rsid w:val="00E3203C"/>
    <w:rsid w:val="00E32455"/>
    <w:rsid w:val="00E32893"/>
    <w:rsid w:val="00E32B37"/>
    <w:rsid w:val="00E32BC6"/>
    <w:rsid w:val="00E32F37"/>
    <w:rsid w:val="00E33165"/>
    <w:rsid w:val="00E33389"/>
    <w:rsid w:val="00E33474"/>
    <w:rsid w:val="00E33B30"/>
    <w:rsid w:val="00E33FA9"/>
    <w:rsid w:val="00E34645"/>
    <w:rsid w:val="00E3526A"/>
    <w:rsid w:val="00E35454"/>
    <w:rsid w:val="00E35960"/>
    <w:rsid w:val="00E3654E"/>
    <w:rsid w:val="00E36FBB"/>
    <w:rsid w:val="00E377FA"/>
    <w:rsid w:val="00E37993"/>
    <w:rsid w:val="00E37CCE"/>
    <w:rsid w:val="00E37DCB"/>
    <w:rsid w:val="00E40081"/>
    <w:rsid w:val="00E40309"/>
    <w:rsid w:val="00E4057F"/>
    <w:rsid w:val="00E40631"/>
    <w:rsid w:val="00E40690"/>
    <w:rsid w:val="00E407C5"/>
    <w:rsid w:val="00E408C3"/>
    <w:rsid w:val="00E40C82"/>
    <w:rsid w:val="00E41015"/>
    <w:rsid w:val="00E41BCC"/>
    <w:rsid w:val="00E41C54"/>
    <w:rsid w:val="00E41F69"/>
    <w:rsid w:val="00E424EB"/>
    <w:rsid w:val="00E4269D"/>
    <w:rsid w:val="00E42AE2"/>
    <w:rsid w:val="00E42DF0"/>
    <w:rsid w:val="00E42E1D"/>
    <w:rsid w:val="00E430A0"/>
    <w:rsid w:val="00E434DC"/>
    <w:rsid w:val="00E43C12"/>
    <w:rsid w:val="00E443CB"/>
    <w:rsid w:val="00E4454C"/>
    <w:rsid w:val="00E44B4D"/>
    <w:rsid w:val="00E44F1B"/>
    <w:rsid w:val="00E45734"/>
    <w:rsid w:val="00E45982"/>
    <w:rsid w:val="00E45AAB"/>
    <w:rsid w:val="00E45CDA"/>
    <w:rsid w:val="00E45D08"/>
    <w:rsid w:val="00E45E55"/>
    <w:rsid w:val="00E45F94"/>
    <w:rsid w:val="00E461FE"/>
    <w:rsid w:val="00E4641B"/>
    <w:rsid w:val="00E466C3"/>
    <w:rsid w:val="00E4697A"/>
    <w:rsid w:val="00E46A29"/>
    <w:rsid w:val="00E46B49"/>
    <w:rsid w:val="00E46D63"/>
    <w:rsid w:val="00E471E8"/>
    <w:rsid w:val="00E5043F"/>
    <w:rsid w:val="00E50806"/>
    <w:rsid w:val="00E51045"/>
    <w:rsid w:val="00E514E9"/>
    <w:rsid w:val="00E51524"/>
    <w:rsid w:val="00E51DC4"/>
    <w:rsid w:val="00E51FCF"/>
    <w:rsid w:val="00E524B8"/>
    <w:rsid w:val="00E52593"/>
    <w:rsid w:val="00E525F6"/>
    <w:rsid w:val="00E529B0"/>
    <w:rsid w:val="00E52B93"/>
    <w:rsid w:val="00E52D8A"/>
    <w:rsid w:val="00E52DE1"/>
    <w:rsid w:val="00E533AE"/>
    <w:rsid w:val="00E53889"/>
    <w:rsid w:val="00E53AD9"/>
    <w:rsid w:val="00E53B8F"/>
    <w:rsid w:val="00E53C52"/>
    <w:rsid w:val="00E53EF2"/>
    <w:rsid w:val="00E540E1"/>
    <w:rsid w:val="00E5420C"/>
    <w:rsid w:val="00E5479F"/>
    <w:rsid w:val="00E54ADD"/>
    <w:rsid w:val="00E554C6"/>
    <w:rsid w:val="00E555E8"/>
    <w:rsid w:val="00E559A7"/>
    <w:rsid w:val="00E55C7A"/>
    <w:rsid w:val="00E55D5A"/>
    <w:rsid w:val="00E55DFA"/>
    <w:rsid w:val="00E55E9E"/>
    <w:rsid w:val="00E5644B"/>
    <w:rsid w:val="00E56482"/>
    <w:rsid w:val="00E5682D"/>
    <w:rsid w:val="00E56CA4"/>
    <w:rsid w:val="00E56F8A"/>
    <w:rsid w:val="00E56F99"/>
    <w:rsid w:val="00E57155"/>
    <w:rsid w:val="00E6058E"/>
    <w:rsid w:val="00E608DF"/>
    <w:rsid w:val="00E60C05"/>
    <w:rsid w:val="00E60C5F"/>
    <w:rsid w:val="00E6124F"/>
    <w:rsid w:val="00E61313"/>
    <w:rsid w:val="00E613FE"/>
    <w:rsid w:val="00E6164A"/>
    <w:rsid w:val="00E61831"/>
    <w:rsid w:val="00E61F38"/>
    <w:rsid w:val="00E62141"/>
    <w:rsid w:val="00E62829"/>
    <w:rsid w:val="00E62F2D"/>
    <w:rsid w:val="00E63081"/>
    <w:rsid w:val="00E6324B"/>
    <w:rsid w:val="00E634CD"/>
    <w:rsid w:val="00E636D9"/>
    <w:rsid w:val="00E63EE1"/>
    <w:rsid w:val="00E64419"/>
    <w:rsid w:val="00E64953"/>
    <w:rsid w:val="00E64D5B"/>
    <w:rsid w:val="00E659F0"/>
    <w:rsid w:val="00E66877"/>
    <w:rsid w:val="00E66914"/>
    <w:rsid w:val="00E66D66"/>
    <w:rsid w:val="00E67085"/>
    <w:rsid w:val="00E673E9"/>
    <w:rsid w:val="00E67C43"/>
    <w:rsid w:val="00E67DC2"/>
    <w:rsid w:val="00E67E09"/>
    <w:rsid w:val="00E7012B"/>
    <w:rsid w:val="00E703A2"/>
    <w:rsid w:val="00E706AC"/>
    <w:rsid w:val="00E7080B"/>
    <w:rsid w:val="00E709BF"/>
    <w:rsid w:val="00E70A07"/>
    <w:rsid w:val="00E71148"/>
    <w:rsid w:val="00E71FB9"/>
    <w:rsid w:val="00E72111"/>
    <w:rsid w:val="00E729F2"/>
    <w:rsid w:val="00E72BA9"/>
    <w:rsid w:val="00E72EF2"/>
    <w:rsid w:val="00E7328C"/>
    <w:rsid w:val="00E734F7"/>
    <w:rsid w:val="00E735D2"/>
    <w:rsid w:val="00E73C93"/>
    <w:rsid w:val="00E74091"/>
    <w:rsid w:val="00E74218"/>
    <w:rsid w:val="00E7431E"/>
    <w:rsid w:val="00E7441D"/>
    <w:rsid w:val="00E7446F"/>
    <w:rsid w:val="00E74930"/>
    <w:rsid w:val="00E74C7B"/>
    <w:rsid w:val="00E74F08"/>
    <w:rsid w:val="00E757F3"/>
    <w:rsid w:val="00E75E5D"/>
    <w:rsid w:val="00E75EFD"/>
    <w:rsid w:val="00E76536"/>
    <w:rsid w:val="00E76585"/>
    <w:rsid w:val="00E7660F"/>
    <w:rsid w:val="00E76BA9"/>
    <w:rsid w:val="00E76C95"/>
    <w:rsid w:val="00E76E27"/>
    <w:rsid w:val="00E76E5C"/>
    <w:rsid w:val="00E76EF8"/>
    <w:rsid w:val="00E7731D"/>
    <w:rsid w:val="00E7737B"/>
    <w:rsid w:val="00E7794E"/>
    <w:rsid w:val="00E77A36"/>
    <w:rsid w:val="00E77C13"/>
    <w:rsid w:val="00E77D20"/>
    <w:rsid w:val="00E80039"/>
    <w:rsid w:val="00E80BBC"/>
    <w:rsid w:val="00E80CDC"/>
    <w:rsid w:val="00E81340"/>
    <w:rsid w:val="00E81525"/>
    <w:rsid w:val="00E815F4"/>
    <w:rsid w:val="00E81830"/>
    <w:rsid w:val="00E81A21"/>
    <w:rsid w:val="00E81D4B"/>
    <w:rsid w:val="00E8264D"/>
    <w:rsid w:val="00E82654"/>
    <w:rsid w:val="00E828B8"/>
    <w:rsid w:val="00E833A3"/>
    <w:rsid w:val="00E837AF"/>
    <w:rsid w:val="00E84378"/>
    <w:rsid w:val="00E84891"/>
    <w:rsid w:val="00E8497D"/>
    <w:rsid w:val="00E84AF1"/>
    <w:rsid w:val="00E84B94"/>
    <w:rsid w:val="00E84CDA"/>
    <w:rsid w:val="00E8575E"/>
    <w:rsid w:val="00E85C74"/>
    <w:rsid w:val="00E8605A"/>
    <w:rsid w:val="00E86C64"/>
    <w:rsid w:val="00E86F4D"/>
    <w:rsid w:val="00E877A4"/>
    <w:rsid w:val="00E87905"/>
    <w:rsid w:val="00E8790D"/>
    <w:rsid w:val="00E87ECF"/>
    <w:rsid w:val="00E87FC8"/>
    <w:rsid w:val="00E9001C"/>
    <w:rsid w:val="00E9066C"/>
    <w:rsid w:val="00E909C2"/>
    <w:rsid w:val="00E90E37"/>
    <w:rsid w:val="00E90F06"/>
    <w:rsid w:val="00E9130A"/>
    <w:rsid w:val="00E91465"/>
    <w:rsid w:val="00E91703"/>
    <w:rsid w:val="00E917A1"/>
    <w:rsid w:val="00E91D0B"/>
    <w:rsid w:val="00E91D46"/>
    <w:rsid w:val="00E91F07"/>
    <w:rsid w:val="00E9201B"/>
    <w:rsid w:val="00E92033"/>
    <w:rsid w:val="00E9203C"/>
    <w:rsid w:val="00E92108"/>
    <w:rsid w:val="00E923D0"/>
    <w:rsid w:val="00E93026"/>
    <w:rsid w:val="00E93394"/>
    <w:rsid w:val="00E935B9"/>
    <w:rsid w:val="00E93876"/>
    <w:rsid w:val="00E93A7D"/>
    <w:rsid w:val="00E944AB"/>
    <w:rsid w:val="00E946DF"/>
    <w:rsid w:val="00E9474B"/>
    <w:rsid w:val="00E94841"/>
    <w:rsid w:val="00E94996"/>
    <w:rsid w:val="00E94A3A"/>
    <w:rsid w:val="00E94FBB"/>
    <w:rsid w:val="00E950A2"/>
    <w:rsid w:val="00E9536E"/>
    <w:rsid w:val="00E95371"/>
    <w:rsid w:val="00E9579E"/>
    <w:rsid w:val="00E95835"/>
    <w:rsid w:val="00E9611D"/>
    <w:rsid w:val="00E96A60"/>
    <w:rsid w:val="00E96DF5"/>
    <w:rsid w:val="00E9739A"/>
    <w:rsid w:val="00E973C5"/>
    <w:rsid w:val="00E975D2"/>
    <w:rsid w:val="00E97644"/>
    <w:rsid w:val="00E97E0F"/>
    <w:rsid w:val="00E97ED2"/>
    <w:rsid w:val="00E97F32"/>
    <w:rsid w:val="00EA026C"/>
    <w:rsid w:val="00EA0315"/>
    <w:rsid w:val="00EA069F"/>
    <w:rsid w:val="00EA0D7E"/>
    <w:rsid w:val="00EA0EDE"/>
    <w:rsid w:val="00EA1802"/>
    <w:rsid w:val="00EA19A7"/>
    <w:rsid w:val="00EA1E36"/>
    <w:rsid w:val="00EA1FC3"/>
    <w:rsid w:val="00EA21A0"/>
    <w:rsid w:val="00EA2327"/>
    <w:rsid w:val="00EA25CC"/>
    <w:rsid w:val="00EA3548"/>
    <w:rsid w:val="00EA3D96"/>
    <w:rsid w:val="00EA3D97"/>
    <w:rsid w:val="00EA3DC3"/>
    <w:rsid w:val="00EA4CC0"/>
    <w:rsid w:val="00EA513C"/>
    <w:rsid w:val="00EA5229"/>
    <w:rsid w:val="00EA578F"/>
    <w:rsid w:val="00EA587E"/>
    <w:rsid w:val="00EA5A60"/>
    <w:rsid w:val="00EA5B7C"/>
    <w:rsid w:val="00EA5C66"/>
    <w:rsid w:val="00EA6496"/>
    <w:rsid w:val="00EA6619"/>
    <w:rsid w:val="00EA6753"/>
    <w:rsid w:val="00EA6AEE"/>
    <w:rsid w:val="00EA6B28"/>
    <w:rsid w:val="00EA715E"/>
    <w:rsid w:val="00EA71C3"/>
    <w:rsid w:val="00EA734D"/>
    <w:rsid w:val="00EA74C9"/>
    <w:rsid w:val="00EA7742"/>
    <w:rsid w:val="00EA7AD3"/>
    <w:rsid w:val="00EA7C7F"/>
    <w:rsid w:val="00EA7D2F"/>
    <w:rsid w:val="00EA7E00"/>
    <w:rsid w:val="00EA7F56"/>
    <w:rsid w:val="00EB01A7"/>
    <w:rsid w:val="00EB04FD"/>
    <w:rsid w:val="00EB0D86"/>
    <w:rsid w:val="00EB17A0"/>
    <w:rsid w:val="00EB1E95"/>
    <w:rsid w:val="00EB1EDF"/>
    <w:rsid w:val="00EB2061"/>
    <w:rsid w:val="00EB244C"/>
    <w:rsid w:val="00EB27BE"/>
    <w:rsid w:val="00EB288E"/>
    <w:rsid w:val="00EB29E0"/>
    <w:rsid w:val="00EB45B1"/>
    <w:rsid w:val="00EB4FC7"/>
    <w:rsid w:val="00EB5115"/>
    <w:rsid w:val="00EB524F"/>
    <w:rsid w:val="00EB55DB"/>
    <w:rsid w:val="00EB56E5"/>
    <w:rsid w:val="00EB5B52"/>
    <w:rsid w:val="00EB5D42"/>
    <w:rsid w:val="00EB5DA6"/>
    <w:rsid w:val="00EB608A"/>
    <w:rsid w:val="00EB623E"/>
    <w:rsid w:val="00EB6249"/>
    <w:rsid w:val="00EB62E1"/>
    <w:rsid w:val="00EB6799"/>
    <w:rsid w:val="00EB68AE"/>
    <w:rsid w:val="00EB6CFC"/>
    <w:rsid w:val="00EB6DCD"/>
    <w:rsid w:val="00EB7750"/>
    <w:rsid w:val="00EB7922"/>
    <w:rsid w:val="00EC047A"/>
    <w:rsid w:val="00EC09E8"/>
    <w:rsid w:val="00EC0A29"/>
    <w:rsid w:val="00EC0A7D"/>
    <w:rsid w:val="00EC0FC6"/>
    <w:rsid w:val="00EC1040"/>
    <w:rsid w:val="00EC128C"/>
    <w:rsid w:val="00EC186A"/>
    <w:rsid w:val="00EC2B56"/>
    <w:rsid w:val="00EC35BB"/>
    <w:rsid w:val="00EC3AAD"/>
    <w:rsid w:val="00EC3C22"/>
    <w:rsid w:val="00EC3F36"/>
    <w:rsid w:val="00EC425B"/>
    <w:rsid w:val="00EC4455"/>
    <w:rsid w:val="00EC48BE"/>
    <w:rsid w:val="00EC4901"/>
    <w:rsid w:val="00EC4D6C"/>
    <w:rsid w:val="00EC5419"/>
    <w:rsid w:val="00EC5D59"/>
    <w:rsid w:val="00EC60E6"/>
    <w:rsid w:val="00EC69F2"/>
    <w:rsid w:val="00EC6B76"/>
    <w:rsid w:val="00EC6EBD"/>
    <w:rsid w:val="00EC74EA"/>
    <w:rsid w:val="00EC773C"/>
    <w:rsid w:val="00ED0628"/>
    <w:rsid w:val="00ED0CCD"/>
    <w:rsid w:val="00ED109C"/>
    <w:rsid w:val="00ED1239"/>
    <w:rsid w:val="00ED148A"/>
    <w:rsid w:val="00ED14AF"/>
    <w:rsid w:val="00ED1897"/>
    <w:rsid w:val="00ED1CA4"/>
    <w:rsid w:val="00ED228E"/>
    <w:rsid w:val="00ED22F7"/>
    <w:rsid w:val="00ED27E7"/>
    <w:rsid w:val="00ED31DD"/>
    <w:rsid w:val="00ED3228"/>
    <w:rsid w:val="00ED322F"/>
    <w:rsid w:val="00ED3297"/>
    <w:rsid w:val="00ED4040"/>
    <w:rsid w:val="00ED44FC"/>
    <w:rsid w:val="00ED5088"/>
    <w:rsid w:val="00ED561C"/>
    <w:rsid w:val="00ED59B3"/>
    <w:rsid w:val="00ED5A63"/>
    <w:rsid w:val="00ED65D6"/>
    <w:rsid w:val="00ED6669"/>
    <w:rsid w:val="00ED67C7"/>
    <w:rsid w:val="00ED6FBB"/>
    <w:rsid w:val="00ED74A3"/>
    <w:rsid w:val="00ED763D"/>
    <w:rsid w:val="00ED79CB"/>
    <w:rsid w:val="00ED7AF5"/>
    <w:rsid w:val="00ED7BEF"/>
    <w:rsid w:val="00ED7C77"/>
    <w:rsid w:val="00ED7DC7"/>
    <w:rsid w:val="00EE037D"/>
    <w:rsid w:val="00EE040B"/>
    <w:rsid w:val="00EE0DC5"/>
    <w:rsid w:val="00EE0FF3"/>
    <w:rsid w:val="00EE1655"/>
    <w:rsid w:val="00EE1E34"/>
    <w:rsid w:val="00EE202E"/>
    <w:rsid w:val="00EE20ED"/>
    <w:rsid w:val="00EE2162"/>
    <w:rsid w:val="00EE2527"/>
    <w:rsid w:val="00EE2534"/>
    <w:rsid w:val="00EE2790"/>
    <w:rsid w:val="00EE27CA"/>
    <w:rsid w:val="00EE285C"/>
    <w:rsid w:val="00EE2970"/>
    <w:rsid w:val="00EE2D4C"/>
    <w:rsid w:val="00EE2D89"/>
    <w:rsid w:val="00EE32E6"/>
    <w:rsid w:val="00EE3D13"/>
    <w:rsid w:val="00EE3EC7"/>
    <w:rsid w:val="00EE3F98"/>
    <w:rsid w:val="00EE48F6"/>
    <w:rsid w:val="00EE4BAB"/>
    <w:rsid w:val="00EE4DEA"/>
    <w:rsid w:val="00EE4E89"/>
    <w:rsid w:val="00EE4EBC"/>
    <w:rsid w:val="00EE52A1"/>
    <w:rsid w:val="00EE5579"/>
    <w:rsid w:val="00EE5613"/>
    <w:rsid w:val="00EE57AA"/>
    <w:rsid w:val="00EE5D71"/>
    <w:rsid w:val="00EE5E14"/>
    <w:rsid w:val="00EE63E3"/>
    <w:rsid w:val="00EE647E"/>
    <w:rsid w:val="00EE69D4"/>
    <w:rsid w:val="00EE6C19"/>
    <w:rsid w:val="00EE6D58"/>
    <w:rsid w:val="00EE76FA"/>
    <w:rsid w:val="00EE78A8"/>
    <w:rsid w:val="00EE7A44"/>
    <w:rsid w:val="00EE7C77"/>
    <w:rsid w:val="00EF0045"/>
    <w:rsid w:val="00EF02AF"/>
    <w:rsid w:val="00EF06EE"/>
    <w:rsid w:val="00EF095B"/>
    <w:rsid w:val="00EF0E6D"/>
    <w:rsid w:val="00EF1689"/>
    <w:rsid w:val="00EF18D7"/>
    <w:rsid w:val="00EF22A2"/>
    <w:rsid w:val="00EF2484"/>
    <w:rsid w:val="00EF24B0"/>
    <w:rsid w:val="00EF2593"/>
    <w:rsid w:val="00EF2BDA"/>
    <w:rsid w:val="00EF2E19"/>
    <w:rsid w:val="00EF3595"/>
    <w:rsid w:val="00EF3C30"/>
    <w:rsid w:val="00EF3E9C"/>
    <w:rsid w:val="00EF4823"/>
    <w:rsid w:val="00EF524A"/>
    <w:rsid w:val="00EF55A5"/>
    <w:rsid w:val="00EF70EE"/>
    <w:rsid w:val="00EF7406"/>
    <w:rsid w:val="00EF76EB"/>
    <w:rsid w:val="00EF76F8"/>
    <w:rsid w:val="00F005F8"/>
    <w:rsid w:val="00F006AD"/>
    <w:rsid w:val="00F00715"/>
    <w:rsid w:val="00F00D9A"/>
    <w:rsid w:val="00F02240"/>
    <w:rsid w:val="00F022D7"/>
    <w:rsid w:val="00F024A6"/>
    <w:rsid w:val="00F026F9"/>
    <w:rsid w:val="00F027DB"/>
    <w:rsid w:val="00F02EF8"/>
    <w:rsid w:val="00F03AF5"/>
    <w:rsid w:val="00F03B29"/>
    <w:rsid w:val="00F03BB1"/>
    <w:rsid w:val="00F03D37"/>
    <w:rsid w:val="00F03E22"/>
    <w:rsid w:val="00F03EA5"/>
    <w:rsid w:val="00F04069"/>
    <w:rsid w:val="00F049C7"/>
    <w:rsid w:val="00F04DCA"/>
    <w:rsid w:val="00F04F81"/>
    <w:rsid w:val="00F059AB"/>
    <w:rsid w:val="00F05F1C"/>
    <w:rsid w:val="00F061EC"/>
    <w:rsid w:val="00F063D6"/>
    <w:rsid w:val="00F06734"/>
    <w:rsid w:val="00F06B81"/>
    <w:rsid w:val="00F0709E"/>
    <w:rsid w:val="00F071FC"/>
    <w:rsid w:val="00F07218"/>
    <w:rsid w:val="00F0780E"/>
    <w:rsid w:val="00F078AE"/>
    <w:rsid w:val="00F07B84"/>
    <w:rsid w:val="00F07BAC"/>
    <w:rsid w:val="00F07E09"/>
    <w:rsid w:val="00F10DEC"/>
    <w:rsid w:val="00F11955"/>
    <w:rsid w:val="00F11CD8"/>
    <w:rsid w:val="00F11D1B"/>
    <w:rsid w:val="00F124E5"/>
    <w:rsid w:val="00F1271C"/>
    <w:rsid w:val="00F134C8"/>
    <w:rsid w:val="00F13558"/>
    <w:rsid w:val="00F13E68"/>
    <w:rsid w:val="00F14209"/>
    <w:rsid w:val="00F1480D"/>
    <w:rsid w:val="00F14E62"/>
    <w:rsid w:val="00F15587"/>
    <w:rsid w:val="00F15F1D"/>
    <w:rsid w:val="00F163BD"/>
    <w:rsid w:val="00F16440"/>
    <w:rsid w:val="00F16485"/>
    <w:rsid w:val="00F165DB"/>
    <w:rsid w:val="00F16652"/>
    <w:rsid w:val="00F16A09"/>
    <w:rsid w:val="00F16A20"/>
    <w:rsid w:val="00F16B33"/>
    <w:rsid w:val="00F16D14"/>
    <w:rsid w:val="00F174D5"/>
    <w:rsid w:val="00F175A4"/>
    <w:rsid w:val="00F178C4"/>
    <w:rsid w:val="00F20279"/>
    <w:rsid w:val="00F20292"/>
    <w:rsid w:val="00F2075A"/>
    <w:rsid w:val="00F20D64"/>
    <w:rsid w:val="00F21550"/>
    <w:rsid w:val="00F21827"/>
    <w:rsid w:val="00F219C2"/>
    <w:rsid w:val="00F21AE7"/>
    <w:rsid w:val="00F21B23"/>
    <w:rsid w:val="00F21BC0"/>
    <w:rsid w:val="00F22707"/>
    <w:rsid w:val="00F2287F"/>
    <w:rsid w:val="00F22892"/>
    <w:rsid w:val="00F22946"/>
    <w:rsid w:val="00F230B3"/>
    <w:rsid w:val="00F2379C"/>
    <w:rsid w:val="00F2397A"/>
    <w:rsid w:val="00F23AD2"/>
    <w:rsid w:val="00F24016"/>
    <w:rsid w:val="00F2406D"/>
    <w:rsid w:val="00F245F7"/>
    <w:rsid w:val="00F24844"/>
    <w:rsid w:val="00F254C4"/>
    <w:rsid w:val="00F2563C"/>
    <w:rsid w:val="00F25729"/>
    <w:rsid w:val="00F25C71"/>
    <w:rsid w:val="00F261B7"/>
    <w:rsid w:val="00F264AF"/>
    <w:rsid w:val="00F26BC2"/>
    <w:rsid w:val="00F26F7C"/>
    <w:rsid w:val="00F27077"/>
    <w:rsid w:val="00F2713A"/>
    <w:rsid w:val="00F2743C"/>
    <w:rsid w:val="00F27D6D"/>
    <w:rsid w:val="00F27E73"/>
    <w:rsid w:val="00F302F1"/>
    <w:rsid w:val="00F30303"/>
    <w:rsid w:val="00F3073D"/>
    <w:rsid w:val="00F3111E"/>
    <w:rsid w:val="00F314F8"/>
    <w:rsid w:val="00F31EF1"/>
    <w:rsid w:val="00F3259C"/>
    <w:rsid w:val="00F32771"/>
    <w:rsid w:val="00F329E5"/>
    <w:rsid w:val="00F3300A"/>
    <w:rsid w:val="00F332D8"/>
    <w:rsid w:val="00F336CD"/>
    <w:rsid w:val="00F337A7"/>
    <w:rsid w:val="00F338A9"/>
    <w:rsid w:val="00F33AD6"/>
    <w:rsid w:val="00F33B14"/>
    <w:rsid w:val="00F33C94"/>
    <w:rsid w:val="00F33D11"/>
    <w:rsid w:val="00F34401"/>
    <w:rsid w:val="00F35228"/>
    <w:rsid w:val="00F352EA"/>
    <w:rsid w:val="00F35814"/>
    <w:rsid w:val="00F35838"/>
    <w:rsid w:val="00F367B4"/>
    <w:rsid w:val="00F36A7A"/>
    <w:rsid w:val="00F3711E"/>
    <w:rsid w:val="00F374B5"/>
    <w:rsid w:val="00F40005"/>
    <w:rsid w:val="00F41112"/>
    <w:rsid w:val="00F41353"/>
    <w:rsid w:val="00F416B2"/>
    <w:rsid w:val="00F419AB"/>
    <w:rsid w:val="00F41B9C"/>
    <w:rsid w:val="00F41E93"/>
    <w:rsid w:val="00F4214E"/>
    <w:rsid w:val="00F4272B"/>
    <w:rsid w:val="00F42ACD"/>
    <w:rsid w:val="00F42E4F"/>
    <w:rsid w:val="00F430F4"/>
    <w:rsid w:val="00F436D3"/>
    <w:rsid w:val="00F4376D"/>
    <w:rsid w:val="00F4396F"/>
    <w:rsid w:val="00F43C0F"/>
    <w:rsid w:val="00F44396"/>
    <w:rsid w:val="00F44540"/>
    <w:rsid w:val="00F445EC"/>
    <w:rsid w:val="00F445FC"/>
    <w:rsid w:val="00F44975"/>
    <w:rsid w:val="00F44992"/>
    <w:rsid w:val="00F44BB3"/>
    <w:rsid w:val="00F44BD0"/>
    <w:rsid w:val="00F4548F"/>
    <w:rsid w:val="00F45A1D"/>
    <w:rsid w:val="00F46097"/>
    <w:rsid w:val="00F461B7"/>
    <w:rsid w:val="00F461FC"/>
    <w:rsid w:val="00F46433"/>
    <w:rsid w:val="00F47579"/>
    <w:rsid w:val="00F47FA8"/>
    <w:rsid w:val="00F500B9"/>
    <w:rsid w:val="00F5026E"/>
    <w:rsid w:val="00F503A4"/>
    <w:rsid w:val="00F50418"/>
    <w:rsid w:val="00F505A8"/>
    <w:rsid w:val="00F5064B"/>
    <w:rsid w:val="00F50819"/>
    <w:rsid w:val="00F50838"/>
    <w:rsid w:val="00F50F47"/>
    <w:rsid w:val="00F512C3"/>
    <w:rsid w:val="00F5165E"/>
    <w:rsid w:val="00F51751"/>
    <w:rsid w:val="00F519A1"/>
    <w:rsid w:val="00F51D4B"/>
    <w:rsid w:val="00F51F36"/>
    <w:rsid w:val="00F522FD"/>
    <w:rsid w:val="00F52390"/>
    <w:rsid w:val="00F525AC"/>
    <w:rsid w:val="00F52740"/>
    <w:rsid w:val="00F5280E"/>
    <w:rsid w:val="00F52891"/>
    <w:rsid w:val="00F52BFF"/>
    <w:rsid w:val="00F52E85"/>
    <w:rsid w:val="00F52F67"/>
    <w:rsid w:val="00F530DE"/>
    <w:rsid w:val="00F53702"/>
    <w:rsid w:val="00F538CA"/>
    <w:rsid w:val="00F541E0"/>
    <w:rsid w:val="00F542EA"/>
    <w:rsid w:val="00F546B4"/>
    <w:rsid w:val="00F54894"/>
    <w:rsid w:val="00F55AE3"/>
    <w:rsid w:val="00F56061"/>
    <w:rsid w:val="00F5643D"/>
    <w:rsid w:val="00F564C4"/>
    <w:rsid w:val="00F56810"/>
    <w:rsid w:val="00F56A38"/>
    <w:rsid w:val="00F570DC"/>
    <w:rsid w:val="00F57120"/>
    <w:rsid w:val="00F578F4"/>
    <w:rsid w:val="00F57B4C"/>
    <w:rsid w:val="00F57D43"/>
    <w:rsid w:val="00F57FA4"/>
    <w:rsid w:val="00F60736"/>
    <w:rsid w:val="00F60DEA"/>
    <w:rsid w:val="00F61489"/>
    <w:rsid w:val="00F6161A"/>
    <w:rsid w:val="00F61DDD"/>
    <w:rsid w:val="00F61F10"/>
    <w:rsid w:val="00F62085"/>
    <w:rsid w:val="00F62853"/>
    <w:rsid w:val="00F6291B"/>
    <w:rsid w:val="00F62BD2"/>
    <w:rsid w:val="00F62FB1"/>
    <w:rsid w:val="00F6324E"/>
    <w:rsid w:val="00F63391"/>
    <w:rsid w:val="00F640F2"/>
    <w:rsid w:val="00F644D1"/>
    <w:rsid w:val="00F64D94"/>
    <w:rsid w:val="00F64D9E"/>
    <w:rsid w:val="00F651AC"/>
    <w:rsid w:val="00F65806"/>
    <w:rsid w:val="00F6585C"/>
    <w:rsid w:val="00F659FA"/>
    <w:rsid w:val="00F65BCA"/>
    <w:rsid w:val="00F65FCB"/>
    <w:rsid w:val="00F661D8"/>
    <w:rsid w:val="00F66460"/>
    <w:rsid w:val="00F665E5"/>
    <w:rsid w:val="00F666FF"/>
    <w:rsid w:val="00F66BE1"/>
    <w:rsid w:val="00F67415"/>
    <w:rsid w:val="00F6755C"/>
    <w:rsid w:val="00F67D60"/>
    <w:rsid w:val="00F67D94"/>
    <w:rsid w:val="00F67F24"/>
    <w:rsid w:val="00F7043F"/>
    <w:rsid w:val="00F7058C"/>
    <w:rsid w:val="00F70614"/>
    <w:rsid w:val="00F7099A"/>
    <w:rsid w:val="00F70A0E"/>
    <w:rsid w:val="00F70B52"/>
    <w:rsid w:val="00F70C34"/>
    <w:rsid w:val="00F70CA9"/>
    <w:rsid w:val="00F713F5"/>
    <w:rsid w:val="00F71562"/>
    <w:rsid w:val="00F72153"/>
    <w:rsid w:val="00F7215C"/>
    <w:rsid w:val="00F7239B"/>
    <w:rsid w:val="00F723B3"/>
    <w:rsid w:val="00F725FB"/>
    <w:rsid w:val="00F72741"/>
    <w:rsid w:val="00F728DD"/>
    <w:rsid w:val="00F732B3"/>
    <w:rsid w:val="00F734CD"/>
    <w:rsid w:val="00F73710"/>
    <w:rsid w:val="00F73738"/>
    <w:rsid w:val="00F73C10"/>
    <w:rsid w:val="00F73CBC"/>
    <w:rsid w:val="00F73D55"/>
    <w:rsid w:val="00F73DBE"/>
    <w:rsid w:val="00F7416A"/>
    <w:rsid w:val="00F748D4"/>
    <w:rsid w:val="00F7506C"/>
    <w:rsid w:val="00F751A6"/>
    <w:rsid w:val="00F75C14"/>
    <w:rsid w:val="00F75D34"/>
    <w:rsid w:val="00F76551"/>
    <w:rsid w:val="00F76632"/>
    <w:rsid w:val="00F76FD1"/>
    <w:rsid w:val="00F770BA"/>
    <w:rsid w:val="00F773D6"/>
    <w:rsid w:val="00F77A7C"/>
    <w:rsid w:val="00F77C7E"/>
    <w:rsid w:val="00F801DB"/>
    <w:rsid w:val="00F80294"/>
    <w:rsid w:val="00F80384"/>
    <w:rsid w:val="00F80A5E"/>
    <w:rsid w:val="00F817F5"/>
    <w:rsid w:val="00F8185A"/>
    <w:rsid w:val="00F81A34"/>
    <w:rsid w:val="00F820B2"/>
    <w:rsid w:val="00F82895"/>
    <w:rsid w:val="00F829ED"/>
    <w:rsid w:val="00F82A28"/>
    <w:rsid w:val="00F83260"/>
    <w:rsid w:val="00F832D6"/>
    <w:rsid w:val="00F833AD"/>
    <w:rsid w:val="00F83C76"/>
    <w:rsid w:val="00F83DC4"/>
    <w:rsid w:val="00F842AF"/>
    <w:rsid w:val="00F84356"/>
    <w:rsid w:val="00F84553"/>
    <w:rsid w:val="00F8464C"/>
    <w:rsid w:val="00F8470E"/>
    <w:rsid w:val="00F8486B"/>
    <w:rsid w:val="00F85126"/>
    <w:rsid w:val="00F8527C"/>
    <w:rsid w:val="00F852C9"/>
    <w:rsid w:val="00F85682"/>
    <w:rsid w:val="00F856D9"/>
    <w:rsid w:val="00F85713"/>
    <w:rsid w:val="00F85A66"/>
    <w:rsid w:val="00F85D9F"/>
    <w:rsid w:val="00F8621E"/>
    <w:rsid w:val="00F86361"/>
    <w:rsid w:val="00F871CB"/>
    <w:rsid w:val="00F876D8"/>
    <w:rsid w:val="00F879A4"/>
    <w:rsid w:val="00F87ED9"/>
    <w:rsid w:val="00F90580"/>
    <w:rsid w:val="00F90892"/>
    <w:rsid w:val="00F90B46"/>
    <w:rsid w:val="00F90BFA"/>
    <w:rsid w:val="00F910CE"/>
    <w:rsid w:val="00F9113C"/>
    <w:rsid w:val="00F91153"/>
    <w:rsid w:val="00F91341"/>
    <w:rsid w:val="00F914CF"/>
    <w:rsid w:val="00F914DA"/>
    <w:rsid w:val="00F91925"/>
    <w:rsid w:val="00F91BB8"/>
    <w:rsid w:val="00F91EE2"/>
    <w:rsid w:val="00F92EFB"/>
    <w:rsid w:val="00F932B9"/>
    <w:rsid w:val="00F933DE"/>
    <w:rsid w:val="00F9362F"/>
    <w:rsid w:val="00F937E7"/>
    <w:rsid w:val="00F9421D"/>
    <w:rsid w:val="00F948F7"/>
    <w:rsid w:val="00F94909"/>
    <w:rsid w:val="00F94988"/>
    <w:rsid w:val="00F949D3"/>
    <w:rsid w:val="00F950DA"/>
    <w:rsid w:val="00F951D7"/>
    <w:rsid w:val="00F95352"/>
    <w:rsid w:val="00F95464"/>
    <w:rsid w:val="00F955DB"/>
    <w:rsid w:val="00F95DB2"/>
    <w:rsid w:val="00F95E77"/>
    <w:rsid w:val="00F961DF"/>
    <w:rsid w:val="00F96877"/>
    <w:rsid w:val="00F96934"/>
    <w:rsid w:val="00F96A95"/>
    <w:rsid w:val="00F96E3B"/>
    <w:rsid w:val="00F96E91"/>
    <w:rsid w:val="00F96ECE"/>
    <w:rsid w:val="00F97135"/>
    <w:rsid w:val="00F974F0"/>
    <w:rsid w:val="00FA081F"/>
    <w:rsid w:val="00FA0BCB"/>
    <w:rsid w:val="00FA0D24"/>
    <w:rsid w:val="00FA1967"/>
    <w:rsid w:val="00FA19BC"/>
    <w:rsid w:val="00FA21ED"/>
    <w:rsid w:val="00FA2228"/>
    <w:rsid w:val="00FA2439"/>
    <w:rsid w:val="00FA25DC"/>
    <w:rsid w:val="00FA2E79"/>
    <w:rsid w:val="00FA345E"/>
    <w:rsid w:val="00FA34AB"/>
    <w:rsid w:val="00FA3897"/>
    <w:rsid w:val="00FA39A7"/>
    <w:rsid w:val="00FA39F4"/>
    <w:rsid w:val="00FA412A"/>
    <w:rsid w:val="00FA4170"/>
    <w:rsid w:val="00FA439A"/>
    <w:rsid w:val="00FA4996"/>
    <w:rsid w:val="00FA53D1"/>
    <w:rsid w:val="00FA5D04"/>
    <w:rsid w:val="00FA5F83"/>
    <w:rsid w:val="00FA68C0"/>
    <w:rsid w:val="00FA6BCB"/>
    <w:rsid w:val="00FA6E53"/>
    <w:rsid w:val="00FA70F4"/>
    <w:rsid w:val="00FA7663"/>
    <w:rsid w:val="00FA76B9"/>
    <w:rsid w:val="00FA7A7C"/>
    <w:rsid w:val="00FA7CDE"/>
    <w:rsid w:val="00FB0140"/>
    <w:rsid w:val="00FB025E"/>
    <w:rsid w:val="00FB076F"/>
    <w:rsid w:val="00FB081A"/>
    <w:rsid w:val="00FB1188"/>
    <w:rsid w:val="00FB1470"/>
    <w:rsid w:val="00FB14BB"/>
    <w:rsid w:val="00FB1570"/>
    <w:rsid w:val="00FB175B"/>
    <w:rsid w:val="00FB19B6"/>
    <w:rsid w:val="00FB1B72"/>
    <w:rsid w:val="00FB1BA5"/>
    <w:rsid w:val="00FB249B"/>
    <w:rsid w:val="00FB254A"/>
    <w:rsid w:val="00FB2931"/>
    <w:rsid w:val="00FB2B84"/>
    <w:rsid w:val="00FB3472"/>
    <w:rsid w:val="00FB37B3"/>
    <w:rsid w:val="00FB3B2B"/>
    <w:rsid w:val="00FB3BBC"/>
    <w:rsid w:val="00FB4174"/>
    <w:rsid w:val="00FB4223"/>
    <w:rsid w:val="00FB43A7"/>
    <w:rsid w:val="00FB446B"/>
    <w:rsid w:val="00FB451C"/>
    <w:rsid w:val="00FB4710"/>
    <w:rsid w:val="00FB4E2E"/>
    <w:rsid w:val="00FB4FE7"/>
    <w:rsid w:val="00FB50DE"/>
    <w:rsid w:val="00FB5575"/>
    <w:rsid w:val="00FB5606"/>
    <w:rsid w:val="00FB5C8F"/>
    <w:rsid w:val="00FB5F7C"/>
    <w:rsid w:val="00FB6246"/>
    <w:rsid w:val="00FB6259"/>
    <w:rsid w:val="00FB693E"/>
    <w:rsid w:val="00FB7058"/>
    <w:rsid w:val="00FB744E"/>
    <w:rsid w:val="00FB776E"/>
    <w:rsid w:val="00FB7787"/>
    <w:rsid w:val="00FB77F2"/>
    <w:rsid w:val="00FB782E"/>
    <w:rsid w:val="00FB7ABB"/>
    <w:rsid w:val="00FB7CC4"/>
    <w:rsid w:val="00FC052B"/>
    <w:rsid w:val="00FC0627"/>
    <w:rsid w:val="00FC16FC"/>
    <w:rsid w:val="00FC1795"/>
    <w:rsid w:val="00FC2605"/>
    <w:rsid w:val="00FC290B"/>
    <w:rsid w:val="00FC2DBE"/>
    <w:rsid w:val="00FC2E08"/>
    <w:rsid w:val="00FC30C8"/>
    <w:rsid w:val="00FC35CF"/>
    <w:rsid w:val="00FC3993"/>
    <w:rsid w:val="00FC3CC8"/>
    <w:rsid w:val="00FC476C"/>
    <w:rsid w:val="00FC4B23"/>
    <w:rsid w:val="00FC4BDD"/>
    <w:rsid w:val="00FC4F58"/>
    <w:rsid w:val="00FC5347"/>
    <w:rsid w:val="00FC540A"/>
    <w:rsid w:val="00FC57E0"/>
    <w:rsid w:val="00FC5CE6"/>
    <w:rsid w:val="00FC612A"/>
    <w:rsid w:val="00FC6A5D"/>
    <w:rsid w:val="00FC6BD5"/>
    <w:rsid w:val="00FC6C36"/>
    <w:rsid w:val="00FC6E14"/>
    <w:rsid w:val="00FC7185"/>
    <w:rsid w:val="00FC731A"/>
    <w:rsid w:val="00FC7588"/>
    <w:rsid w:val="00FC75DE"/>
    <w:rsid w:val="00FC7A59"/>
    <w:rsid w:val="00FC7FD7"/>
    <w:rsid w:val="00FD01EA"/>
    <w:rsid w:val="00FD023C"/>
    <w:rsid w:val="00FD0902"/>
    <w:rsid w:val="00FD0961"/>
    <w:rsid w:val="00FD0A90"/>
    <w:rsid w:val="00FD0E43"/>
    <w:rsid w:val="00FD1429"/>
    <w:rsid w:val="00FD1689"/>
    <w:rsid w:val="00FD1805"/>
    <w:rsid w:val="00FD18E1"/>
    <w:rsid w:val="00FD1ED1"/>
    <w:rsid w:val="00FD2860"/>
    <w:rsid w:val="00FD2D79"/>
    <w:rsid w:val="00FD3406"/>
    <w:rsid w:val="00FD3502"/>
    <w:rsid w:val="00FD3707"/>
    <w:rsid w:val="00FD3721"/>
    <w:rsid w:val="00FD39ED"/>
    <w:rsid w:val="00FD4084"/>
    <w:rsid w:val="00FD4DEC"/>
    <w:rsid w:val="00FD4FD6"/>
    <w:rsid w:val="00FD5626"/>
    <w:rsid w:val="00FD57E3"/>
    <w:rsid w:val="00FD57F6"/>
    <w:rsid w:val="00FD588C"/>
    <w:rsid w:val="00FD5993"/>
    <w:rsid w:val="00FD5C24"/>
    <w:rsid w:val="00FD5F42"/>
    <w:rsid w:val="00FD6097"/>
    <w:rsid w:val="00FD6858"/>
    <w:rsid w:val="00FD69E3"/>
    <w:rsid w:val="00FD6D9C"/>
    <w:rsid w:val="00FD70C4"/>
    <w:rsid w:val="00FD76B6"/>
    <w:rsid w:val="00FD775F"/>
    <w:rsid w:val="00FD777B"/>
    <w:rsid w:val="00FD7A23"/>
    <w:rsid w:val="00FD7E57"/>
    <w:rsid w:val="00FE027E"/>
    <w:rsid w:val="00FE0519"/>
    <w:rsid w:val="00FE0A44"/>
    <w:rsid w:val="00FE0C40"/>
    <w:rsid w:val="00FE1131"/>
    <w:rsid w:val="00FE1974"/>
    <w:rsid w:val="00FE2726"/>
    <w:rsid w:val="00FE2D4D"/>
    <w:rsid w:val="00FE3251"/>
    <w:rsid w:val="00FE3573"/>
    <w:rsid w:val="00FE3626"/>
    <w:rsid w:val="00FE38F9"/>
    <w:rsid w:val="00FE3A84"/>
    <w:rsid w:val="00FE3CFC"/>
    <w:rsid w:val="00FE3FEB"/>
    <w:rsid w:val="00FE4670"/>
    <w:rsid w:val="00FE4B28"/>
    <w:rsid w:val="00FE52EE"/>
    <w:rsid w:val="00FE560D"/>
    <w:rsid w:val="00FE6972"/>
    <w:rsid w:val="00FE69D5"/>
    <w:rsid w:val="00FE6CE0"/>
    <w:rsid w:val="00FE718A"/>
    <w:rsid w:val="00FE7282"/>
    <w:rsid w:val="00FE744E"/>
    <w:rsid w:val="00FE7574"/>
    <w:rsid w:val="00FE76E8"/>
    <w:rsid w:val="00FE7A2D"/>
    <w:rsid w:val="00FE7D2E"/>
    <w:rsid w:val="00FF01DE"/>
    <w:rsid w:val="00FF061F"/>
    <w:rsid w:val="00FF0C0A"/>
    <w:rsid w:val="00FF0CD5"/>
    <w:rsid w:val="00FF0D7C"/>
    <w:rsid w:val="00FF117B"/>
    <w:rsid w:val="00FF164E"/>
    <w:rsid w:val="00FF1992"/>
    <w:rsid w:val="00FF1A76"/>
    <w:rsid w:val="00FF1B61"/>
    <w:rsid w:val="00FF1F88"/>
    <w:rsid w:val="00FF208A"/>
    <w:rsid w:val="00FF239F"/>
    <w:rsid w:val="00FF29BA"/>
    <w:rsid w:val="00FF29F5"/>
    <w:rsid w:val="00FF2A8C"/>
    <w:rsid w:val="00FF2B6B"/>
    <w:rsid w:val="00FF2CDC"/>
    <w:rsid w:val="00FF316A"/>
    <w:rsid w:val="00FF31B8"/>
    <w:rsid w:val="00FF349E"/>
    <w:rsid w:val="00FF34A3"/>
    <w:rsid w:val="00FF3560"/>
    <w:rsid w:val="00FF39E7"/>
    <w:rsid w:val="00FF39E9"/>
    <w:rsid w:val="00FF3EDB"/>
    <w:rsid w:val="00FF4631"/>
    <w:rsid w:val="00FF4B19"/>
    <w:rsid w:val="00FF4FC6"/>
    <w:rsid w:val="00FF6A24"/>
    <w:rsid w:val="00FF6BD3"/>
    <w:rsid w:val="00FF6CBE"/>
    <w:rsid w:val="00FF6F1B"/>
    <w:rsid w:val="00FF7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72DD18"/>
  <w15:docId w15:val="{577A6B7F-296E-4746-ACE5-B301EE40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14117"/>
    <w:pPr>
      <w:widowControl w:val="0"/>
      <w:spacing w:line="360" w:lineRule="auto"/>
      <w:jc w:val="both"/>
    </w:pPr>
    <w:rPr>
      <w:kern w:val="2"/>
      <w:sz w:val="21"/>
    </w:rPr>
  </w:style>
  <w:style w:type="paragraph" w:styleId="1">
    <w:name w:val="heading 1"/>
    <w:aliases w:val="Char,123321,H1,h1,Level 1 Topic Heading,PIM 1,Heading 0,H11,H12,H13,H14,H15,H16,H17,H18,H19,H110,H111,H112,H121,H131,H141,H151,H161,H171,H181,H191,H1101,H1111,H113,H122,H132,H142,H152,H162,H172,H182,H192,H1102,H1112,H1121,H1211,H1311,H1411,H1511,1"/>
    <w:basedOn w:val="a0"/>
    <w:next w:val="a0"/>
    <w:link w:val="1Char"/>
    <w:qFormat/>
    <w:rsid w:val="00700A8F"/>
    <w:pPr>
      <w:numPr>
        <w:numId w:val="1"/>
      </w:numPr>
      <w:spacing w:line="240" w:lineRule="auto"/>
      <w:ind w:left="431" w:hanging="431"/>
      <w:outlineLvl w:val="0"/>
    </w:pPr>
    <w:rPr>
      <w:rFonts w:eastAsia="黑体"/>
      <w:bCs/>
      <w:kern w:val="44"/>
      <w:sz w:val="30"/>
    </w:rPr>
  </w:style>
  <w:style w:type="paragraph" w:styleId="2">
    <w:name w:val="heading 2"/>
    <w:aliases w:val="H2,Fab-2,PIM2,Heading 2 Hidden,Heading 2 CCBS,UNDERRUBRIK 1-2,Char2,(A-2),h2 main heading,B Sub/Bold,LN2,heading 2,Titre3,HD2,sect 1.2,H21,sect 1.21,H22,sect 1.22,H211,sect 1.211,H23,sect 1.23,H212,sect 1.212,2nd level,h2,2,Header 2,l2,Titre2,prop2"/>
    <w:basedOn w:val="a0"/>
    <w:next w:val="a1"/>
    <w:link w:val="2Char"/>
    <w:qFormat/>
    <w:pPr>
      <w:keepNext/>
      <w:keepLines/>
      <w:numPr>
        <w:ilvl w:val="1"/>
        <w:numId w:val="1"/>
      </w:numPr>
      <w:spacing w:before="260" w:after="260" w:line="416" w:lineRule="auto"/>
      <w:outlineLvl w:val="1"/>
    </w:pPr>
    <w:rPr>
      <w:rFonts w:ascii="Arial" w:hAnsi="Arial"/>
      <w:b/>
      <w:bCs/>
      <w:sz w:val="24"/>
    </w:rPr>
  </w:style>
  <w:style w:type="paragraph" w:styleId="3">
    <w:name w:val="heading 3"/>
    <w:aliases w:val="Heading 3 Char,Bold Head,bh,sect1.2.3,sect1.2.31,sect1.2.32,sect1.2.311,sect1.2.33,sect1.2.312,H3,Fab-3,Heading 3 - old,l3,CT,Level 3 Head,h3,Map,H31,HeadC,3,heading 3,- Maj Side,sl3,Heading 3under,level_3,PIM 3,prop3,3heading,Heading 31,3rd level"/>
    <w:basedOn w:val="a0"/>
    <w:next w:val="a1"/>
    <w:link w:val="3Char"/>
    <w:qFormat/>
    <w:pPr>
      <w:keepNext/>
      <w:keepLines/>
      <w:numPr>
        <w:ilvl w:val="2"/>
        <w:numId w:val="1"/>
      </w:numPr>
      <w:spacing w:before="260" w:after="260" w:line="416" w:lineRule="auto"/>
      <w:outlineLvl w:val="2"/>
    </w:pPr>
    <w:rPr>
      <w:bCs/>
      <w:sz w:val="24"/>
    </w:rPr>
  </w:style>
  <w:style w:type="paragraph" w:styleId="4">
    <w:name w:val="heading 4"/>
    <w:aliases w:val="h4,H4,4,4heading,PIM 4,h41,sect 1.2.3.4,Ref Heading 1,rh1,sect 1.2.3.41,Ref Heading 11,rh11,sect 1.2.3.42,Ref Heading 12,rh12,sect 1.2.3.411,Ref Heading 111,rh111,sect 1.2.3.43,Ref Heading 13,rh13,sect 1.2.3.412,Ref Heading 112,rh112,Fab-4,T5,宋体4,b"/>
    <w:basedOn w:val="a0"/>
    <w:next w:val="a0"/>
    <w:link w:val="4Char"/>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aliases w:val="H5,第四层条,dash,ds,dd,Level 3 - i,PIM 5,Table label,h5,l5,hm,mh2,Module heading 2,Head 5,list 5,5,module heading,口,口1,口2,ITT t5,PA Pico Section,TE Heading 5,heading 5,l5+toc5,Numbered Sub-list,Block Label,Roman list,Body Text (R),bullet2,L5,h51,h52"/>
    <w:basedOn w:val="a0"/>
    <w:next w:val="a0"/>
    <w:link w:val="5Char"/>
    <w:qFormat/>
    <w:pPr>
      <w:keepNext/>
      <w:keepLines/>
      <w:numPr>
        <w:ilvl w:val="4"/>
        <w:numId w:val="1"/>
      </w:numPr>
      <w:spacing w:before="280" w:after="290" w:line="376" w:lineRule="auto"/>
      <w:outlineLvl w:val="4"/>
    </w:pPr>
    <w:rPr>
      <w:b/>
      <w:bCs/>
      <w:sz w:val="28"/>
      <w:szCs w:val="28"/>
    </w:rPr>
  </w:style>
  <w:style w:type="paragraph" w:styleId="6">
    <w:name w:val="heading 6"/>
    <w:aliases w:val="H6,PIM 6,BOD 4,Bullet list,Legal Level 1.,6,h6,h61,heading 61,第五层条,Third Subheading,L6,CSS节内4级标记,标题7"/>
    <w:basedOn w:val="a0"/>
    <w:next w:val="a0"/>
    <w:link w:val="6Char"/>
    <w:qFormat/>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aliases w:val="表名,L7,PIM 7,sdf,1.标题 6"/>
    <w:basedOn w:val="a0"/>
    <w:next w:val="a0"/>
    <w:link w:val="7Char"/>
    <w:qFormat/>
    <w:pPr>
      <w:keepNext/>
      <w:keepLines/>
      <w:numPr>
        <w:ilvl w:val="6"/>
        <w:numId w:val="1"/>
      </w:numPr>
      <w:spacing w:before="240" w:after="64" w:line="320" w:lineRule="auto"/>
      <w:outlineLvl w:val="6"/>
    </w:pPr>
    <w:rPr>
      <w:b/>
      <w:bCs/>
      <w:sz w:val="24"/>
      <w:szCs w:val="24"/>
    </w:rPr>
  </w:style>
  <w:style w:type="paragraph" w:styleId="8">
    <w:name w:val="heading 8"/>
    <w:aliases w:val="图名,注意框体,Annex"/>
    <w:basedOn w:val="a0"/>
    <w:next w:val="a0"/>
    <w:link w:val="8Char"/>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aliases w:val="图的编号,Appendix,PIM 9,不用9,figure label,figureNo,未用,标题 9 Char Char Char,huh,Annex1, Appen 1,Appen 1"/>
    <w:basedOn w:val="a0"/>
    <w:next w:val="a0"/>
    <w:link w:val="9Char"/>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0"/>
    <w:link w:val="Char"/>
    <w:pPr>
      <w:adjustRightInd w:val="0"/>
      <w:spacing w:line="400" w:lineRule="atLeast"/>
      <w:ind w:left="1050"/>
      <w:textAlignment w:val="baseline"/>
    </w:pPr>
    <w:rPr>
      <w:rFonts w:ascii="宋体"/>
      <w:kern w:val="0"/>
    </w:rPr>
  </w:style>
  <w:style w:type="paragraph" w:styleId="20">
    <w:name w:val="Body Text Indent 2"/>
    <w:basedOn w:val="a0"/>
    <w:link w:val="2Char0"/>
    <w:pPr>
      <w:adjustRightInd w:val="0"/>
      <w:spacing w:line="400" w:lineRule="atLeast"/>
      <w:ind w:left="630"/>
      <w:textAlignment w:val="baseline"/>
    </w:pPr>
    <w:rPr>
      <w:rFonts w:ascii="宋体"/>
      <w:kern w:val="0"/>
    </w:rPr>
  </w:style>
  <w:style w:type="paragraph" w:styleId="a6">
    <w:name w:val="header"/>
    <w:basedOn w:val="a0"/>
    <w:link w:val="Char0"/>
    <w:pPr>
      <w:pBdr>
        <w:bottom w:val="single" w:sz="6" w:space="1" w:color="auto"/>
      </w:pBdr>
      <w:tabs>
        <w:tab w:val="center" w:pos="4320"/>
        <w:tab w:val="right" w:pos="8640"/>
      </w:tabs>
      <w:snapToGrid w:val="0"/>
      <w:jc w:val="center"/>
    </w:pPr>
    <w:rPr>
      <w:sz w:val="18"/>
    </w:rPr>
  </w:style>
  <w:style w:type="paragraph" w:styleId="a7">
    <w:name w:val="footer"/>
    <w:aliases w:val="ft,f"/>
    <w:basedOn w:val="a0"/>
    <w:link w:val="Char1"/>
    <w:uiPriority w:val="99"/>
    <w:pPr>
      <w:tabs>
        <w:tab w:val="center" w:pos="4320"/>
        <w:tab w:val="right" w:pos="8640"/>
      </w:tabs>
      <w:snapToGrid w:val="0"/>
      <w:jc w:val="left"/>
    </w:pPr>
    <w:rPr>
      <w:sz w:val="18"/>
    </w:rPr>
  </w:style>
  <w:style w:type="character" w:styleId="a8">
    <w:name w:val="page number"/>
    <w:basedOn w:val="a2"/>
  </w:style>
  <w:style w:type="paragraph" w:styleId="a1">
    <w:name w:val="Normal Indent"/>
    <w:aliases w:val="正文（首行缩进两字）,表正文,正文非缩进,段1,正文双线,水上软件,ALT+Z,正文不缩进,Indent 1,四号,缩进,正文缩进 Char Char Char Char Char Char Char Char Char Char Char Char Char Char Char Char Char Char Char Char,正文缩进 Char Char Char Char Char Char,正文缩进 Char Char Char Char,段11,bt,body text,特,PI"/>
    <w:basedOn w:val="a0"/>
    <w:link w:val="Char2"/>
    <w:pPr>
      <w:ind w:firstLineChars="200" w:firstLine="420"/>
    </w:pPr>
  </w:style>
  <w:style w:type="paragraph" w:styleId="11">
    <w:name w:val="index 1"/>
    <w:basedOn w:val="a0"/>
    <w:next w:val="a0"/>
    <w:autoRedefine/>
    <w:semiHidden/>
    <w:pPr>
      <w:outlineLvl w:val="0"/>
    </w:pPr>
    <w:rPr>
      <w:color w:val="000000"/>
      <w:sz w:val="24"/>
    </w:rPr>
  </w:style>
  <w:style w:type="paragraph" w:customStyle="1" w:styleId="TableHeadingCenter">
    <w:name w:val="Table_Heading_Center"/>
    <w:basedOn w:val="a0"/>
    <w:pPr>
      <w:keepNext/>
      <w:keepLines/>
      <w:widowControl/>
      <w:tabs>
        <w:tab w:val="num" w:pos="360"/>
      </w:tabs>
      <w:spacing w:before="40" w:after="40"/>
      <w:jc w:val="center"/>
    </w:pPr>
    <w:rPr>
      <w:rFonts w:ascii="黑体" w:eastAsia="黑体" w:hAnsi="仿宋体"/>
      <w:b/>
      <w:color w:val="000000"/>
      <w:kern w:val="0"/>
      <w:sz w:val="24"/>
    </w:rPr>
  </w:style>
  <w:style w:type="paragraph" w:customStyle="1" w:styleId="40">
    <w:name w:val="标题4"/>
    <w:basedOn w:val="2"/>
    <w:rsid w:val="00687242"/>
    <w:pPr>
      <w:numPr>
        <w:ilvl w:val="0"/>
        <w:numId w:val="0"/>
      </w:numPr>
      <w:jc w:val="center"/>
    </w:pPr>
    <w:rPr>
      <w:rFonts w:eastAsia="黑体"/>
      <w:bCs w:val="0"/>
      <w:sz w:val="28"/>
    </w:rPr>
  </w:style>
  <w:style w:type="table" w:styleId="a9">
    <w:name w:val="Table Grid"/>
    <w:basedOn w:val="a3"/>
    <w:uiPriority w:val="59"/>
    <w:rsid w:val="002A7E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0"/>
    <w:next w:val="a0"/>
    <w:autoRedefine/>
    <w:uiPriority w:val="39"/>
    <w:qFormat/>
    <w:rsid w:val="00C67451"/>
    <w:pPr>
      <w:tabs>
        <w:tab w:val="left" w:pos="840"/>
        <w:tab w:val="right" w:leader="dot" w:pos="8018"/>
      </w:tabs>
    </w:pPr>
    <w:rPr>
      <w:b/>
      <w:sz w:val="24"/>
    </w:rPr>
  </w:style>
  <w:style w:type="paragraph" w:styleId="21">
    <w:name w:val="toc 2"/>
    <w:basedOn w:val="a0"/>
    <w:next w:val="a0"/>
    <w:autoRedefine/>
    <w:uiPriority w:val="39"/>
    <w:qFormat/>
    <w:rsid w:val="00114117"/>
    <w:pPr>
      <w:tabs>
        <w:tab w:val="left" w:pos="1050"/>
        <w:tab w:val="right" w:leader="dot" w:pos="8018"/>
      </w:tabs>
      <w:ind w:leftChars="200" w:left="200"/>
    </w:pPr>
  </w:style>
  <w:style w:type="paragraph" w:styleId="30">
    <w:name w:val="toc 3"/>
    <w:basedOn w:val="a0"/>
    <w:next w:val="a0"/>
    <w:autoRedefine/>
    <w:uiPriority w:val="39"/>
    <w:qFormat/>
    <w:rsid w:val="00A4627F"/>
    <w:pPr>
      <w:tabs>
        <w:tab w:val="left" w:pos="1680"/>
        <w:tab w:val="right" w:leader="dot" w:pos="8018"/>
      </w:tabs>
      <w:ind w:leftChars="400" w:left="840"/>
    </w:pPr>
    <w:rPr>
      <w:rFonts w:ascii="Arial" w:hAnsi="Arial" w:cs="Arial"/>
      <w:noProof/>
    </w:rPr>
  </w:style>
  <w:style w:type="character" w:styleId="aa">
    <w:name w:val="Hyperlink"/>
    <w:uiPriority w:val="99"/>
    <w:rsid w:val="00A41BAA"/>
    <w:rPr>
      <w:color w:val="0000FF"/>
      <w:u w:val="single"/>
    </w:rPr>
  </w:style>
  <w:style w:type="character" w:styleId="ab">
    <w:name w:val="annotation reference"/>
    <w:uiPriority w:val="99"/>
    <w:semiHidden/>
    <w:rsid w:val="008E643F"/>
    <w:rPr>
      <w:sz w:val="21"/>
      <w:szCs w:val="21"/>
    </w:rPr>
  </w:style>
  <w:style w:type="paragraph" w:styleId="ac">
    <w:name w:val="annotation text"/>
    <w:basedOn w:val="a0"/>
    <w:link w:val="Char3"/>
    <w:uiPriority w:val="99"/>
    <w:semiHidden/>
    <w:rsid w:val="008E643F"/>
    <w:pPr>
      <w:jc w:val="left"/>
    </w:pPr>
  </w:style>
  <w:style w:type="paragraph" w:styleId="ad">
    <w:name w:val="annotation subject"/>
    <w:basedOn w:val="ac"/>
    <w:next w:val="ac"/>
    <w:link w:val="Char4"/>
    <w:semiHidden/>
    <w:rsid w:val="008E643F"/>
    <w:rPr>
      <w:b/>
      <w:bCs/>
    </w:rPr>
  </w:style>
  <w:style w:type="paragraph" w:styleId="ae">
    <w:name w:val="Balloon Text"/>
    <w:basedOn w:val="a0"/>
    <w:link w:val="Char5"/>
    <w:semiHidden/>
    <w:rsid w:val="008E643F"/>
    <w:rPr>
      <w:sz w:val="18"/>
      <w:szCs w:val="18"/>
    </w:rPr>
  </w:style>
  <w:style w:type="paragraph" w:styleId="af">
    <w:name w:val="Document Map"/>
    <w:basedOn w:val="a0"/>
    <w:link w:val="Char6"/>
    <w:semiHidden/>
    <w:rsid w:val="009A564C"/>
    <w:pPr>
      <w:shd w:val="clear" w:color="auto" w:fill="000080"/>
    </w:pPr>
  </w:style>
  <w:style w:type="paragraph" w:customStyle="1" w:styleId="70">
    <w:name w:val="7"/>
    <w:basedOn w:val="a0"/>
    <w:next w:val="a1"/>
    <w:rsid w:val="008103F3"/>
    <w:pPr>
      <w:ind w:firstLineChars="200" w:firstLine="420"/>
    </w:pPr>
  </w:style>
  <w:style w:type="paragraph" w:customStyle="1" w:styleId="a">
    <w:name w:val="步骤"/>
    <w:basedOn w:val="a0"/>
    <w:link w:val="Char7"/>
    <w:qFormat/>
    <w:rsid w:val="00CA5842"/>
    <w:pPr>
      <w:numPr>
        <w:numId w:val="2"/>
      </w:numPr>
      <w:adjustRightInd w:val="0"/>
    </w:pPr>
    <w:rPr>
      <w:rFonts w:ascii="宋体" w:hAnsi="宋体"/>
      <w:szCs w:val="21"/>
    </w:rPr>
  </w:style>
  <w:style w:type="character" w:customStyle="1" w:styleId="Char7">
    <w:name w:val="步骤 Char"/>
    <w:link w:val="a"/>
    <w:rsid w:val="00CA5842"/>
    <w:rPr>
      <w:rFonts w:ascii="宋体" w:hAnsi="宋体"/>
      <w:kern w:val="2"/>
      <w:sz w:val="21"/>
      <w:szCs w:val="21"/>
    </w:rPr>
  </w:style>
  <w:style w:type="table" w:customStyle="1" w:styleId="-51">
    <w:name w:val="浅色底纹 - 强调文字颜色 51"/>
    <w:basedOn w:val="a3"/>
    <w:uiPriority w:val="60"/>
    <w:rsid w:val="00BF6002"/>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Char3">
    <w:name w:val="批注文字 Char"/>
    <w:link w:val="ac"/>
    <w:uiPriority w:val="99"/>
    <w:semiHidden/>
    <w:rsid w:val="00DA1DB6"/>
    <w:rPr>
      <w:kern w:val="2"/>
      <w:sz w:val="21"/>
    </w:rPr>
  </w:style>
  <w:style w:type="paragraph" w:styleId="af0">
    <w:name w:val="List Paragraph"/>
    <w:basedOn w:val="a0"/>
    <w:link w:val="Char8"/>
    <w:uiPriority w:val="34"/>
    <w:qFormat/>
    <w:rsid w:val="00062DC0"/>
    <w:pPr>
      <w:ind w:firstLineChars="200" w:firstLine="420"/>
    </w:pPr>
    <w:rPr>
      <w:rFonts w:ascii="Calibri" w:hAnsi="Calibri"/>
      <w:szCs w:val="22"/>
    </w:rPr>
  </w:style>
  <w:style w:type="numbering" w:customStyle="1" w:styleId="10">
    <w:name w:val="当前列表1"/>
    <w:rsid w:val="00561C2D"/>
    <w:pPr>
      <w:numPr>
        <w:numId w:val="3"/>
      </w:numPr>
    </w:pPr>
  </w:style>
  <w:style w:type="character" w:customStyle="1" w:styleId="Char1">
    <w:name w:val="页脚 Char"/>
    <w:aliases w:val="ft Char,f Char"/>
    <w:link w:val="a7"/>
    <w:uiPriority w:val="99"/>
    <w:rsid w:val="00561C2D"/>
    <w:rPr>
      <w:kern w:val="2"/>
      <w:sz w:val="18"/>
    </w:rPr>
  </w:style>
  <w:style w:type="paragraph" w:customStyle="1" w:styleId="400">
    <w:name w:val="样式 标题 4 + 段前: 0 磅 段后: 0 磅 行距: 单倍行距"/>
    <w:basedOn w:val="4"/>
    <w:autoRedefine/>
    <w:rsid w:val="00561C2D"/>
    <w:pPr>
      <w:tabs>
        <w:tab w:val="num" w:pos="1134"/>
      </w:tabs>
      <w:spacing w:before="0" w:after="0" w:line="240" w:lineRule="auto"/>
      <w:ind w:left="1134" w:hanging="1134"/>
    </w:pPr>
    <w:rPr>
      <w:rFonts w:eastAsia="宋体" w:cs="宋体"/>
      <w:sz w:val="21"/>
      <w:szCs w:val="21"/>
    </w:rPr>
  </w:style>
  <w:style w:type="paragraph" w:customStyle="1" w:styleId="p0">
    <w:name w:val="p0"/>
    <w:basedOn w:val="a0"/>
    <w:rsid w:val="00561C2D"/>
    <w:pPr>
      <w:widowControl/>
    </w:pPr>
    <w:rPr>
      <w:kern w:val="0"/>
      <w:szCs w:val="21"/>
    </w:rPr>
  </w:style>
  <w:style w:type="character" w:customStyle="1" w:styleId="Char2">
    <w:name w:val="正文缩进 Char"/>
    <w:aliases w:val="正文（首行缩进两字） Char,表正文 Char,正文非缩进 Char,段1 Char,正文双线 Char,水上软件 Char,ALT+Z Char,正文不缩进 Char,Indent 1 Char,四号 Char,缩进 Char,正文缩进 Char Char Char Char Char Char Char Char Char Char Char Char Char Char Char Char Char Char Char Char Char,段11 Char,bt Char"/>
    <w:link w:val="a1"/>
    <w:rsid w:val="00561C2D"/>
    <w:rPr>
      <w:kern w:val="2"/>
      <w:sz w:val="21"/>
    </w:rPr>
  </w:style>
  <w:style w:type="character" w:customStyle="1" w:styleId="3Char">
    <w:name w:val="标题 3 Char"/>
    <w:aliases w:val="Heading 3 Char Char,Bold Head Char,bh Char,sect1.2.3 Char,sect1.2.31 Char,sect1.2.32 Char,sect1.2.311 Char,sect1.2.33 Char,sect1.2.312 Char,H3 Char,Fab-3 Char,Heading 3 - old Char,l3 Char,CT Char,Level 3 Head Char,h3 Char,Map Char,H31 Char"/>
    <w:link w:val="3"/>
    <w:rsid w:val="00C21136"/>
    <w:rPr>
      <w:bCs/>
      <w:kern w:val="2"/>
      <w:sz w:val="24"/>
    </w:rPr>
  </w:style>
  <w:style w:type="paragraph" w:styleId="af1">
    <w:name w:val="Normal (Web)"/>
    <w:basedOn w:val="a0"/>
    <w:uiPriority w:val="99"/>
    <w:unhideWhenUsed/>
    <w:rsid w:val="00EE0FF3"/>
    <w:pPr>
      <w:widowControl/>
      <w:jc w:val="left"/>
    </w:pPr>
    <w:rPr>
      <w:rFonts w:ascii="宋体" w:hAnsi="宋体" w:cs="宋体"/>
      <w:kern w:val="0"/>
      <w:sz w:val="24"/>
      <w:szCs w:val="24"/>
    </w:rPr>
  </w:style>
  <w:style w:type="paragraph" w:customStyle="1" w:styleId="Default">
    <w:name w:val="Default"/>
    <w:rsid w:val="00DE534A"/>
    <w:pPr>
      <w:widowControl w:val="0"/>
      <w:autoSpaceDE w:val="0"/>
      <w:autoSpaceDN w:val="0"/>
      <w:adjustRightInd w:val="0"/>
    </w:pPr>
    <w:rPr>
      <w:rFonts w:ascii="Wingdings" w:eastAsiaTheme="minorEastAsia" w:hAnsi="Wingdings" w:cs="Wingdings"/>
      <w:color w:val="000000"/>
      <w:sz w:val="24"/>
      <w:szCs w:val="24"/>
    </w:rPr>
  </w:style>
  <w:style w:type="table" w:customStyle="1" w:styleId="4-51">
    <w:name w:val="清单表 4 - 着色 51"/>
    <w:basedOn w:val="a3"/>
    <w:uiPriority w:val="49"/>
    <w:rsid w:val="00DE534A"/>
    <w:rPr>
      <w:rFonts w:asciiTheme="minorHAnsi" w:eastAsiaTheme="minorEastAsia" w:hAnsiTheme="minorHAnsi" w:cstheme="minorBidi"/>
      <w:kern w:val="2"/>
      <w:sz w:val="21"/>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01LYJ">
    <w:name w:val="01LYJ正文"/>
    <w:basedOn w:val="a0"/>
    <w:rsid w:val="003701C9"/>
    <w:pPr>
      <w:spacing w:line="300" w:lineRule="auto"/>
      <w:ind w:firstLine="567"/>
    </w:pPr>
    <w:rPr>
      <w:rFonts w:ascii="宋体" w:hAnsi="宋体"/>
      <w:color w:val="000000"/>
      <w:spacing w:val="6"/>
      <w:kern w:val="4"/>
      <w:sz w:val="24"/>
      <w:szCs w:val="24"/>
    </w:rPr>
  </w:style>
  <w:style w:type="paragraph" w:styleId="TOC">
    <w:name w:val="TOC Heading"/>
    <w:basedOn w:val="1"/>
    <w:next w:val="a0"/>
    <w:uiPriority w:val="39"/>
    <w:semiHidden/>
    <w:unhideWhenUsed/>
    <w:qFormat/>
    <w:rsid w:val="00AF5582"/>
    <w:pPr>
      <w:widowControl/>
      <w:numPr>
        <w:numId w:val="0"/>
      </w:numPr>
      <w:spacing w:before="480" w:line="276" w:lineRule="auto"/>
      <w:jc w:val="left"/>
      <w:outlineLvl w:val="9"/>
    </w:pPr>
    <w:rPr>
      <w:rFonts w:asciiTheme="majorHAnsi" w:eastAsiaTheme="majorEastAsia" w:hAnsiTheme="majorHAnsi" w:cstheme="majorBidi"/>
      <w:b/>
      <w:color w:val="2E74B5" w:themeColor="accent1" w:themeShade="BF"/>
      <w:kern w:val="0"/>
      <w:sz w:val="28"/>
      <w:szCs w:val="28"/>
    </w:rPr>
  </w:style>
  <w:style w:type="paragraph" w:styleId="41">
    <w:name w:val="toc 4"/>
    <w:basedOn w:val="a0"/>
    <w:next w:val="a0"/>
    <w:autoRedefine/>
    <w:uiPriority w:val="39"/>
    <w:rsid w:val="00AF5582"/>
    <w:pPr>
      <w:ind w:leftChars="600" w:left="1260"/>
    </w:pPr>
  </w:style>
  <w:style w:type="paragraph" w:styleId="50">
    <w:name w:val="toc 5"/>
    <w:basedOn w:val="a0"/>
    <w:next w:val="a0"/>
    <w:autoRedefine/>
    <w:uiPriority w:val="39"/>
    <w:unhideWhenUsed/>
    <w:rsid w:val="00AF5582"/>
    <w:pPr>
      <w:ind w:leftChars="800" w:left="1680"/>
    </w:pPr>
    <w:rPr>
      <w:rFonts w:asciiTheme="minorHAnsi" w:eastAsiaTheme="minorEastAsia" w:hAnsiTheme="minorHAnsi" w:cstheme="minorBidi"/>
      <w:szCs w:val="22"/>
    </w:rPr>
  </w:style>
  <w:style w:type="paragraph" w:styleId="60">
    <w:name w:val="toc 6"/>
    <w:basedOn w:val="a0"/>
    <w:next w:val="a0"/>
    <w:autoRedefine/>
    <w:uiPriority w:val="39"/>
    <w:unhideWhenUsed/>
    <w:rsid w:val="00AF5582"/>
    <w:pPr>
      <w:ind w:leftChars="1000" w:left="2100"/>
    </w:pPr>
    <w:rPr>
      <w:rFonts w:asciiTheme="minorHAnsi" w:eastAsiaTheme="minorEastAsia" w:hAnsiTheme="minorHAnsi" w:cstheme="minorBidi"/>
      <w:szCs w:val="22"/>
    </w:rPr>
  </w:style>
  <w:style w:type="paragraph" w:styleId="71">
    <w:name w:val="toc 7"/>
    <w:basedOn w:val="a0"/>
    <w:next w:val="a0"/>
    <w:autoRedefine/>
    <w:uiPriority w:val="39"/>
    <w:unhideWhenUsed/>
    <w:rsid w:val="00AF5582"/>
    <w:pPr>
      <w:ind w:leftChars="1200" w:left="2520"/>
    </w:pPr>
    <w:rPr>
      <w:rFonts w:asciiTheme="minorHAnsi" w:eastAsiaTheme="minorEastAsia" w:hAnsiTheme="minorHAnsi" w:cstheme="minorBidi"/>
      <w:szCs w:val="22"/>
    </w:rPr>
  </w:style>
  <w:style w:type="paragraph" w:styleId="80">
    <w:name w:val="toc 8"/>
    <w:basedOn w:val="a0"/>
    <w:next w:val="a0"/>
    <w:autoRedefine/>
    <w:uiPriority w:val="39"/>
    <w:unhideWhenUsed/>
    <w:rsid w:val="00AF5582"/>
    <w:pPr>
      <w:ind w:leftChars="1400" w:left="2940"/>
    </w:pPr>
    <w:rPr>
      <w:rFonts w:asciiTheme="minorHAnsi" w:eastAsiaTheme="minorEastAsia" w:hAnsiTheme="minorHAnsi" w:cstheme="minorBidi"/>
      <w:szCs w:val="22"/>
    </w:rPr>
  </w:style>
  <w:style w:type="paragraph" w:styleId="90">
    <w:name w:val="toc 9"/>
    <w:basedOn w:val="a0"/>
    <w:next w:val="a0"/>
    <w:autoRedefine/>
    <w:uiPriority w:val="39"/>
    <w:unhideWhenUsed/>
    <w:rsid w:val="00AF5582"/>
    <w:pPr>
      <w:ind w:leftChars="1600" w:left="3360"/>
    </w:pPr>
    <w:rPr>
      <w:rFonts w:asciiTheme="minorHAnsi" w:eastAsiaTheme="minorEastAsia" w:hAnsiTheme="minorHAnsi" w:cstheme="minorBidi"/>
      <w:szCs w:val="22"/>
    </w:rPr>
  </w:style>
  <w:style w:type="character" w:customStyle="1" w:styleId="Char8">
    <w:name w:val="列出段落 Char"/>
    <w:link w:val="af0"/>
    <w:uiPriority w:val="34"/>
    <w:unhideWhenUsed/>
    <w:locked/>
    <w:rsid w:val="00091E18"/>
    <w:rPr>
      <w:rFonts w:ascii="Calibri" w:hAnsi="Calibri"/>
      <w:kern w:val="2"/>
      <w:sz w:val="21"/>
      <w:szCs w:val="22"/>
    </w:rPr>
  </w:style>
  <w:style w:type="character" w:customStyle="1" w:styleId="4Char">
    <w:name w:val="标题 4 Char"/>
    <w:aliases w:val="h4 Char,H4 Char,4 Char,4heading Char,PIM 4 Char,h41 Char,sect 1.2.3.4 Char,Ref Heading 1 Char,rh1 Char,sect 1.2.3.41 Char,Ref Heading 11 Char,rh11 Char,sect 1.2.3.42 Char,Ref Heading 12 Char,rh12 Char,sect 1.2.3.411 Char,Ref Heading 111 Char"/>
    <w:link w:val="4"/>
    <w:rsid w:val="0016305F"/>
    <w:rPr>
      <w:rFonts w:ascii="Arial" w:eastAsia="黑体" w:hAnsi="Arial"/>
      <w:b/>
      <w:bCs/>
      <w:kern w:val="2"/>
      <w:sz w:val="28"/>
      <w:szCs w:val="28"/>
    </w:rPr>
  </w:style>
  <w:style w:type="character" w:customStyle="1" w:styleId="5Char">
    <w:name w:val="标题 5 Char"/>
    <w:aliases w:val="H5 Char,第四层条 Char,dash Char,ds Char,dd Char,Level 3 - i Char,PIM 5 Char,Table label Char,h5 Char,l5 Char,hm Char,mh2 Char,Module heading 2 Char,Head 5 Char,list 5 Char,5 Char,module heading Char,口 Char,口1 Char,口2 Char,ITT t5 Char,l5+toc5 Char"/>
    <w:basedOn w:val="a2"/>
    <w:link w:val="5"/>
    <w:rsid w:val="00D90E00"/>
    <w:rPr>
      <w:b/>
      <w:bCs/>
      <w:kern w:val="2"/>
      <w:sz w:val="28"/>
      <w:szCs w:val="28"/>
    </w:rPr>
  </w:style>
  <w:style w:type="character" w:customStyle="1" w:styleId="2Char">
    <w:name w:val="标题 2 Char"/>
    <w:aliases w:val="H2 Char,Fab-2 Char,PIM2 Char,Heading 2 Hidden Char,Heading 2 CCBS Char,UNDERRUBRIK 1-2 Char,Char2 Char,(A-2) Char,h2 main heading Char,B Sub/Bold Char,LN2 Char,heading 2 Char,Titre3 Char,HD2 Char,sect 1.2 Char,H21 Char,sect 1.21 Char,H22 Char"/>
    <w:basedOn w:val="a2"/>
    <w:link w:val="2"/>
    <w:rsid w:val="00B543CD"/>
    <w:rPr>
      <w:rFonts w:ascii="Arial" w:hAnsi="Arial"/>
      <w:b/>
      <w:bCs/>
      <w:kern w:val="2"/>
      <w:sz w:val="24"/>
    </w:rPr>
  </w:style>
  <w:style w:type="character" w:customStyle="1" w:styleId="blue1">
    <w:name w:val="blue1"/>
    <w:rsid w:val="005D3A16"/>
  </w:style>
  <w:style w:type="character" w:customStyle="1" w:styleId="Char0">
    <w:name w:val="页眉 Char"/>
    <w:basedOn w:val="a2"/>
    <w:link w:val="a6"/>
    <w:rsid w:val="005D3A16"/>
    <w:rPr>
      <w:kern w:val="2"/>
      <w:sz w:val="18"/>
    </w:rPr>
  </w:style>
  <w:style w:type="character" w:customStyle="1" w:styleId="1Char">
    <w:name w:val="标题 1 Char"/>
    <w:aliases w:val="Char Char,123321 Char,H1 Char,h1 Char,Level 1 Topic Heading Char,PIM 1 Char,Heading 0 Char,H11 Char,H12 Char,H13 Char,H14 Char,H15 Char,H16 Char,H17 Char,H18 Char,H19 Char,H110 Char,H111 Char,H112 Char,H121 Char,H131 Char,H141 Char,H151 Char"/>
    <w:basedOn w:val="a2"/>
    <w:link w:val="1"/>
    <w:rsid w:val="00700A8F"/>
    <w:rPr>
      <w:rFonts w:eastAsia="黑体"/>
      <w:bCs/>
      <w:kern w:val="44"/>
      <w:sz w:val="30"/>
    </w:rPr>
  </w:style>
  <w:style w:type="character" w:customStyle="1" w:styleId="6Char">
    <w:name w:val="标题 6 Char"/>
    <w:aliases w:val="H6 Char,PIM 6 Char,BOD 4 Char,Bullet list Char,Legal Level 1. Char,6 Char,h6 Char,h61 Char,heading 61 Char,第五层条 Char,Third Subheading Char,L6 Char,CSS节内4级标记 Char,标题7 Char"/>
    <w:basedOn w:val="a2"/>
    <w:link w:val="6"/>
    <w:rsid w:val="005D3A16"/>
    <w:rPr>
      <w:rFonts w:ascii="Arial" w:eastAsia="黑体" w:hAnsi="Arial"/>
      <w:b/>
      <w:bCs/>
      <w:kern w:val="2"/>
      <w:sz w:val="24"/>
      <w:szCs w:val="24"/>
    </w:rPr>
  </w:style>
  <w:style w:type="character" w:customStyle="1" w:styleId="7Char">
    <w:name w:val="标题 7 Char"/>
    <w:aliases w:val="表名 Char,L7 Char,PIM 7 Char,sdf Char,1.标题 6 Char"/>
    <w:basedOn w:val="a2"/>
    <w:link w:val="7"/>
    <w:rsid w:val="005D3A16"/>
    <w:rPr>
      <w:b/>
      <w:bCs/>
      <w:kern w:val="2"/>
      <w:sz w:val="24"/>
      <w:szCs w:val="24"/>
    </w:rPr>
  </w:style>
  <w:style w:type="character" w:customStyle="1" w:styleId="8Char">
    <w:name w:val="标题 8 Char"/>
    <w:aliases w:val="图名 Char,注意框体 Char,Annex Char"/>
    <w:basedOn w:val="a2"/>
    <w:link w:val="8"/>
    <w:rsid w:val="005D3A16"/>
    <w:rPr>
      <w:rFonts w:ascii="Arial" w:eastAsia="黑体" w:hAnsi="Arial"/>
      <w:kern w:val="2"/>
      <w:sz w:val="24"/>
      <w:szCs w:val="24"/>
    </w:rPr>
  </w:style>
  <w:style w:type="character" w:customStyle="1" w:styleId="9Char">
    <w:name w:val="标题 9 Char"/>
    <w:aliases w:val="图的编号 Char,Appendix Char,PIM 9 Char,不用9 Char,figure label Char,figureNo Char,未用 Char,标题 9 Char Char Char Char,huh Char,Annex1 Char, Appen 1 Char,Appen 1 Char"/>
    <w:basedOn w:val="a2"/>
    <w:link w:val="9"/>
    <w:rsid w:val="005D3A16"/>
    <w:rPr>
      <w:rFonts w:ascii="Arial" w:eastAsia="黑体" w:hAnsi="Arial"/>
      <w:kern w:val="2"/>
      <w:sz w:val="21"/>
      <w:szCs w:val="21"/>
    </w:rPr>
  </w:style>
  <w:style w:type="character" w:customStyle="1" w:styleId="Char">
    <w:name w:val="正文文本缩进 Char"/>
    <w:basedOn w:val="a2"/>
    <w:link w:val="a5"/>
    <w:rsid w:val="005D3A16"/>
    <w:rPr>
      <w:rFonts w:ascii="宋体"/>
      <w:sz w:val="21"/>
    </w:rPr>
  </w:style>
  <w:style w:type="character" w:customStyle="1" w:styleId="2Char0">
    <w:name w:val="正文文本缩进 2 Char"/>
    <w:basedOn w:val="a2"/>
    <w:link w:val="20"/>
    <w:rsid w:val="005D3A16"/>
    <w:rPr>
      <w:rFonts w:ascii="宋体"/>
      <w:sz w:val="21"/>
    </w:rPr>
  </w:style>
  <w:style w:type="character" w:customStyle="1" w:styleId="Char4">
    <w:name w:val="批注主题 Char"/>
    <w:basedOn w:val="Char3"/>
    <w:link w:val="ad"/>
    <w:semiHidden/>
    <w:rsid w:val="005D3A16"/>
    <w:rPr>
      <w:b/>
      <w:bCs/>
      <w:kern w:val="2"/>
      <w:sz w:val="21"/>
    </w:rPr>
  </w:style>
  <w:style w:type="character" w:customStyle="1" w:styleId="Char5">
    <w:name w:val="批注框文本 Char"/>
    <w:basedOn w:val="a2"/>
    <w:link w:val="ae"/>
    <w:semiHidden/>
    <w:rsid w:val="005D3A16"/>
    <w:rPr>
      <w:kern w:val="2"/>
      <w:sz w:val="18"/>
      <w:szCs w:val="18"/>
    </w:rPr>
  </w:style>
  <w:style w:type="character" w:customStyle="1" w:styleId="Char6">
    <w:name w:val="文档结构图 Char"/>
    <w:basedOn w:val="a2"/>
    <w:link w:val="af"/>
    <w:semiHidden/>
    <w:rsid w:val="005D3A16"/>
    <w:rPr>
      <w:kern w:val="2"/>
      <w:sz w:val="21"/>
      <w:shd w:val="clear" w:color="auto" w:fill="000080"/>
    </w:rPr>
  </w:style>
  <w:style w:type="character" w:styleId="af2">
    <w:name w:val="Strong"/>
    <w:qFormat/>
    <w:rsid w:val="005D3A16"/>
    <w:rPr>
      <w:b/>
      <w:bCs/>
    </w:rPr>
  </w:style>
  <w:style w:type="character" w:styleId="af3">
    <w:name w:val="FollowedHyperlink"/>
    <w:basedOn w:val="a2"/>
    <w:uiPriority w:val="99"/>
    <w:unhideWhenUsed/>
    <w:rsid w:val="005D3A16"/>
    <w:rPr>
      <w:color w:val="800080"/>
      <w:u w:val="single"/>
    </w:rPr>
  </w:style>
  <w:style w:type="paragraph" w:customStyle="1" w:styleId="font5">
    <w:name w:val="font5"/>
    <w:basedOn w:val="a0"/>
    <w:rsid w:val="005D3A16"/>
    <w:pPr>
      <w:widowControl/>
      <w:spacing w:before="100" w:beforeAutospacing="1" w:after="100" w:afterAutospacing="1"/>
      <w:jc w:val="left"/>
    </w:pPr>
    <w:rPr>
      <w:rFonts w:ascii="宋体" w:hAnsi="宋体" w:cs="宋体"/>
      <w:kern w:val="0"/>
      <w:sz w:val="18"/>
      <w:szCs w:val="18"/>
    </w:rPr>
  </w:style>
  <w:style w:type="paragraph" w:customStyle="1" w:styleId="xl63">
    <w:name w:val="xl63"/>
    <w:basedOn w:val="a0"/>
    <w:rsid w:val="005D3A1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64">
    <w:name w:val="xl64"/>
    <w:basedOn w:val="a0"/>
    <w:rsid w:val="005D3A16"/>
    <w:pPr>
      <w:widowControl/>
      <w:spacing w:before="100" w:beforeAutospacing="1" w:after="100" w:afterAutospacing="1"/>
      <w:jc w:val="center"/>
      <w:textAlignment w:val="center"/>
    </w:pPr>
    <w:rPr>
      <w:rFonts w:ascii="宋体" w:hAnsi="宋体" w:cs="宋体"/>
      <w:kern w:val="0"/>
      <w:sz w:val="24"/>
      <w:szCs w:val="24"/>
    </w:rPr>
  </w:style>
  <w:style w:type="paragraph" w:styleId="af4">
    <w:name w:val="Title"/>
    <w:basedOn w:val="a0"/>
    <w:next w:val="a0"/>
    <w:link w:val="Char9"/>
    <w:qFormat/>
    <w:rsid w:val="00114117"/>
    <w:pPr>
      <w:spacing w:before="240" w:after="60"/>
      <w:jc w:val="center"/>
      <w:outlineLvl w:val="0"/>
    </w:pPr>
    <w:rPr>
      <w:rFonts w:asciiTheme="majorHAnsi" w:hAnsiTheme="majorHAnsi" w:cstheme="majorBidi"/>
      <w:b/>
      <w:bCs/>
      <w:sz w:val="32"/>
      <w:szCs w:val="32"/>
    </w:rPr>
  </w:style>
  <w:style w:type="character" w:customStyle="1" w:styleId="Char9">
    <w:name w:val="标题 Char"/>
    <w:basedOn w:val="a2"/>
    <w:link w:val="af4"/>
    <w:rsid w:val="00114117"/>
    <w:rPr>
      <w:rFonts w:asciiTheme="majorHAnsi" w:hAnsiTheme="majorHAnsi" w:cstheme="majorBidi"/>
      <w:b/>
      <w:bCs/>
      <w:kern w:val="2"/>
      <w:sz w:val="32"/>
      <w:szCs w:val="32"/>
    </w:rPr>
  </w:style>
  <w:style w:type="paragraph" w:customStyle="1" w:styleId="af5">
    <w:name w:val="文章正文"/>
    <w:link w:val="Chara"/>
    <w:qFormat/>
    <w:rsid w:val="00054504"/>
    <w:pPr>
      <w:spacing w:line="360" w:lineRule="auto"/>
      <w:ind w:firstLineChars="200" w:firstLine="200"/>
    </w:pPr>
    <w:rPr>
      <w:rFonts w:ascii="Calibri" w:hAnsi="Calibri"/>
      <w:kern w:val="2"/>
      <w:sz w:val="21"/>
      <w:szCs w:val="24"/>
    </w:rPr>
  </w:style>
  <w:style w:type="character" w:customStyle="1" w:styleId="Chara">
    <w:name w:val="文章正文 Char"/>
    <w:link w:val="af5"/>
    <w:rsid w:val="00054504"/>
    <w:rPr>
      <w:rFonts w:ascii="Calibri" w:hAnsi="Calibri"/>
      <w:kern w:val="2"/>
      <w:sz w:val="21"/>
      <w:szCs w:val="24"/>
    </w:rPr>
  </w:style>
  <w:style w:type="paragraph" w:styleId="af6">
    <w:name w:val="Body Text"/>
    <w:aliases w:val="正文文本 Char1,正文文本 Char Char,body text Char Char,?y????×? Char Char,???? Char Char Char Char Char Char Char Char Char Char Char Char Char Char Char Char Char Char,?y????×?,????,建议书标准,heading3,NCDOT Body Text,Starbucks Body Text,EHPT,Body Text2"/>
    <w:basedOn w:val="a0"/>
    <w:link w:val="Charb"/>
    <w:uiPriority w:val="99"/>
    <w:rsid w:val="0025309E"/>
    <w:pPr>
      <w:spacing w:after="120"/>
    </w:pPr>
    <w:rPr>
      <w:rFonts w:ascii="Verdana" w:hAnsi="Verdana"/>
      <w:noProof/>
      <w:sz w:val="24"/>
      <w:szCs w:val="24"/>
    </w:rPr>
  </w:style>
  <w:style w:type="character" w:customStyle="1" w:styleId="Charb">
    <w:name w:val="正文文本 Char"/>
    <w:aliases w:val="正文文本 Char1 Char,正文文本 Char Char Char,body text Char Char Char,?y????×? Char Char Char,???? Char Char Char Char Char Char Char Char Char Char Char Char Char Char Char Char Char Char Char,?y????×? Char,???? Char,建议书标准 Char,heading3 Char,EHPT Char"/>
    <w:basedOn w:val="a2"/>
    <w:link w:val="af6"/>
    <w:uiPriority w:val="99"/>
    <w:rsid w:val="0025309E"/>
    <w:rPr>
      <w:rFonts w:ascii="Verdana" w:hAnsi="Verdana"/>
      <w:noProo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353">
      <w:bodyDiv w:val="1"/>
      <w:marLeft w:val="0"/>
      <w:marRight w:val="0"/>
      <w:marTop w:val="0"/>
      <w:marBottom w:val="0"/>
      <w:divBdr>
        <w:top w:val="none" w:sz="0" w:space="0" w:color="auto"/>
        <w:left w:val="none" w:sz="0" w:space="0" w:color="auto"/>
        <w:bottom w:val="none" w:sz="0" w:space="0" w:color="auto"/>
        <w:right w:val="none" w:sz="0" w:space="0" w:color="auto"/>
      </w:divBdr>
    </w:div>
    <w:div w:id="18556273">
      <w:bodyDiv w:val="1"/>
      <w:marLeft w:val="0"/>
      <w:marRight w:val="0"/>
      <w:marTop w:val="0"/>
      <w:marBottom w:val="0"/>
      <w:divBdr>
        <w:top w:val="none" w:sz="0" w:space="0" w:color="auto"/>
        <w:left w:val="none" w:sz="0" w:space="0" w:color="auto"/>
        <w:bottom w:val="none" w:sz="0" w:space="0" w:color="auto"/>
        <w:right w:val="none" w:sz="0" w:space="0" w:color="auto"/>
      </w:divBdr>
      <w:divsChild>
        <w:div w:id="776606084">
          <w:marLeft w:val="0"/>
          <w:marRight w:val="0"/>
          <w:marTop w:val="0"/>
          <w:marBottom w:val="0"/>
          <w:divBdr>
            <w:top w:val="none" w:sz="0" w:space="0" w:color="auto"/>
            <w:left w:val="none" w:sz="0" w:space="0" w:color="auto"/>
            <w:bottom w:val="none" w:sz="0" w:space="0" w:color="auto"/>
            <w:right w:val="none" w:sz="0" w:space="0" w:color="auto"/>
          </w:divBdr>
        </w:div>
      </w:divsChild>
    </w:div>
    <w:div w:id="58333967">
      <w:bodyDiv w:val="1"/>
      <w:marLeft w:val="0"/>
      <w:marRight w:val="0"/>
      <w:marTop w:val="0"/>
      <w:marBottom w:val="0"/>
      <w:divBdr>
        <w:top w:val="none" w:sz="0" w:space="0" w:color="auto"/>
        <w:left w:val="none" w:sz="0" w:space="0" w:color="auto"/>
        <w:bottom w:val="none" w:sz="0" w:space="0" w:color="auto"/>
        <w:right w:val="none" w:sz="0" w:space="0" w:color="auto"/>
      </w:divBdr>
      <w:divsChild>
        <w:div w:id="1971207099">
          <w:marLeft w:val="0"/>
          <w:marRight w:val="0"/>
          <w:marTop w:val="0"/>
          <w:marBottom w:val="0"/>
          <w:divBdr>
            <w:top w:val="none" w:sz="0" w:space="0" w:color="auto"/>
            <w:left w:val="none" w:sz="0" w:space="0" w:color="auto"/>
            <w:bottom w:val="none" w:sz="0" w:space="0" w:color="auto"/>
            <w:right w:val="none" w:sz="0" w:space="0" w:color="auto"/>
          </w:divBdr>
        </w:div>
      </w:divsChild>
    </w:div>
    <w:div w:id="136381670">
      <w:bodyDiv w:val="1"/>
      <w:marLeft w:val="0"/>
      <w:marRight w:val="0"/>
      <w:marTop w:val="0"/>
      <w:marBottom w:val="0"/>
      <w:divBdr>
        <w:top w:val="none" w:sz="0" w:space="0" w:color="auto"/>
        <w:left w:val="none" w:sz="0" w:space="0" w:color="auto"/>
        <w:bottom w:val="none" w:sz="0" w:space="0" w:color="auto"/>
        <w:right w:val="none" w:sz="0" w:space="0" w:color="auto"/>
      </w:divBdr>
      <w:divsChild>
        <w:div w:id="1372341390">
          <w:marLeft w:val="0"/>
          <w:marRight w:val="0"/>
          <w:marTop w:val="0"/>
          <w:marBottom w:val="0"/>
          <w:divBdr>
            <w:top w:val="none" w:sz="0" w:space="0" w:color="auto"/>
            <w:left w:val="none" w:sz="0" w:space="0" w:color="auto"/>
            <w:bottom w:val="none" w:sz="0" w:space="0" w:color="auto"/>
            <w:right w:val="none" w:sz="0" w:space="0" w:color="auto"/>
          </w:divBdr>
        </w:div>
      </w:divsChild>
    </w:div>
    <w:div w:id="215824941">
      <w:bodyDiv w:val="1"/>
      <w:marLeft w:val="0"/>
      <w:marRight w:val="0"/>
      <w:marTop w:val="0"/>
      <w:marBottom w:val="0"/>
      <w:divBdr>
        <w:top w:val="none" w:sz="0" w:space="0" w:color="auto"/>
        <w:left w:val="none" w:sz="0" w:space="0" w:color="auto"/>
        <w:bottom w:val="none" w:sz="0" w:space="0" w:color="auto"/>
        <w:right w:val="none" w:sz="0" w:space="0" w:color="auto"/>
      </w:divBdr>
      <w:divsChild>
        <w:div w:id="976839374">
          <w:marLeft w:val="0"/>
          <w:marRight w:val="0"/>
          <w:marTop w:val="0"/>
          <w:marBottom w:val="0"/>
          <w:divBdr>
            <w:top w:val="none" w:sz="0" w:space="0" w:color="auto"/>
            <w:left w:val="none" w:sz="0" w:space="0" w:color="auto"/>
            <w:bottom w:val="none" w:sz="0" w:space="0" w:color="auto"/>
            <w:right w:val="none" w:sz="0" w:space="0" w:color="auto"/>
          </w:divBdr>
        </w:div>
      </w:divsChild>
    </w:div>
    <w:div w:id="234357598">
      <w:bodyDiv w:val="1"/>
      <w:marLeft w:val="0"/>
      <w:marRight w:val="0"/>
      <w:marTop w:val="0"/>
      <w:marBottom w:val="0"/>
      <w:divBdr>
        <w:top w:val="none" w:sz="0" w:space="0" w:color="auto"/>
        <w:left w:val="none" w:sz="0" w:space="0" w:color="auto"/>
        <w:bottom w:val="none" w:sz="0" w:space="0" w:color="auto"/>
        <w:right w:val="none" w:sz="0" w:space="0" w:color="auto"/>
      </w:divBdr>
      <w:divsChild>
        <w:div w:id="1802376817">
          <w:marLeft w:val="0"/>
          <w:marRight w:val="0"/>
          <w:marTop w:val="0"/>
          <w:marBottom w:val="0"/>
          <w:divBdr>
            <w:top w:val="none" w:sz="0" w:space="0" w:color="auto"/>
            <w:left w:val="none" w:sz="0" w:space="0" w:color="auto"/>
            <w:bottom w:val="none" w:sz="0" w:space="0" w:color="auto"/>
            <w:right w:val="none" w:sz="0" w:space="0" w:color="auto"/>
          </w:divBdr>
        </w:div>
      </w:divsChild>
    </w:div>
    <w:div w:id="316765722">
      <w:bodyDiv w:val="1"/>
      <w:marLeft w:val="0"/>
      <w:marRight w:val="0"/>
      <w:marTop w:val="0"/>
      <w:marBottom w:val="0"/>
      <w:divBdr>
        <w:top w:val="none" w:sz="0" w:space="0" w:color="auto"/>
        <w:left w:val="none" w:sz="0" w:space="0" w:color="auto"/>
        <w:bottom w:val="none" w:sz="0" w:space="0" w:color="auto"/>
        <w:right w:val="none" w:sz="0" w:space="0" w:color="auto"/>
      </w:divBdr>
      <w:divsChild>
        <w:div w:id="1311131176">
          <w:marLeft w:val="0"/>
          <w:marRight w:val="0"/>
          <w:marTop w:val="0"/>
          <w:marBottom w:val="0"/>
          <w:divBdr>
            <w:top w:val="none" w:sz="0" w:space="0" w:color="auto"/>
            <w:left w:val="none" w:sz="0" w:space="0" w:color="auto"/>
            <w:bottom w:val="none" w:sz="0" w:space="0" w:color="auto"/>
            <w:right w:val="none" w:sz="0" w:space="0" w:color="auto"/>
          </w:divBdr>
        </w:div>
      </w:divsChild>
    </w:div>
    <w:div w:id="345714138">
      <w:bodyDiv w:val="1"/>
      <w:marLeft w:val="0"/>
      <w:marRight w:val="0"/>
      <w:marTop w:val="0"/>
      <w:marBottom w:val="0"/>
      <w:divBdr>
        <w:top w:val="none" w:sz="0" w:space="0" w:color="auto"/>
        <w:left w:val="none" w:sz="0" w:space="0" w:color="auto"/>
        <w:bottom w:val="none" w:sz="0" w:space="0" w:color="auto"/>
        <w:right w:val="none" w:sz="0" w:space="0" w:color="auto"/>
      </w:divBdr>
      <w:divsChild>
        <w:div w:id="62679198">
          <w:marLeft w:val="0"/>
          <w:marRight w:val="0"/>
          <w:marTop w:val="0"/>
          <w:marBottom w:val="0"/>
          <w:divBdr>
            <w:top w:val="none" w:sz="0" w:space="0" w:color="auto"/>
            <w:left w:val="none" w:sz="0" w:space="0" w:color="auto"/>
            <w:bottom w:val="none" w:sz="0" w:space="0" w:color="auto"/>
            <w:right w:val="none" w:sz="0" w:space="0" w:color="auto"/>
          </w:divBdr>
        </w:div>
      </w:divsChild>
    </w:div>
    <w:div w:id="351424176">
      <w:bodyDiv w:val="1"/>
      <w:marLeft w:val="0"/>
      <w:marRight w:val="0"/>
      <w:marTop w:val="0"/>
      <w:marBottom w:val="0"/>
      <w:divBdr>
        <w:top w:val="none" w:sz="0" w:space="0" w:color="auto"/>
        <w:left w:val="none" w:sz="0" w:space="0" w:color="auto"/>
        <w:bottom w:val="none" w:sz="0" w:space="0" w:color="auto"/>
        <w:right w:val="none" w:sz="0" w:space="0" w:color="auto"/>
      </w:divBdr>
      <w:divsChild>
        <w:div w:id="51851935">
          <w:marLeft w:val="0"/>
          <w:marRight w:val="0"/>
          <w:marTop w:val="0"/>
          <w:marBottom w:val="0"/>
          <w:divBdr>
            <w:top w:val="none" w:sz="0" w:space="0" w:color="auto"/>
            <w:left w:val="none" w:sz="0" w:space="0" w:color="auto"/>
            <w:bottom w:val="none" w:sz="0" w:space="0" w:color="auto"/>
            <w:right w:val="none" w:sz="0" w:space="0" w:color="auto"/>
          </w:divBdr>
        </w:div>
      </w:divsChild>
    </w:div>
    <w:div w:id="376468324">
      <w:bodyDiv w:val="1"/>
      <w:marLeft w:val="0"/>
      <w:marRight w:val="0"/>
      <w:marTop w:val="0"/>
      <w:marBottom w:val="0"/>
      <w:divBdr>
        <w:top w:val="none" w:sz="0" w:space="0" w:color="auto"/>
        <w:left w:val="none" w:sz="0" w:space="0" w:color="auto"/>
        <w:bottom w:val="none" w:sz="0" w:space="0" w:color="auto"/>
        <w:right w:val="none" w:sz="0" w:space="0" w:color="auto"/>
      </w:divBdr>
      <w:divsChild>
        <w:div w:id="1450124064">
          <w:marLeft w:val="0"/>
          <w:marRight w:val="0"/>
          <w:marTop w:val="0"/>
          <w:marBottom w:val="0"/>
          <w:divBdr>
            <w:top w:val="none" w:sz="0" w:space="0" w:color="auto"/>
            <w:left w:val="none" w:sz="0" w:space="0" w:color="auto"/>
            <w:bottom w:val="none" w:sz="0" w:space="0" w:color="auto"/>
            <w:right w:val="none" w:sz="0" w:space="0" w:color="auto"/>
          </w:divBdr>
          <w:divsChild>
            <w:div w:id="2141027292">
              <w:marLeft w:val="0"/>
              <w:marRight w:val="0"/>
              <w:marTop w:val="0"/>
              <w:marBottom w:val="0"/>
              <w:divBdr>
                <w:top w:val="none" w:sz="0" w:space="0" w:color="auto"/>
                <w:left w:val="none" w:sz="0" w:space="0" w:color="auto"/>
                <w:bottom w:val="none" w:sz="0" w:space="0" w:color="auto"/>
                <w:right w:val="none" w:sz="0" w:space="0" w:color="auto"/>
              </w:divBdr>
              <w:divsChild>
                <w:div w:id="1343707846">
                  <w:marLeft w:val="0"/>
                  <w:marRight w:val="0"/>
                  <w:marTop w:val="0"/>
                  <w:marBottom w:val="0"/>
                  <w:divBdr>
                    <w:top w:val="none" w:sz="0" w:space="0" w:color="auto"/>
                    <w:left w:val="none" w:sz="0" w:space="0" w:color="auto"/>
                    <w:bottom w:val="none" w:sz="0" w:space="0" w:color="auto"/>
                    <w:right w:val="none" w:sz="0" w:space="0" w:color="auto"/>
                  </w:divBdr>
                  <w:divsChild>
                    <w:div w:id="9446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94370">
      <w:bodyDiv w:val="1"/>
      <w:marLeft w:val="0"/>
      <w:marRight w:val="0"/>
      <w:marTop w:val="0"/>
      <w:marBottom w:val="0"/>
      <w:divBdr>
        <w:top w:val="none" w:sz="0" w:space="0" w:color="auto"/>
        <w:left w:val="none" w:sz="0" w:space="0" w:color="auto"/>
        <w:bottom w:val="none" w:sz="0" w:space="0" w:color="auto"/>
        <w:right w:val="none" w:sz="0" w:space="0" w:color="auto"/>
      </w:divBdr>
      <w:divsChild>
        <w:div w:id="725375240">
          <w:marLeft w:val="0"/>
          <w:marRight w:val="0"/>
          <w:marTop w:val="0"/>
          <w:marBottom w:val="0"/>
          <w:divBdr>
            <w:top w:val="none" w:sz="0" w:space="0" w:color="auto"/>
            <w:left w:val="none" w:sz="0" w:space="0" w:color="auto"/>
            <w:bottom w:val="none" w:sz="0" w:space="0" w:color="auto"/>
            <w:right w:val="none" w:sz="0" w:space="0" w:color="auto"/>
          </w:divBdr>
        </w:div>
      </w:divsChild>
    </w:div>
    <w:div w:id="462694712">
      <w:bodyDiv w:val="1"/>
      <w:marLeft w:val="0"/>
      <w:marRight w:val="0"/>
      <w:marTop w:val="0"/>
      <w:marBottom w:val="0"/>
      <w:divBdr>
        <w:top w:val="none" w:sz="0" w:space="0" w:color="auto"/>
        <w:left w:val="none" w:sz="0" w:space="0" w:color="auto"/>
        <w:bottom w:val="none" w:sz="0" w:space="0" w:color="auto"/>
        <w:right w:val="none" w:sz="0" w:space="0" w:color="auto"/>
      </w:divBdr>
      <w:divsChild>
        <w:div w:id="951788260">
          <w:marLeft w:val="0"/>
          <w:marRight w:val="0"/>
          <w:marTop w:val="0"/>
          <w:marBottom w:val="0"/>
          <w:divBdr>
            <w:top w:val="none" w:sz="0" w:space="0" w:color="auto"/>
            <w:left w:val="none" w:sz="0" w:space="0" w:color="auto"/>
            <w:bottom w:val="none" w:sz="0" w:space="0" w:color="auto"/>
            <w:right w:val="none" w:sz="0" w:space="0" w:color="auto"/>
          </w:divBdr>
        </w:div>
      </w:divsChild>
    </w:div>
    <w:div w:id="504638930">
      <w:bodyDiv w:val="1"/>
      <w:marLeft w:val="0"/>
      <w:marRight w:val="0"/>
      <w:marTop w:val="0"/>
      <w:marBottom w:val="0"/>
      <w:divBdr>
        <w:top w:val="none" w:sz="0" w:space="0" w:color="auto"/>
        <w:left w:val="none" w:sz="0" w:space="0" w:color="auto"/>
        <w:bottom w:val="none" w:sz="0" w:space="0" w:color="auto"/>
        <w:right w:val="none" w:sz="0" w:space="0" w:color="auto"/>
      </w:divBdr>
      <w:divsChild>
        <w:div w:id="911543788">
          <w:marLeft w:val="0"/>
          <w:marRight w:val="0"/>
          <w:marTop w:val="0"/>
          <w:marBottom w:val="0"/>
          <w:divBdr>
            <w:top w:val="none" w:sz="0" w:space="0" w:color="auto"/>
            <w:left w:val="none" w:sz="0" w:space="0" w:color="auto"/>
            <w:bottom w:val="none" w:sz="0" w:space="0" w:color="auto"/>
            <w:right w:val="none" w:sz="0" w:space="0" w:color="auto"/>
          </w:divBdr>
        </w:div>
      </w:divsChild>
    </w:div>
    <w:div w:id="533076863">
      <w:bodyDiv w:val="1"/>
      <w:marLeft w:val="0"/>
      <w:marRight w:val="0"/>
      <w:marTop w:val="0"/>
      <w:marBottom w:val="0"/>
      <w:divBdr>
        <w:top w:val="none" w:sz="0" w:space="0" w:color="auto"/>
        <w:left w:val="none" w:sz="0" w:space="0" w:color="auto"/>
        <w:bottom w:val="none" w:sz="0" w:space="0" w:color="auto"/>
        <w:right w:val="none" w:sz="0" w:space="0" w:color="auto"/>
      </w:divBdr>
      <w:divsChild>
        <w:div w:id="162204914">
          <w:marLeft w:val="0"/>
          <w:marRight w:val="0"/>
          <w:marTop w:val="0"/>
          <w:marBottom w:val="0"/>
          <w:divBdr>
            <w:top w:val="none" w:sz="0" w:space="0" w:color="auto"/>
            <w:left w:val="none" w:sz="0" w:space="0" w:color="auto"/>
            <w:bottom w:val="none" w:sz="0" w:space="0" w:color="auto"/>
            <w:right w:val="none" w:sz="0" w:space="0" w:color="auto"/>
          </w:divBdr>
        </w:div>
      </w:divsChild>
    </w:div>
    <w:div w:id="616328712">
      <w:bodyDiv w:val="1"/>
      <w:marLeft w:val="0"/>
      <w:marRight w:val="0"/>
      <w:marTop w:val="0"/>
      <w:marBottom w:val="0"/>
      <w:divBdr>
        <w:top w:val="none" w:sz="0" w:space="0" w:color="auto"/>
        <w:left w:val="none" w:sz="0" w:space="0" w:color="auto"/>
        <w:bottom w:val="none" w:sz="0" w:space="0" w:color="auto"/>
        <w:right w:val="none" w:sz="0" w:space="0" w:color="auto"/>
      </w:divBdr>
      <w:divsChild>
        <w:div w:id="1152066080">
          <w:marLeft w:val="0"/>
          <w:marRight w:val="0"/>
          <w:marTop w:val="0"/>
          <w:marBottom w:val="0"/>
          <w:divBdr>
            <w:top w:val="none" w:sz="0" w:space="0" w:color="auto"/>
            <w:left w:val="none" w:sz="0" w:space="0" w:color="auto"/>
            <w:bottom w:val="none" w:sz="0" w:space="0" w:color="auto"/>
            <w:right w:val="none" w:sz="0" w:space="0" w:color="auto"/>
          </w:divBdr>
        </w:div>
      </w:divsChild>
    </w:div>
    <w:div w:id="621346998">
      <w:bodyDiv w:val="1"/>
      <w:marLeft w:val="0"/>
      <w:marRight w:val="0"/>
      <w:marTop w:val="0"/>
      <w:marBottom w:val="0"/>
      <w:divBdr>
        <w:top w:val="none" w:sz="0" w:space="0" w:color="auto"/>
        <w:left w:val="none" w:sz="0" w:space="0" w:color="auto"/>
        <w:bottom w:val="none" w:sz="0" w:space="0" w:color="auto"/>
        <w:right w:val="none" w:sz="0" w:space="0" w:color="auto"/>
      </w:divBdr>
      <w:divsChild>
        <w:div w:id="523131865">
          <w:marLeft w:val="0"/>
          <w:marRight w:val="0"/>
          <w:marTop w:val="0"/>
          <w:marBottom w:val="0"/>
          <w:divBdr>
            <w:top w:val="none" w:sz="0" w:space="0" w:color="auto"/>
            <w:left w:val="none" w:sz="0" w:space="0" w:color="auto"/>
            <w:bottom w:val="none" w:sz="0" w:space="0" w:color="auto"/>
            <w:right w:val="none" w:sz="0" w:space="0" w:color="auto"/>
          </w:divBdr>
        </w:div>
      </w:divsChild>
    </w:div>
    <w:div w:id="685132323">
      <w:bodyDiv w:val="1"/>
      <w:marLeft w:val="0"/>
      <w:marRight w:val="0"/>
      <w:marTop w:val="0"/>
      <w:marBottom w:val="0"/>
      <w:divBdr>
        <w:top w:val="none" w:sz="0" w:space="0" w:color="auto"/>
        <w:left w:val="none" w:sz="0" w:space="0" w:color="auto"/>
        <w:bottom w:val="none" w:sz="0" w:space="0" w:color="auto"/>
        <w:right w:val="none" w:sz="0" w:space="0" w:color="auto"/>
      </w:divBdr>
      <w:divsChild>
        <w:div w:id="1706906090">
          <w:marLeft w:val="0"/>
          <w:marRight w:val="0"/>
          <w:marTop w:val="0"/>
          <w:marBottom w:val="0"/>
          <w:divBdr>
            <w:top w:val="none" w:sz="0" w:space="0" w:color="auto"/>
            <w:left w:val="none" w:sz="0" w:space="0" w:color="auto"/>
            <w:bottom w:val="none" w:sz="0" w:space="0" w:color="auto"/>
            <w:right w:val="none" w:sz="0" w:space="0" w:color="auto"/>
          </w:divBdr>
        </w:div>
      </w:divsChild>
    </w:div>
    <w:div w:id="718015305">
      <w:bodyDiv w:val="1"/>
      <w:marLeft w:val="0"/>
      <w:marRight w:val="0"/>
      <w:marTop w:val="0"/>
      <w:marBottom w:val="0"/>
      <w:divBdr>
        <w:top w:val="none" w:sz="0" w:space="0" w:color="auto"/>
        <w:left w:val="none" w:sz="0" w:space="0" w:color="auto"/>
        <w:bottom w:val="none" w:sz="0" w:space="0" w:color="auto"/>
        <w:right w:val="none" w:sz="0" w:space="0" w:color="auto"/>
      </w:divBdr>
    </w:div>
    <w:div w:id="769548179">
      <w:bodyDiv w:val="1"/>
      <w:marLeft w:val="0"/>
      <w:marRight w:val="0"/>
      <w:marTop w:val="0"/>
      <w:marBottom w:val="0"/>
      <w:divBdr>
        <w:top w:val="none" w:sz="0" w:space="0" w:color="auto"/>
        <w:left w:val="none" w:sz="0" w:space="0" w:color="auto"/>
        <w:bottom w:val="none" w:sz="0" w:space="0" w:color="auto"/>
        <w:right w:val="none" w:sz="0" w:space="0" w:color="auto"/>
      </w:divBdr>
    </w:div>
    <w:div w:id="789275499">
      <w:bodyDiv w:val="1"/>
      <w:marLeft w:val="0"/>
      <w:marRight w:val="0"/>
      <w:marTop w:val="0"/>
      <w:marBottom w:val="0"/>
      <w:divBdr>
        <w:top w:val="none" w:sz="0" w:space="0" w:color="auto"/>
        <w:left w:val="none" w:sz="0" w:space="0" w:color="auto"/>
        <w:bottom w:val="none" w:sz="0" w:space="0" w:color="auto"/>
        <w:right w:val="none" w:sz="0" w:space="0" w:color="auto"/>
      </w:divBdr>
      <w:divsChild>
        <w:div w:id="1950163204">
          <w:marLeft w:val="0"/>
          <w:marRight w:val="0"/>
          <w:marTop w:val="0"/>
          <w:marBottom w:val="0"/>
          <w:divBdr>
            <w:top w:val="none" w:sz="0" w:space="0" w:color="auto"/>
            <w:left w:val="none" w:sz="0" w:space="0" w:color="auto"/>
            <w:bottom w:val="none" w:sz="0" w:space="0" w:color="auto"/>
            <w:right w:val="none" w:sz="0" w:space="0" w:color="auto"/>
          </w:divBdr>
        </w:div>
      </w:divsChild>
    </w:div>
    <w:div w:id="801536261">
      <w:bodyDiv w:val="1"/>
      <w:marLeft w:val="0"/>
      <w:marRight w:val="0"/>
      <w:marTop w:val="0"/>
      <w:marBottom w:val="0"/>
      <w:divBdr>
        <w:top w:val="none" w:sz="0" w:space="0" w:color="auto"/>
        <w:left w:val="none" w:sz="0" w:space="0" w:color="auto"/>
        <w:bottom w:val="none" w:sz="0" w:space="0" w:color="auto"/>
        <w:right w:val="none" w:sz="0" w:space="0" w:color="auto"/>
      </w:divBdr>
      <w:divsChild>
        <w:div w:id="1701974559">
          <w:marLeft w:val="0"/>
          <w:marRight w:val="0"/>
          <w:marTop w:val="0"/>
          <w:marBottom w:val="0"/>
          <w:divBdr>
            <w:top w:val="none" w:sz="0" w:space="0" w:color="auto"/>
            <w:left w:val="none" w:sz="0" w:space="0" w:color="auto"/>
            <w:bottom w:val="none" w:sz="0" w:space="0" w:color="auto"/>
            <w:right w:val="none" w:sz="0" w:space="0" w:color="auto"/>
          </w:divBdr>
        </w:div>
      </w:divsChild>
    </w:div>
    <w:div w:id="828257091">
      <w:bodyDiv w:val="1"/>
      <w:marLeft w:val="0"/>
      <w:marRight w:val="0"/>
      <w:marTop w:val="0"/>
      <w:marBottom w:val="0"/>
      <w:divBdr>
        <w:top w:val="none" w:sz="0" w:space="0" w:color="auto"/>
        <w:left w:val="none" w:sz="0" w:space="0" w:color="auto"/>
        <w:bottom w:val="none" w:sz="0" w:space="0" w:color="auto"/>
        <w:right w:val="none" w:sz="0" w:space="0" w:color="auto"/>
      </w:divBdr>
      <w:divsChild>
        <w:div w:id="632559726">
          <w:marLeft w:val="0"/>
          <w:marRight w:val="0"/>
          <w:marTop w:val="0"/>
          <w:marBottom w:val="0"/>
          <w:divBdr>
            <w:top w:val="none" w:sz="0" w:space="0" w:color="auto"/>
            <w:left w:val="none" w:sz="0" w:space="0" w:color="auto"/>
            <w:bottom w:val="none" w:sz="0" w:space="0" w:color="auto"/>
            <w:right w:val="none" w:sz="0" w:space="0" w:color="auto"/>
          </w:divBdr>
        </w:div>
      </w:divsChild>
    </w:div>
    <w:div w:id="852375617">
      <w:bodyDiv w:val="1"/>
      <w:marLeft w:val="0"/>
      <w:marRight w:val="0"/>
      <w:marTop w:val="0"/>
      <w:marBottom w:val="0"/>
      <w:divBdr>
        <w:top w:val="none" w:sz="0" w:space="0" w:color="auto"/>
        <w:left w:val="none" w:sz="0" w:space="0" w:color="auto"/>
        <w:bottom w:val="none" w:sz="0" w:space="0" w:color="auto"/>
        <w:right w:val="none" w:sz="0" w:space="0" w:color="auto"/>
      </w:divBdr>
      <w:divsChild>
        <w:div w:id="197663687">
          <w:marLeft w:val="0"/>
          <w:marRight w:val="0"/>
          <w:marTop w:val="0"/>
          <w:marBottom w:val="0"/>
          <w:divBdr>
            <w:top w:val="none" w:sz="0" w:space="0" w:color="auto"/>
            <w:left w:val="none" w:sz="0" w:space="0" w:color="auto"/>
            <w:bottom w:val="none" w:sz="0" w:space="0" w:color="auto"/>
            <w:right w:val="none" w:sz="0" w:space="0" w:color="auto"/>
          </w:divBdr>
        </w:div>
      </w:divsChild>
    </w:div>
    <w:div w:id="908616369">
      <w:bodyDiv w:val="1"/>
      <w:marLeft w:val="0"/>
      <w:marRight w:val="0"/>
      <w:marTop w:val="0"/>
      <w:marBottom w:val="0"/>
      <w:divBdr>
        <w:top w:val="none" w:sz="0" w:space="0" w:color="auto"/>
        <w:left w:val="none" w:sz="0" w:space="0" w:color="auto"/>
        <w:bottom w:val="none" w:sz="0" w:space="0" w:color="auto"/>
        <w:right w:val="none" w:sz="0" w:space="0" w:color="auto"/>
      </w:divBdr>
    </w:div>
    <w:div w:id="937178305">
      <w:bodyDiv w:val="1"/>
      <w:marLeft w:val="0"/>
      <w:marRight w:val="0"/>
      <w:marTop w:val="0"/>
      <w:marBottom w:val="0"/>
      <w:divBdr>
        <w:top w:val="none" w:sz="0" w:space="0" w:color="auto"/>
        <w:left w:val="none" w:sz="0" w:space="0" w:color="auto"/>
        <w:bottom w:val="none" w:sz="0" w:space="0" w:color="auto"/>
        <w:right w:val="none" w:sz="0" w:space="0" w:color="auto"/>
      </w:divBdr>
    </w:div>
    <w:div w:id="944268836">
      <w:bodyDiv w:val="1"/>
      <w:marLeft w:val="0"/>
      <w:marRight w:val="0"/>
      <w:marTop w:val="0"/>
      <w:marBottom w:val="0"/>
      <w:divBdr>
        <w:top w:val="none" w:sz="0" w:space="0" w:color="auto"/>
        <w:left w:val="none" w:sz="0" w:space="0" w:color="auto"/>
        <w:bottom w:val="none" w:sz="0" w:space="0" w:color="auto"/>
        <w:right w:val="none" w:sz="0" w:space="0" w:color="auto"/>
      </w:divBdr>
      <w:divsChild>
        <w:div w:id="642544252">
          <w:marLeft w:val="0"/>
          <w:marRight w:val="0"/>
          <w:marTop w:val="0"/>
          <w:marBottom w:val="0"/>
          <w:divBdr>
            <w:top w:val="none" w:sz="0" w:space="0" w:color="auto"/>
            <w:left w:val="none" w:sz="0" w:space="0" w:color="auto"/>
            <w:bottom w:val="none" w:sz="0" w:space="0" w:color="auto"/>
            <w:right w:val="none" w:sz="0" w:space="0" w:color="auto"/>
          </w:divBdr>
        </w:div>
      </w:divsChild>
    </w:div>
    <w:div w:id="960576646">
      <w:bodyDiv w:val="1"/>
      <w:marLeft w:val="0"/>
      <w:marRight w:val="0"/>
      <w:marTop w:val="0"/>
      <w:marBottom w:val="0"/>
      <w:divBdr>
        <w:top w:val="none" w:sz="0" w:space="0" w:color="auto"/>
        <w:left w:val="none" w:sz="0" w:space="0" w:color="auto"/>
        <w:bottom w:val="none" w:sz="0" w:space="0" w:color="auto"/>
        <w:right w:val="none" w:sz="0" w:space="0" w:color="auto"/>
      </w:divBdr>
      <w:divsChild>
        <w:div w:id="1598633826">
          <w:marLeft w:val="0"/>
          <w:marRight w:val="0"/>
          <w:marTop w:val="0"/>
          <w:marBottom w:val="0"/>
          <w:divBdr>
            <w:top w:val="none" w:sz="0" w:space="0" w:color="auto"/>
            <w:left w:val="none" w:sz="0" w:space="0" w:color="auto"/>
            <w:bottom w:val="none" w:sz="0" w:space="0" w:color="auto"/>
            <w:right w:val="none" w:sz="0" w:space="0" w:color="auto"/>
          </w:divBdr>
        </w:div>
      </w:divsChild>
    </w:div>
    <w:div w:id="1008681908">
      <w:bodyDiv w:val="1"/>
      <w:marLeft w:val="0"/>
      <w:marRight w:val="0"/>
      <w:marTop w:val="0"/>
      <w:marBottom w:val="0"/>
      <w:divBdr>
        <w:top w:val="none" w:sz="0" w:space="0" w:color="auto"/>
        <w:left w:val="none" w:sz="0" w:space="0" w:color="auto"/>
        <w:bottom w:val="none" w:sz="0" w:space="0" w:color="auto"/>
        <w:right w:val="none" w:sz="0" w:space="0" w:color="auto"/>
      </w:divBdr>
      <w:divsChild>
        <w:div w:id="733891060">
          <w:marLeft w:val="0"/>
          <w:marRight w:val="0"/>
          <w:marTop w:val="0"/>
          <w:marBottom w:val="0"/>
          <w:divBdr>
            <w:top w:val="none" w:sz="0" w:space="0" w:color="auto"/>
            <w:left w:val="none" w:sz="0" w:space="0" w:color="auto"/>
            <w:bottom w:val="none" w:sz="0" w:space="0" w:color="auto"/>
            <w:right w:val="none" w:sz="0" w:space="0" w:color="auto"/>
          </w:divBdr>
        </w:div>
      </w:divsChild>
    </w:div>
    <w:div w:id="1012336230">
      <w:bodyDiv w:val="1"/>
      <w:marLeft w:val="0"/>
      <w:marRight w:val="0"/>
      <w:marTop w:val="0"/>
      <w:marBottom w:val="0"/>
      <w:divBdr>
        <w:top w:val="none" w:sz="0" w:space="0" w:color="auto"/>
        <w:left w:val="none" w:sz="0" w:space="0" w:color="auto"/>
        <w:bottom w:val="none" w:sz="0" w:space="0" w:color="auto"/>
        <w:right w:val="none" w:sz="0" w:space="0" w:color="auto"/>
      </w:divBdr>
      <w:divsChild>
        <w:div w:id="64570508">
          <w:marLeft w:val="547"/>
          <w:marRight w:val="0"/>
          <w:marTop w:val="0"/>
          <w:marBottom w:val="0"/>
          <w:divBdr>
            <w:top w:val="none" w:sz="0" w:space="0" w:color="auto"/>
            <w:left w:val="none" w:sz="0" w:space="0" w:color="auto"/>
            <w:bottom w:val="none" w:sz="0" w:space="0" w:color="auto"/>
            <w:right w:val="none" w:sz="0" w:space="0" w:color="auto"/>
          </w:divBdr>
        </w:div>
      </w:divsChild>
    </w:div>
    <w:div w:id="1045255934">
      <w:bodyDiv w:val="1"/>
      <w:marLeft w:val="0"/>
      <w:marRight w:val="0"/>
      <w:marTop w:val="0"/>
      <w:marBottom w:val="0"/>
      <w:divBdr>
        <w:top w:val="none" w:sz="0" w:space="0" w:color="auto"/>
        <w:left w:val="none" w:sz="0" w:space="0" w:color="auto"/>
        <w:bottom w:val="none" w:sz="0" w:space="0" w:color="auto"/>
        <w:right w:val="none" w:sz="0" w:space="0" w:color="auto"/>
      </w:divBdr>
    </w:div>
    <w:div w:id="1049303537">
      <w:bodyDiv w:val="1"/>
      <w:marLeft w:val="0"/>
      <w:marRight w:val="0"/>
      <w:marTop w:val="0"/>
      <w:marBottom w:val="0"/>
      <w:divBdr>
        <w:top w:val="none" w:sz="0" w:space="0" w:color="auto"/>
        <w:left w:val="none" w:sz="0" w:space="0" w:color="auto"/>
        <w:bottom w:val="none" w:sz="0" w:space="0" w:color="auto"/>
        <w:right w:val="none" w:sz="0" w:space="0" w:color="auto"/>
      </w:divBdr>
    </w:div>
    <w:div w:id="1055542640">
      <w:bodyDiv w:val="1"/>
      <w:marLeft w:val="0"/>
      <w:marRight w:val="0"/>
      <w:marTop w:val="0"/>
      <w:marBottom w:val="0"/>
      <w:divBdr>
        <w:top w:val="none" w:sz="0" w:space="0" w:color="auto"/>
        <w:left w:val="none" w:sz="0" w:space="0" w:color="auto"/>
        <w:bottom w:val="none" w:sz="0" w:space="0" w:color="auto"/>
        <w:right w:val="none" w:sz="0" w:space="0" w:color="auto"/>
      </w:divBdr>
      <w:divsChild>
        <w:div w:id="1563708129">
          <w:marLeft w:val="0"/>
          <w:marRight w:val="0"/>
          <w:marTop w:val="0"/>
          <w:marBottom w:val="0"/>
          <w:divBdr>
            <w:top w:val="none" w:sz="0" w:space="0" w:color="auto"/>
            <w:left w:val="none" w:sz="0" w:space="0" w:color="auto"/>
            <w:bottom w:val="none" w:sz="0" w:space="0" w:color="auto"/>
            <w:right w:val="none" w:sz="0" w:space="0" w:color="auto"/>
          </w:divBdr>
        </w:div>
      </w:divsChild>
    </w:div>
    <w:div w:id="1078135857">
      <w:bodyDiv w:val="1"/>
      <w:marLeft w:val="0"/>
      <w:marRight w:val="0"/>
      <w:marTop w:val="0"/>
      <w:marBottom w:val="0"/>
      <w:divBdr>
        <w:top w:val="none" w:sz="0" w:space="0" w:color="auto"/>
        <w:left w:val="none" w:sz="0" w:space="0" w:color="auto"/>
        <w:bottom w:val="none" w:sz="0" w:space="0" w:color="auto"/>
        <w:right w:val="none" w:sz="0" w:space="0" w:color="auto"/>
      </w:divBdr>
      <w:divsChild>
        <w:div w:id="1921017988">
          <w:marLeft w:val="0"/>
          <w:marRight w:val="0"/>
          <w:marTop w:val="0"/>
          <w:marBottom w:val="0"/>
          <w:divBdr>
            <w:top w:val="none" w:sz="0" w:space="0" w:color="auto"/>
            <w:left w:val="none" w:sz="0" w:space="0" w:color="auto"/>
            <w:bottom w:val="none" w:sz="0" w:space="0" w:color="auto"/>
            <w:right w:val="none" w:sz="0" w:space="0" w:color="auto"/>
          </w:divBdr>
        </w:div>
      </w:divsChild>
    </w:div>
    <w:div w:id="1094403808">
      <w:bodyDiv w:val="1"/>
      <w:marLeft w:val="0"/>
      <w:marRight w:val="0"/>
      <w:marTop w:val="0"/>
      <w:marBottom w:val="0"/>
      <w:divBdr>
        <w:top w:val="none" w:sz="0" w:space="0" w:color="auto"/>
        <w:left w:val="none" w:sz="0" w:space="0" w:color="auto"/>
        <w:bottom w:val="none" w:sz="0" w:space="0" w:color="auto"/>
        <w:right w:val="none" w:sz="0" w:space="0" w:color="auto"/>
      </w:divBdr>
      <w:divsChild>
        <w:div w:id="1242569935">
          <w:marLeft w:val="0"/>
          <w:marRight w:val="0"/>
          <w:marTop w:val="0"/>
          <w:marBottom w:val="0"/>
          <w:divBdr>
            <w:top w:val="none" w:sz="0" w:space="0" w:color="auto"/>
            <w:left w:val="none" w:sz="0" w:space="0" w:color="auto"/>
            <w:bottom w:val="none" w:sz="0" w:space="0" w:color="auto"/>
            <w:right w:val="none" w:sz="0" w:space="0" w:color="auto"/>
          </w:divBdr>
        </w:div>
      </w:divsChild>
    </w:div>
    <w:div w:id="1115095852">
      <w:bodyDiv w:val="1"/>
      <w:marLeft w:val="0"/>
      <w:marRight w:val="0"/>
      <w:marTop w:val="0"/>
      <w:marBottom w:val="0"/>
      <w:divBdr>
        <w:top w:val="none" w:sz="0" w:space="0" w:color="auto"/>
        <w:left w:val="none" w:sz="0" w:space="0" w:color="auto"/>
        <w:bottom w:val="none" w:sz="0" w:space="0" w:color="auto"/>
        <w:right w:val="none" w:sz="0" w:space="0" w:color="auto"/>
      </w:divBdr>
      <w:divsChild>
        <w:div w:id="1810244382">
          <w:marLeft w:val="0"/>
          <w:marRight w:val="0"/>
          <w:marTop w:val="0"/>
          <w:marBottom w:val="0"/>
          <w:divBdr>
            <w:top w:val="none" w:sz="0" w:space="0" w:color="auto"/>
            <w:left w:val="none" w:sz="0" w:space="0" w:color="auto"/>
            <w:bottom w:val="none" w:sz="0" w:space="0" w:color="auto"/>
            <w:right w:val="none" w:sz="0" w:space="0" w:color="auto"/>
          </w:divBdr>
        </w:div>
      </w:divsChild>
    </w:div>
    <w:div w:id="1136802767">
      <w:bodyDiv w:val="1"/>
      <w:marLeft w:val="0"/>
      <w:marRight w:val="0"/>
      <w:marTop w:val="0"/>
      <w:marBottom w:val="0"/>
      <w:divBdr>
        <w:top w:val="none" w:sz="0" w:space="0" w:color="auto"/>
        <w:left w:val="none" w:sz="0" w:space="0" w:color="auto"/>
        <w:bottom w:val="none" w:sz="0" w:space="0" w:color="auto"/>
        <w:right w:val="none" w:sz="0" w:space="0" w:color="auto"/>
      </w:divBdr>
      <w:divsChild>
        <w:div w:id="1481458621">
          <w:marLeft w:val="0"/>
          <w:marRight w:val="0"/>
          <w:marTop w:val="0"/>
          <w:marBottom w:val="0"/>
          <w:divBdr>
            <w:top w:val="none" w:sz="0" w:space="0" w:color="auto"/>
            <w:left w:val="none" w:sz="0" w:space="0" w:color="auto"/>
            <w:bottom w:val="none" w:sz="0" w:space="0" w:color="auto"/>
            <w:right w:val="none" w:sz="0" w:space="0" w:color="auto"/>
          </w:divBdr>
        </w:div>
      </w:divsChild>
    </w:div>
    <w:div w:id="1139374411">
      <w:bodyDiv w:val="1"/>
      <w:marLeft w:val="0"/>
      <w:marRight w:val="0"/>
      <w:marTop w:val="0"/>
      <w:marBottom w:val="0"/>
      <w:divBdr>
        <w:top w:val="none" w:sz="0" w:space="0" w:color="auto"/>
        <w:left w:val="none" w:sz="0" w:space="0" w:color="auto"/>
        <w:bottom w:val="none" w:sz="0" w:space="0" w:color="auto"/>
        <w:right w:val="none" w:sz="0" w:space="0" w:color="auto"/>
      </w:divBdr>
      <w:divsChild>
        <w:div w:id="1315140121">
          <w:marLeft w:val="0"/>
          <w:marRight w:val="0"/>
          <w:marTop w:val="0"/>
          <w:marBottom w:val="0"/>
          <w:divBdr>
            <w:top w:val="none" w:sz="0" w:space="0" w:color="auto"/>
            <w:left w:val="none" w:sz="0" w:space="0" w:color="auto"/>
            <w:bottom w:val="none" w:sz="0" w:space="0" w:color="auto"/>
            <w:right w:val="none" w:sz="0" w:space="0" w:color="auto"/>
          </w:divBdr>
        </w:div>
      </w:divsChild>
    </w:div>
    <w:div w:id="1152481206">
      <w:bodyDiv w:val="1"/>
      <w:marLeft w:val="0"/>
      <w:marRight w:val="0"/>
      <w:marTop w:val="0"/>
      <w:marBottom w:val="0"/>
      <w:divBdr>
        <w:top w:val="none" w:sz="0" w:space="0" w:color="auto"/>
        <w:left w:val="none" w:sz="0" w:space="0" w:color="auto"/>
        <w:bottom w:val="none" w:sz="0" w:space="0" w:color="auto"/>
        <w:right w:val="none" w:sz="0" w:space="0" w:color="auto"/>
      </w:divBdr>
    </w:div>
    <w:div w:id="1166556850">
      <w:bodyDiv w:val="1"/>
      <w:marLeft w:val="0"/>
      <w:marRight w:val="0"/>
      <w:marTop w:val="0"/>
      <w:marBottom w:val="0"/>
      <w:divBdr>
        <w:top w:val="none" w:sz="0" w:space="0" w:color="auto"/>
        <w:left w:val="none" w:sz="0" w:space="0" w:color="auto"/>
        <w:bottom w:val="none" w:sz="0" w:space="0" w:color="auto"/>
        <w:right w:val="none" w:sz="0" w:space="0" w:color="auto"/>
      </w:divBdr>
      <w:divsChild>
        <w:div w:id="1914001763">
          <w:marLeft w:val="0"/>
          <w:marRight w:val="0"/>
          <w:marTop w:val="0"/>
          <w:marBottom w:val="0"/>
          <w:divBdr>
            <w:top w:val="none" w:sz="0" w:space="0" w:color="auto"/>
            <w:left w:val="none" w:sz="0" w:space="0" w:color="auto"/>
            <w:bottom w:val="none" w:sz="0" w:space="0" w:color="auto"/>
            <w:right w:val="none" w:sz="0" w:space="0" w:color="auto"/>
          </w:divBdr>
        </w:div>
      </w:divsChild>
    </w:div>
    <w:div w:id="1186676959">
      <w:bodyDiv w:val="1"/>
      <w:marLeft w:val="0"/>
      <w:marRight w:val="0"/>
      <w:marTop w:val="0"/>
      <w:marBottom w:val="0"/>
      <w:divBdr>
        <w:top w:val="none" w:sz="0" w:space="0" w:color="auto"/>
        <w:left w:val="none" w:sz="0" w:space="0" w:color="auto"/>
        <w:bottom w:val="none" w:sz="0" w:space="0" w:color="auto"/>
        <w:right w:val="none" w:sz="0" w:space="0" w:color="auto"/>
      </w:divBdr>
    </w:div>
    <w:div w:id="1191263210">
      <w:bodyDiv w:val="1"/>
      <w:marLeft w:val="0"/>
      <w:marRight w:val="0"/>
      <w:marTop w:val="0"/>
      <w:marBottom w:val="0"/>
      <w:divBdr>
        <w:top w:val="none" w:sz="0" w:space="0" w:color="auto"/>
        <w:left w:val="none" w:sz="0" w:space="0" w:color="auto"/>
        <w:bottom w:val="none" w:sz="0" w:space="0" w:color="auto"/>
        <w:right w:val="none" w:sz="0" w:space="0" w:color="auto"/>
      </w:divBdr>
      <w:divsChild>
        <w:div w:id="1378310235">
          <w:marLeft w:val="0"/>
          <w:marRight w:val="0"/>
          <w:marTop w:val="0"/>
          <w:marBottom w:val="0"/>
          <w:divBdr>
            <w:top w:val="none" w:sz="0" w:space="0" w:color="auto"/>
            <w:left w:val="none" w:sz="0" w:space="0" w:color="auto"/>
            <w:bottom w:val="none" w:sz="0" w:space="0" w:color="auto"/>
            <w:right w:val="none" w:sz="0" w:space="0" w:color="auto"/>
          </w:divBdr>
        </w:div>
      </w:divsChild>
    </w:div>
    <w:div w:id="1202668439">
      <w:bodyDiv w:val="1"/>
      <w:marLeft w:val="0"/>
      <w:marRight w:val="0"/>
      <w:marTop w:val="0"/>
      <w:marBottom w:val="0"/>
      <w:divBdr>
        <w:top w:val="none" w:sz="0" w:space="0" w:color="auto"/>
        <w:left w:val="none" w:sz="0" w:space="0" w:color="auto"/>
        <w:bottom w:val="none" w:sz="0" w:space="0" w:color="auto"/>
        <w:right w:val="none" w:sz="0" w:space="0" w:color="auto"/>
      </w:divBdr>
    </w:div>
    <w:div w:id="1217666323">
      <w:bodyDiv w:val="1"/>
      <w:marLeft w:val="0"/>
      <w:marRight w:val="0"/>
      <w:marTop w:val="0"/>
      <w:marBottom w:val="0"/>
      <w:divBdr>
        <w:top w:val="none" w:sz="0" w:space="0" w:color="auto"/>
        <w:left w:val="none" w:sz="0" w:space="0" w:color="auto"/>
        <w:bottom w:val="none" w:sz="0" w:space="0" w:color="auto"/>
        <w:right w:val="none" w:sz="0" w:space="0" w:color="auto"/>
      </w:divBdr>
      <w:divsChild>
        <w:div w:id="1355498886">
          <w:marLeft w:val="0"/>
          <w:marRight w:val="0"/>
          <w:marTop w:val="0"/>
          <w:marBottom w:val="0"/>
          <w:divBdr>
            <w:top w:val="none" w:sz="0" w:space="0" w:color="auto"/>
            <w:left w:val="none" w:sz="0" w:space="0" w:color="auto"/>
            <w:bottom w:val="none" w:sz="0" w:space="0" w:color="auto"/>
            <w:right w:val="none" w:sz="0" w:space="0" w:color="auto"/>
          </w:divBdr>
        </w:div>
      </w:divsChild>
    </w:div>
    <w:div w:id="1263343334">
      <w:bodyDiv w:val="1"/>
      <w:marLeft w:val="0"/>
      <w:marRight w:val="0"/>
      <w:marTop w:val="0"/>
      <w:marBottom w:val="0"/>
      <w:divBdr>
        <w:top w:val="none" w:sz="0" w:space="0" w:color="auto"/>
        <w:left w:val="none" w:sz="0" w:space="0" w:color="auto"/>
        <w:bottom w:val="none" w:sz="0" w:space="0" w:color="auto"/>
        <w:right w:val="none" w:sz="0" w:space="0" w:color="auto"/>
      </w:divBdr>
      <w:divsChild>
        <w:div w:id="340813824">
          <w:marLeft w:val="446"/>
          <w:marRight w:val="0"/>
          <w:marTop w:val="0"/>
          <w:marBottom w:val="0"/>
          <w:divBdr>
            <w:top w:val="none" w:sz="0" w:space="0" w:color="auto"/>
            <w:left w:val="none" w:sz="0" w:space="0" w:color="auto"/>
            <w:bottom w:val="none" w:sz="0" w:space="0" w:color="auto"/>
            <w:right w:val="none" w:sz="0" w:space="0" w:color="auto"/>
          </w:divBdr>
        </w:div>
        <w:div w:id="1710034561">
          <w:marLeft w:val="446"/>
          <w:marRight w:val="0"/>
          <w:marTop w:val="0"/>
          <w:marBottom w:val="0"/>
          <w:divBdr>
            <w:top w:val="none" w:sz="0" w:space="0" w:color="auto"/>
            <w:left w:val="none" w:sz="0" w:space="0" w:color="auto"/>
            <w:bottom w:val="none" w:sz="0" w:space="0" w:color="auto"/>
            <w:right w:val="none" w:sz="0" w:space="0" w:color="auto"/>
          </w:divBdr>
        </w:div>
        <w:div w:id="109781447">
          <w:marLeft w:val="446"/>
          <w:marRight w:val="0"/>
          <w:marTop w:val="0"/>
          <w:marBottom w:val="0"/>
          <w:divBdr>
            <w:top w:val="none" w:sz="0" w:space="0" w:color="auto"/>
            <w:left w:val="none" w:sz="0" w:space="0" w:color="auto"/>
            <w:bottom w:val="none" w:sz="0" w:space="0" w:color="auto"/>
            <w:right w:val="none" w:sz="0" w:space="0" w:color="auto"/>
          </w:divBdr>
        </w:div>
        <w:div w:id="846212438">
          <w:marLeft w:val="446"/>
          <w:marRight w:val="0"/>
          <w:marTop w:val="0"/>
          <w:marBottom w:val="0"/>
          <w:divBdr>
            <w:top w:val="none" w:sz="0" w:space="0" w:color="auto"/>
            <w:left w:val="none" w:sz="0" w:space="0" w:color="auto"/>
            <w:bottom w:val="none" w:sz="0" w:space="0" w:color="auto"/>
            <w:right w:val="none" w:sz="0" w:space="0" w:color="auto"/>
          </w:divBdr>
        </w:div>
      </w:divsChild>
    </w:div>
    <w:div w:id="1290093092">
      <w:bodyDiv w:val="1"/>
      <w:marLeft w:val="0"/>
      <w:marRight w:val="0"/>
      <w:marTop w:val="0"/>
      <w:marBottom w:val="0"/>
      <w:divBdr>
        <w:top w:val="none" w:sz="0" w:space="0" w:color="auto"/>
        <w:left w:val="none" w:sz="0" w:space="0" w:color="auto"/>
        <w:bottom w:val="none" w:sz="0" w:space="0" w:color="auto"/>
        <w:right w:val="none" w:sz="0" w:space="0" w:color="auto"/>
      </w:divBdr>
      <w:divsChild>
        <w:div w:id="494997297">
          <w:marLeft w:val="0"/>
          <w:marRight w:val="0"/>
          <w:marTop w:val="0"/>
          <w:marBottom w:val="0"/>
          <w:divBdr>
            <w:top w:val="none" w:sz="0" w:space="0" w:color="auto"/>
            <w:left w:val="none" w:sz="0" w:space="0" w:color="auto"/>
            <w:bottom w:val="none" w:sz="0" w:space="0" w:color="auto"/>
            <w:right w:val="none" w:sz="0" w:space="0" w:color="auto"/>
          </w:divBdr>
        </w:div>
      </w:divsChild>
    </w:div>
    <w:div w:id="1335956761">
      <w:bodyDiv w:val="1"/>
      <w:marLeft w:val="0"/>
      <w:marRight w:val="0"/>
      <w:marTop w:val="0"/>
      <w:marBottom w:val="0"/>
      <w:divBdr>
        <w:top w:val="none" w:sz="0" w:space="0" w:color="auto"/>
        <w:left w:val="none" w:sz="0" w:space="0" w:color="auto"/>
        <w:bottom w:val="none" w:sz="0" w:space="0" w:color="auto"/>
        <w:right w:val="none" w:sz="0" w:space="0" w:color="auto"/>
      </w:divBdr>
      <w:divsChild>
        <w:div w:id="2013338494">
          <w:marLeft w:val="0"/>
          <w:marRight w:val="0"/>
          <w:marTop w:val="0"/>
          <w:marBottom w:val="0"/>
          <w:divBdr>
            <w:top w:val="none" w:sz="0" w:space="0" w:color="auto"/>
            <w:left w:val="none" w:sz="0" w:space="0" w:color="auto"/>
            <w:bottom w:val="none" w:sz="0" w:space="0" w:color="auto"/>
            <w:right w:val="none" w:sz="0" w:space="0" w:color="auto"/>
          </w:divBdr>
        </w:div>
      </w:divsChild>
    </w:div>
    <w:div w:id="1354840961">
      <w:bodyDiv w:val="1"/>
      <w:marLeft w:val="0"/>
      <w:marRight w:val="0"/>
      <w:marTop w:val="0"/>
      <w:marBottom w:val="0"/>
      <w:divBdr>
        <w:top w:val="none" w:sz="0" w:space="0" w:color="auto"/>
        <w:left w:val="none" w:sz="0" w:space="0" w:color="auto"/>
        <w:bottom w:val="none" w:sz="0" w:space="0" w:color="auto"/>
        <w:right w:val="none" w:sz="0" w:space="0" w:color="auto"/>
      </w:divBdr>
      <w:divsChild>
        <w:div w:id="135801974">
          <w:marLeft w:val="0"/>
          <w:marRight w:val="0"/>
          <w:marTop w:val="0"/>
          <w:marBottom w:val="0"/>
          <w:divBdr>
            <w:top w:val="none" w:sz="0" w:space="0" w:color="auto"/>
            <w:left w:val="none" w:sz="0" w:space="0" w:color="auto"/>
            <w:bottom w:val="none" w:sz="0" w:space="0" w:color="auto"/>
            <w:right w:val="none" w:sz="0" w:space="0" w:color="auto"/>
          </w:divBdr>
          <w:divsChild>
            <w:div w:id="1515921697">
              <w:marLeft w:val="0"/>
              <w:marRight w:val="0"/>
              <w:marTop w:val="0"/>
              <w:marBottom w:val="0"/>
              <w:divBdr>
                <w:top w:val="none" w:sz="0" w:space="0" w:color="auto"/>
                <w:left w:val="none" w:sz="0" w:space="0" w:color="auto"/>
                <w:bottom w:val="none" w:sz="0" w:space="0" w:color="auto"/>
                <w:right w:val="none" w:sz="0" w:space="0" w:color="auto"/>
              </w:divBdr>
              <w:divsChild>
                <w:div w:id="933587230">
                  <w:marLeft w:val="0"/>
                  <w:marRight w:val="0"/>
                  <w:marTop w:val="0"/>
                  <w:marBottom w:val="0"/>
                  <w:divBdr>
                    <w:top w:val="none" w:sz="0" w:space="0" w:color="auto"/>
                    <w:left w:val="none" w:sz="0" w:space="0" w:color="auto"/>
                    <w:bottom w:val="none" w:sz="0" w:space="0" w:color="auto"/>
                    <w:right w:val="none" w:sz="0" w:space="0" w:color="auto"/>
                  </w:divBdr>
                  <w:divsChild>
                    <w:div w:id="1609922370">
                      <w:marLeft w:val="4275"/>
                      <w:marRight w:val="0"/>
                      <w:marTop w:val="0"/>
                      <w:marBottom w:val="0"/>
                      <w:divBdr>
                        <w:top w:val="none" w:sz="0" w:space="0" w:color="auto"/>
                        <w:left w:val="none" w:sz="0" w:space="0" w:color="auto"/>
                        <w:bottom w:val="none" w:sz="0" w:space="0" w:color="auto"/>
                        <w:right w:val="none" w:sz="0" w:space="0" w:color="auto"/>
                      </w:divBdr>
                      <w:divsChild>
                        <w:div w:id="32922643">
                          <w:marLeft w:val="0"/>
                          <w:marRight w:val="0"/>
                          <w:marTop w:val="0"/>
                          <w:marBottom w:val="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805507">
      <w:bodyDiv w:val="1"/>
      <w:marLeft w:val="0"/>
      <w:marRight w:val="0"/>
      <w:marTop w:val="0"/>
      <w:marBottom w:val="0"/>
      <w:divBdr>
        <w:top w:val="none" w:sz="0" w:space="0" w:color="auto"/>
        <w:left w:val="none" w:sz="0" w:space="0" w:color="auto"/>
        <w:bottom w:val="none" w:sz="0" w:space="0" w:color="auto"/>
        <w:right w:val="none" w:sz="0" w:space="0" w:color="auto"/>
      </w:divBdr>
    </w:div>
    <w:div w:id="1429698128">
      <w:bodyDiv w:val="1"/>
      <w:marLeft w:val="0"/>
      <w:marRight w:val="0"/>
      <w:marTop w:val="0"/>
      <w:marBottom w:val="0"/>
      <w:divBdr>
        <w:top w:val="none" w:sz="0" w:space="0" w:color="auto"/>
        <w:left w:val="none" w:sz="0" w:space="0" w:color="auto"/>
        <w:bottom w:val="none" w:sz="0" w:space="0" w:color="auto"/>
        <w:right w:val="none" w:sz="0" w:space="0" w:color="auto"/>
      </w:divBdr>
      <w:divsChild>
        <w:div w:id="1376538341">
          <w:marLeft w:val="0"/>
          <w:marRight w:val="0"/>
          <w:marTop w:val="0"/>
          <w:marBottom w:val="0"/>
          <w:divBdr>
            <w:top w:val="none" w:sz="0" w:space="0" w:color="auto"/>
            <w:left w:val="none" w:sz="0" w:space="0" w:color="auto"/>
            <w:bottom w:val="none" w:sz="0" w:space="0" w:color="auto"/>
            <w:right w:val="none" w:sz="0" w:space="0" w:color="auto"/>
          </w:divBdr>
        </w:div>
      </w:divsChild>
    </w:div>
    <w:div w:id="1444422099">
      <w:bodyDiv w:val="1"/>
      <w:marLeft w:val="0"/>
      <w:marRight w:val="0"/>
      <w:marTop w:val="0"/>
      <w:marBottom w:val="0"/>
      <w:divBdr>
        <w:top w:val="none" w:sz="0" w:space="0" w:color="auto"/>
        <w:left w:val="none" w:sz="0" w:space="0" w:color="auto"/>
        <w:bottom w:val="none" w:sz="0" w:space="0" w:color="auto"/>
        <w:right w:val="none" w:sz="0" w:space="0" w:color="auto"/>
      </w:divBdr>
      <w:divsChild>
        <w:div w:id="1775788518">
          <w:marLeft w:val="446"/>
          <w:marRight w:val="0"/>
          <w:marTop w:val="0"/>
          <w:marBottom w:val="120"/>
          <w:divBdr>
            <w:top w:val="none" w:sz="0" w:space="0" w:color="auto"/>
            <w:left w:val="none" w:sz="0" w:space="0" w:color="auto"/>
            <w:bottom w:val="none" w:sz="0" w:space="0" w:color="auto"/>
            <w:right w:val="none" w:sz="0" w:space="0" w:color="auto"/>
          </w:divBdr>
        </w:div>
      </w:divsChild>
    </w:div>
    <w:div w:id="1510217802">
      <w:bodyDiv w:val="1"/>
      <w:marLeft w:val="0"/>
      <w:marRight w:val="0"/>
      <w:marTop w:val="0"/>
      <w:marBottom w:val="0"/>
      <w:divBdr>
        <w:top w:val="none" w:sz="0" w:space="0" w:color="auto"/>
        <w:left w:val="none" w:sz="0" w:space="0" w:color="auto"/>
        <w:bottom w:val="none" w:sz="0" w:space="0" w:color="auto"/>
        <w:right w:val="none" w:sz="0" w:space="0" w:color="auto"/>
      </w:divBdr>
      <w:divsChild>
        <w:div w:id="1337926347">
          <w:marLeft w:val="0"/>
          <w:marRight w:val="0"/>
          <w:marTop w:val="0"/>
          <w:marBottom w:val="0"/>
          <w:divBdr>
            <w:top w:val="none" w:sz="0" w:space="0" w:color="auto"/>
            <w:left w:val="none" w:sz="0" w:space="0" w:color="auto"/>
            <w:bottom w:val="none" w:sz="0" w:space="0" w:color="auto"/>
            <w:right w:val="none" w:sz="0" w:space="0" w:color="auto"/>
          </w:divBdr>
        </w:div>
      </w:divsChild>
    </w:div>
    <w:div w:id="1605771727">
      <w:bodyDiv w:val="1"/>
      <w:marLeft w:val="0"/>
      <w:marRight w:val="0"/>
      <w:marTop w:val="100"/>
      <w:marBottom w:val="100"/>
      <w:divBdr>
        <w:top w:val="none" w:sz="0" w:space="0" w:color="auto"/>
        <w:left w:val="none" w:sz="0" w:space="0" w:color="auto"/>
        <w:bottom w:val="none" w:sz="0" w:space="0" w:color="auto"/>
        <w:right w:val="none" w:sz="0" w:space="0" w:color="auto"/>
      </w:divBdr>
      <w:divsChild>
        <w:div w:id="343627831">
          <w:marLeft w:val="0"/>
          <w:marRight w:val="0"/>
          <w:marTop w:val="0"/>
          <w:marBottom w:val="0"/>
          <w:divBdr>
            <w:top w:val="none" w:sz="0" w:space="0" w:color="auto"/>
            <w:left w:val="none" w:sz="0" w:space="0" w:color="auto"/>
            <w:bottom w:val="none" w:sz="0" w:space="0" w:color="auto"/>
            <w:right w:val="none" w:sz="0" w:space="0" w:color="auto"/>
          </w:divBdr>
          <w:divsChild>
            <w:div w:id="125975463">
              <w:marLeft w:val="0"/>
              <w:marRight w:val="0"/>
              <w:marTop w:val="0"/>
              <w:marBottom w:val="0"/>
              <w:divBdr>
                <w:top w:val="none" w:sz="0" w:space="0" w:color="auto"/>
                <w:left w:val="none" w:sz="0" w:space="0" w:color="auto"/>
                <w:bottom w:val="none" w:sz="0" w:space="0" w:color="auto"/>
                <w:right w:val="none" w:sz="0" w:space="0" w:color="auto"/>
              </w:divBdr>
              <w:divsChild>
                <w:div w:id="77944801">
                  <w:marLeft w:val="0"/>
                  <w:marRight w:val="0"/>
                  <w:marTop w:val="0"/>
                  <w:marBottom w:val="0"/>
                  <w:divBdr>
                    <w:top w:val="none" w:sz="0" w:space="0" w:color="auto"/>
                    <w:left w:val="none" w:sz="0" w:space="0" w:color="auto"/>
                    <w:bottom w:val="none" w:sz="0" w:space="0" w:color="auto"/>
                    <w:right w:val="none" w:sz="0" w:space="0" w:color="auto"/>
                  </w:divBdr>
                  <w:divsChild>
                    <w:div w:id="1979215436">
                      <w:marLeft w:val="0"/>
                      <w:marRight w:val="0"/>
                      <w:marTop w:val="150"/>
                      <w:marBottom w:val="0"/>
                      <w:divBdr>
                        <w:top w:val="none" w:sz="0" w:space="0" w:color="auto"/>
                        <w:left w:val="none" w:sz="0" w:space="0" w:color="auto"/>
                        <w:bottom w:val="none" w:sz="0" w:space="0" w:color="auto"/>
                        <w:right w:val="none" w:sz="0" w:space="0" w:color="auto"/>
                      </w:divBdr>
                      <w:divsChild>
                        <w:div w:id="351078727">
                          <w:marLeft w:val="0"/>
                          <w:marRight w:val="0"/>
                          <w:marTop w:val="0"/>
                          <w:marBottom w:val="0"/>
                          <w:divBdr>
                            <w:top w:val="none" w:sz="0" w:space="0" w:color="auto"/>
                            <w:left w:val="none" w:sz="0" w:space="0" w:color="auto"/>
                            <w:bottom w:val="none" w:sz="0" w:space="0" w:color="auto"/>
                            <w:right w:val="none" w:sz="0" w:space="0" w:color="auto"/>
                          </w:divBdr>
                          <w:divsChild>
                            <w:div w:id="772938327">
                              <w:marLeft w:val="0"/>
                              <w:marRight w:val="0"/>
                              <w:marTop w:val="0"/>
                              <w:marBottom w:val="0"/>
                              <w:divBdr>
                                <w:top w:val="none" w:sz="0" w:space="0" w:color="auto"/>
                                <w:left w:val="none" w:sz="0" w:space="0" w:color="auto"/>
                                <w:bottom w:val="none" w:sz="0" w:space="0" w:color="auto"/>
                                <w:right w:val="none" w:sz="0" w:space="0" w:color="auto"/>
                              </w:divBdr>
                              <w:divsChild>
                                <w:div w:id="1615209756">
                                  <w:marLeft w:val="0"/>
                                  <w:marRight w:val="0"/>
                                  <w:marTop w:val="0"/>
                                  <w:marBottom w:val="0"/>
                                  <w:divBdr>
                                    <w:top w:val="none" w:sz="0" w:space="0" w:color="auto"/>
                                    <w:left w:val="none" w:sz="0" w:space="0" w:color="auto"/>
                                    <w:bottom w:val="none" w:sz="0" w:space="0" w:color="auto"/>
                                    <w:right w:val="none" w:sz="0" w:space="0" w:color="auto"/>
                                  </w:divBdr>
                                  <w:divsChild>
                                    <w:div w:id="1313414949">
                                      <w:marLeft w:val="0"/>
                                      <w:marRight w:val="0"/>
                                      <w:marTop w:val="0"/>
                                      <w:marBottom w:val="0"/>
                                      <w:divBdr>
                                        <w:top w:val="none" w:sz="0" w:space="0" w:color="auto"/>
                                        <w:left w:val="none" w:sz="0" w:space="0" w:color="auto"/>
                                        <w:bottom w:val="none" w:sz="0" w:space="0" w:color="auto"/>
                                        <w:right w:val="none" w:sz="0" w:space="0" w:color="auto"/>
                                      </w:divBdr>
                                      <w:divsChild>
                                        <w:div w:id="1119689732">
                                          <w:marLeft w:val="0"/>
                                          <w:marRight w:val="0"/>
                                          <w:marTop w:val="0"/>
                                          <w:marBottom w:val="0"/>
                                          <w:divBdr>
                                            <w:top w:val="none" w:sz="0" w:space="0" w:color="auto"/>
                                            <w:left w:val="none" w:sz="0" w:space="0" w:color="auto"/>
                                            <w:bottom w:val="none" w:sz="0" w:space="0" w:color="auto"/>
                                            <w:right w:val="none" w:sz="0" w:space="0" w:color="auto"/>
                                          </w:divBdr>
                                          <w:divsChild>
                                            <w:div w:id="585920144">
                                              <w:marLeft w:val="0"/>
                                              <w:marRight w:val="0"/>
                                              <w:marTop w:val="0"/>
                                              <w:marBottom w:val="0"/>
                                              <w:divBdr>
                                                <w:top w:val="none" w:sz="0" w:space="0" w:color="auto"/>
                                                <w:left w:val="none" w:sz="0" w:space="0" w:color="auto"/>
                                                <w:bottom w:val="none" w:sz="0" w:space="0" w:color="auto"/>
                                                <w:right w:val="none" w:sz="0" w:space="0" w:color="auto"/>
                                              </w:divBdr>
                                              <w:divsChild>
                                                <w:div w:id="907615628">
                                                  <w:marLeft w:val="0"/>
                                                  <w:marRight w:val="0"/>
                                                  <w:marTop w:val="0"/>
                                                  <w:marBottom w:val="0"/>
                                                  <w:divBdr>
                                                    <w:top w:val="none" w:sz="0" w:space="0" w:color="auto"/>
                                                    <w:left w:val="none" w:sz="0" w:space="0" w:color="auto"/>
                                                    <w:bottom w:val="none" w:sz="0" w:space="0" w:color="auto"/>
                                                    <w:right w:val="none" w:sz="0" w:space="0" w:color="auto"/>
                                                  </w:divBdr>
                                                  <w:divsChild>
                                                    <w:div w:id="1518158097">
                                                      <w:marLeft w:val="0"/>
                                                      <w:marRight w:val="0"/>
                                                      <w:marTop w:val="0"/>
                                                      <w:marBottom w:val="0"/>
                                                      <w:divBdr>
                                                        <w:top w:val="none" w:sz="0" w:space="0" w:color="auto"/>
                                                        <w:left w:val="none" w:sz="0" w:space="0" w:color="auto"/>
                                                        <w:bottom w:val="none" w:sz="0" w:space="0" w:color="auto"/>
                                                        <w:right w:val="none" w:sz="0" w:space="0" w:color="auto"/>
                                                      </w:divBdr>
                                                      <w:divsChild>
                                                        <w:div w:id="157036660">
                                                          <w:marLeft w:val="0"/>
                                                          <w:marRight w:val="0"/>
                                                          <w:marTop w:val="0"/>
                                                          <w:marBottom w:val="0"/>
                                                          <w:divBdr>
                                                            <w:top w:val="none" w:sz="0" w:space="0" w:color="auto"/>
                                                            <w:left w:val="none" w:sz="0" w:space="0" w:color="auto"/>
                                                            <w:bottom w:val="none" w:sz="0" w:space="0" w:color="auto"/>
                                                            <w:right w:val="none" w:sz="0" w:space="0" w:color="auto"/>
                                                          </w:divBdr>
                                                          <w:divsChild>
                                                            <w:div w:id="1238058860">
                                                              <w:marLeft w:val="0"/>
                                                              <w:marRight w:val="0"/>
                                                              <w:marTop w:val="0"/>
                                                              <w:marBottom w:val="0"/>
                                                              <w:divBdr>
                                                                <w:top w:val="none" w:sz="0" w:space="0" w:color="auto"/>
                                                                <w:left w:val="none" w:sz="0" w:space="0" w:color="auto"/>
                                                                <w:bottom w:val="none" w:sz="0" w:space="0" w:color="auto"/>
                                                                <w:right w:val="none" w:sz="0" w:space="0" w:color="auto"/>
                                                              </w:divBdr>
                                                              <w:divsChild>
                                                                <w:div w:id="1456291676">
                                                                  <w:marLeft w:val="0"/>
                                                                  <w:marRight w:val="0"/>
                                                                  <w:marTop w:val="0"/>
                                                                  <w:marBottom w:val="0"/>
                                                                  <w:divBdr>
                                                                    <w:top w:val="none" w:sz="0" w:space="0" w:color="auto"/>
                                                                    <w:left w:val="none" w:sz="0" w:space="0" w:color="auto"/>
                                                                    <w:bottom w:val="none" w:sz="0" w:space="0" w:color="auto"/>
                                                                    <w:right w:val="none" w:sz="0" w:space="0" w:color="auto"/>
                                                                  </w:divBdr>
                                                                  <w:divsChild>
                                                                    <w:div w:id="1698121432">
                                                                      <w:marLeft w:val="0"/>
                                                                      <w:marRight w:val="0"/>
                                                                      <w:marTop w:val="0"/>
                                                                      <w:marBottom w:val="0"/>
                                                                      <w:divBdr>
                                                                        <w:top w:val="none" w:sz="0" w:space="0" w:color="auto"/>
                                                                        <w:left w:val="none" w:sz="0" w:space="0" w:color="auto"/>
                                                                        <w:bottom w:val="none" w:sz="0" w:space="0" w:color="auto"/>
                                                                        <w:right w:val="none" w:sz="0" w:space="0" w:color="auto"/>
                                                                      </w:divBdr>
                                                                      <w:divsChild>
                                                                        <w:div w:id="1977371649">
                                                                          <w:marLeft w:val="0"/>
                                                                          <w:marRight w:val="0"/>
                                                                          <w:marTop w:val="0"/>
                                                                          <w:marBottom w:val="0"/>
                                                                          <w:divBdr>
                                                                            <w:top w:val="none" w:sz="0" w:space="0" w:color="auto"/>
                                                                            <w:left w:val="none" w:sz="0" w:space="0" w:color="auto"/>
                                                                            <w:bottom w:val="none" w:sz="0" w:space="0" w:color="auto"/>
                                                                            <w:right w:val="none" w:sz="0" w:space="0" w:color="auto"/>
                                                                          </w:divBdr>
                                                                          <w:divsChild>
                                                                            <w:div w:id="19370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2350191">
      <w:bodyDiv w:val="1"/>
      <w:marLeft w:val="0"/>
      <w:marRight w:val="0"/>
      <w:marTop w:val="0"/>
      <w:marBottom w:val="0"/>
      <w:divBdr>
        <w:top w:val="none" w:sz="0" w:space="0" w:color="auto"/>
        <w:left w:val="none" w:sz="0" w:space="0" w:color="auto"/>
        <w:bottom w:val="none" w:sz="0" w:space="0" w:color="auto"/>
        <w:right w:val="none" w:sz="0" w:space="0" w:color="auto"/>
      </w:divBdr>
    </w:div>
    <w:div w:id="1643003150">
      <w:bodyDiv w:val="1"/>
      <w:marLeft w:val="0"/>
      <w:marRight w:val="0"/>
      <w:marTop w:val="100"/>
      <w:marBottom w:val="100"/>
      <w:divBdr>
        <w:top w:val="none" w:sz="0" w:space="0" w:color="auto"/>
        <w:left w:val="none" w:sz="0" w:space="0" w:color="auto"/>
        <w:bottom w:val="none" w:sz="0" w:space="0" w:color="auto"/>
        <w:right w:val="none" w:sz="0" w:space="0" w:color="auto"/>
      </w:divBdr>
      <w:divsChild>
        <w:div w:id="705059071">
          <w:marLeft w:val="0"/>
          <w:marRight w:val="0"/>
          <w:marTop w:val="0"/>
          <w:marBottom w:val="0"/>
          <w:divBdr>
            <w:top w:val="none" w:sz="0" w:space="0" w:color="auto"/>
            <w:left w:val="none" w:sz="0" w:space="0" w:color="auto"/>
            <w:bottom w:val="none" w:sz="0" w:space="0" w:color="auto"/>
            <w:right w:val="none" w:sz="0" w:space="0" w:color="auto"/>
          </w:divBdr>
          <w:divsChild>
            <w:div w:id="2110420561">
              <w:marLeft w:val="0"/>
              <w:marRight w:val="0"/>
              <w:marTop w:val="0"/>
              <w:marBottom w:val="0"/>
              <w:divBdr>
                <w:top w:val="none" w:sz="0" w:space="0" w:color="auto"/>
                <w:left w:val="none" w:sz="0" w:space="0" w:color="auto"/>
                <w:bottom w:val="none" w:sz="0" w:space="0" w:color="auto"/>
                <w:right w:val="none" w:sz="0" w:space="0" w:color="auto"/>
              </w:divBdr>
              <w:divsChild>
                <w:div w:id="800923543">
                  <w:marLeft w:val="0"/>
                  <w:marRight w:val="0"/>
                  <w:marTop w:val="0"/>
                  <w:marBottom w:val="0"/>
                  <w:divBdr>
                    <w:top w:val="none" w:sz="0" w:space="0" w:color="auto"/>
                    <w:left w:val="none" w:sz="0" w:space="0" w:color="auto"/>
                    <w:bottom w:val="none" w:sz="0" w:space="0" w:color="auto"/>
                    <w:right w:val="none" w:sz="0" w:space="0" w:color="auto"/>
                  </w:divBdr>
                  <w:divsChild>
                    <w:div w:id="1134255762">
                      <w:marLeft w:val="0"/>
                      <w:marRight w:val="0"/>
                      <w:marTop w:val="150"/>
                      <w:marBottom w:val="0"/>
                      <w:divBdr>
                        <w:top w:val="none" w:sz="0" w:space="0" w:color="auto"/>
                        <w:left w:val="none" w:sz="0" w:space="0" w:color="auto"/>
                        <w:bottom w:val="none" w:sz="0" w:space="0" w:color="auto"/>
                        <w:right w:val="none" w:sz="0" w:space="0" w:color="auto"/>
                      </w:divBdr>
                      <w:divsChild>
                        <w:div w:id="632102612">
                          <w:marLeft w:val="0"/>
                          <w:marRight w:val="0"/>
                          <w:marTop w:val="0"/>
                          <w:marBottom w:val="0"/>
                          <w:divBdr>
                            <w:top w:val="none" w:sz="0" w:space="0" w:color="auto"/>
                            <w:left w:val="none" w:sz="0" w:space="0" w:color="auto"/>
                            <w:bottom w:val="none" w:sz="0" w:space="0" w:color="auto"/>
                            <w:right w:val="none" w:sz="0" w:space="0" w:color="auto"/>
                          </w:divBdr>
                          <w:divsChild>
                            <w:div w:id="597375838">
                              <w:marLeft w:val="0"/>
                              <w:marRight w:val="0"/>
                              <w:marTop w:val="0"/>
                              <w:marBottom w:val="0"/>
                              <w:divBdr>
                                <w:top w:val="none" w:sz="0" w:space="0" w:color="auto"/>
                                <w:left w:val="none" w:sz="0" w:space="0" w:color="auto"/>
                                <w:bottom w:val="none" w:sz="0" w:space="0" w:color="auto"/>
                                <w:right w:val="none" w:sz="0" w:space="0" w:color="auto"/>
                              </w:divBdr>
                              <w:divsChild>
                                <w:div w:id="1062021164">
                                  <w:marLeft w:val="0"/>
                                  <w:marRight w:val="0"/>
                                  <w:marTop w:val="0"/>
                                  <w:marBottom w:val="0"/>
                                  <w:divBdr>
                                    <w:top w:val="none" w:sz="0" w:space="0" w:color="auto"/>
                                    <w:left w:val="none" w:sz="0" w:space="0" w:color="auto"/>
                                    <w:bottom w:val="none" w:sz="0" w:space="0" w:color="auto"/>
                                    <w:right w:val="none" w:sz="0" w:space="0" w:color="auto"/>
                                  </w:divBdr>
                                  <w:divsChild>
                                    <w:div w:id="1499272385">
                                      <w:marLeft w:val="0"/>
                                      <w:marRight w:val="0"/>
                                      <w:marTop w:val="0"/>
                                      <w:marBottom w:val="0"/>
                                      <w:divBdr>
                                        <w:top w:val="none" w:sz="0" w:space="0" w:color="auto"/>
                                        <w:left w:val="none" w:sz="0" w:space="0" w:color="auto"/>
                                        <w:bottom w:val="none" w:sz="0" w:space="0" w:color="auto"/>
                                        <w:right w:val="none" w:sz="0" w:space="0" w:color="auto"/>
                                      </w:divBdr>
                                      <w:divsChild>
                                        <w:div w:id="1025909344">
                                          <w:marLeft w:val="0"/>
                                          <w:marRight w:val="0"/>
                                          <w:marTop w:val="0"/>
                                          <w:marBottom w:val="0"/>
                                          <w:divBdr>
                                            <w:top w:val="none" w:sz="0" w:space="0" w:color="auto"/>
                                            <w:left w:val="none" w:sz="0" w:space="0" w:color="auto"/>
                                            <w:bottom w:val="none" w:sz="0" w:space="0" w:color="auto"/>
                                            <w:right w:val="none" w:sz="0" w:space="0" w:color="auto"/>
                                          </w:divBdr>
                                          <w:divsChild>
                                            <w:div w:id="328676147">
                                              <w:marLeft w:val="0"/>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sChild>
                                                    <w:div w:id="663122230">
                                                      <w:marLeft w:val="0"/>
                                                      <w:marRight w:val="0"/>
                                                      <w:marTop w:val="0"/>
                                                      <w:marBottom w:val="0"/>
                                                      <w:divBdr>
                                                        <w:top w:val="none" w:sz="0" w:space="0" w:color="auto"/>
                                                        <w:left w:val="none" w:sz="0" w:space="0" w:color="auto"/>
                                                        <w:bottom w:val="none" w:sz="0" w:space="0" w:color="auto"/>
                                                        <w:right w:val="none" w:sz="0" w:space="0" w:color="auto"/>
                                                      </w:divBdr>
                                                      <w:divsChild>
                                                        <w:div w:id="1823886909">
                                                          <w:marLeft w:val="0"/>
                                                          <w:marRight w:val="0"/>
                                                          <w:marTop w:val="0"/>
                                                          <w:marBottom w:val="0"/>
                                                          <w:divBdr>
                                                            <w:top w:val="none" w:sz="0" w:space="0" w:color="auto"/>
                                                            <w:left w:val="none" w:sz="0" w:space="0" w:color="auto"/>
                                                            <w:bottom w:val="none" w:sz="0" w:space="0" w:color="auto"/>
                                                            <w:right w:val="none" w:sz="0" w:space="0" w:color="auto"/>
                                                          </w:divBdr>
                                                          <w:divsChild>
                                                            <w:div w:id="512770445">
                                                              <w:marLeft w:val="0"/>
                                                              <w:marRight w:val="0"/>
                                                              <w:marTop w:val="0"/>
                                                              <w:marBottom w:val="0"/>
                                                              <w:divBdr>
                                                                <w:top w:val="none" w:sz="0" w:space="0" w:color="auto"/>
                                                                <w:left w:val="none" w:sz="0" w:space="0" w:color="auto"/>
                                                                <w:bottom w:val="none" w:sz="0" w:space="0" w:color="auto"/>
                                                                <w:right w:val="none" w:sz="0" w:space="0" w:color="auto"/>
                                                              </w:divBdr>
                                                              <w:divsChild>
                                                                <w:div w:id="1607541626">
                                                                  <w:marLeft w:val="0"/>
                                                                  <w:marRight w:val="0"/>
                                                                  <w:marTop w:val="0"/>
                                                                  <w:marBottom w:val="0"/>
                                                                  <w:divBdr>
                                                                    <w:top w:val="none" w:sz="0" w:space="0" w:color="auto"/>
                                                                    <w:left w:val="none" w:sz="0" w:space="0" w:color="auto"/>
                                                                    <w:bottom w:val="none" w:sz="0" w:space="0" w:color="auto"/>
                                                                    <w:right w:val="none" w:sz="0" w:space="0" w:color="auto"/>
                                                                  </w:divBdr>
                                                                  <w:divsChild>
                                                                    <w:div w:id="1314456632">
                                                                      <w:marLeft w:val="0"/>
                                                                      <w:marRight w:val="0"/>
                                                                      <w:marTop w:val="0"/>
                                                                      <w:marBottom w:val="0"/>
                                                                      <w:divBdr>
                                                                        <w:top w:val="none" w:sz="0" w:space="0" w:color="auto"/>
                                                                        <w:left w:val="none" w:sz="0" w:space="0" w:color="auto"/>
                                                                        <w:bottom w:val="none" w:sz="0" w:space="0" w:color="auto"/>
                                                                        <w:right w:val="none" w:sz="0" w:space="0" w:color="auto"/>
                                                                      </w:divBdr>
                                                                      <w:divsChild>
                                                                        <w:div w:id="2083746859">
                                                                          <w:marLeft w:val="0"/>
                                                                          <w:marRight w:val="0"/>
                                                                          <w:marTop w:val="0"/>
                                                                          <w:marBottom w:val="0"/>
                                                                          <w:divBdr>
                                                                            <w:top w:val="none" w:sz="0" w:space="0" w:color="auto"/>
                                                                            <w:left w:val="none" w:sz="0" w:space="0" w:color="auto"/>
                                                                            <w:bottom w:val="none" w:sz="0" w:space="0" w:color="auto"/>
                                                                            <w:right w:val="none" w:sz="0" w:space="0" w:color="auto"/>
                                                                          </w:divBdr>
                                                                          <w:divsChild>
                                                                            <w:div w:id="8831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014765">
      <w:bodyDiv w:val="1"/>
      <w:marLeft w:val="0"/>
      <w:marRight w:val="0"/>
      <w:marTop w:val="0"/>
      <w:marBottom w:val="0"/>
      <w:divBdr>
        <w:top w:val="none" w:sz="0" w:space="0" w:color="auto"/>
        <w:left w:val="none" w:sz="0" w:space="0" w:color="auto"/>
        <w:bottom w:val="none" w:sz="0" w:space="0" w:color="auto"/>
        <w:right w:val="none" w:sz="0" w:space="0" w:color="auto"/>
      </w:divBdr>
      <w:divsChild>
        <w:div w:id="43725209">
          <w:marLeft w:val="0"/>
          <w:marRight w:val="0"/>
          <w:marTop w:val="0"/>
          <w:marBottom w:val="0"/>
          <w:divBdr>
            <w:top w:val="none" w:sz="0" w:space="0" w:color="auto"/>
            <w:left w:val="none" w:sz="0" w:space="0" w:color="auto"/>
            <w:bottom w:val="none" w:sz="0" w:space="0" w:color="auto"/>
            <w:right w:val="none" w:sz="0" w:space="0" w:color="auto"/>
          </w:divBdr>
        </w:div>
      </w:divsChild>
    </w:div>
    <w:div w:id="1742406865">
      <w:bodyDiv w:val="1"/>
      <w:marLeft w:val="0"/>
      <w:marRight w:val="0"/>
      <w:marTop w:val="0"/>
      <w:marBottom w:val="0"/>
      <w:divBdr>
        <w:top w:val="none" w:sz="0" w:space="0" w:color="auto"/>
        <w:left w:val="none" w:sz="0" w:space="0" w:color="auto"/>
        <w:bottom w:val="none" w:sz="0" w:space="0" w:color="auto"/>
        <w:right w:val="none" w:sz="0" w:space="0" w:color="auto"/>
      </w:divBdr>
      <w:divsChild>
        <w:div w:id="1504470119">
          <w:marLeft w:val="0"/>
          <w:marRight w:val="0"/>
          <w:marTop w:val="0"/>
          <w:marBottom w:val="0"/>
          <w:divBdr>
            <w:top w:val="none" w:sz="0" w:space="0" w:color="auto"/>
            <w:left w:val="none" w:sz="0" w:space="0" w:color="auto"/>
            <w:bottom w:val="none" w:sz="0" w:space="0" w:color="auto"/>
            <w:right w:val="none" w:sz="0" w:space="0" w:color="auto"/>
          </w:divBdr>
        </w:div>
      </w:divsChild>
    </w:div>
    <w:div w:id="1755127357">
      <w:bodyDiv w:val="1"/>
      <w:marLeft w:val="0"/>
      <w:marRight w:val="0"/>
      <w:marTop w:val="0"/>
      <w:marBottom w:val="0"/>
      <w:divBdr>
        <w:top w:val="none" w:sz="0" w:space="0" w:color="auto"/>
        <w:left w:val="none" w:sz="0" w:space="0" w:color="auto"/>
        <w:bottom w:val="none" w:sz="0" w:space="0" w:color="auto"/>
        <w:right w:val="none" w:sz="0" w:space="0" w:color="auto"/>
      </w:divBdr>
      <w:divsChild>
        <w:div w:id="500776470">
          <w:marLeft w:val="0"/>
          <w:marRight w:val="0"/>
          <w:marTop w:val="0"/>
          <w:marBottom w:val="0"/>
          <w:divBdr>
            <w:top w:val="none" w:sz="0" w:space="0" w:color="auto"/>
            <w:left w:val="none" w:sz="0" w:space="0" w:color="auto"/>
            <w:bottom w:val="none" w:sz="0" w:space="0" w:color="auto"/>
            <w:right w:val="none" w:sz="0" w:space="0" w:color="auto"/>
          </w:divBdr>
        </w:div>
      </w:divsChild>
    </w:div>
    <w:div w:id="1830710055">
      <w:bodyDiv w:val="1"/>
      <w:marLeft w:val="0"/>
      <w:marRight w:val="0"/>
      <w:marTop w:val="0"/>
      <w:marBottom w:val="0"/>
      <w:divBdr>
        <w:top w:val="none" w:sz="0" w:space="0" w:color="auto"/>
        <w:left w:val="none" w:sz="0" w:space="0" w:color="auto"/>
        <w:bottom w:val="none" w:sz="0" w:space="0" w:color="auto"/>
        <w:right w:val="none" w:sz="0" w:space="0" w:color="auto"/>
      </w:divBdr>
    </w:div>
    <w:div w:id="1853883237">
      <w:bodyDiv w:val="1"/>
      <w:marLeft w:val="0"/>
      <w:marRight w:val="0"/>
      <w:marTop w:val="0"/>
      <w:marBottom w:val="0"/>
      <w:divBdr>
        <w:top w:val="none" w:sz="0" w:space="0" w:color="auto"/>
        <w:left w:val="none" w:sz="0" w:space="0" w:color="auto"/>
        <w:bottom w:val="none" w:sz="0" w:space="0" w:color="auto"/>
        <w:right w:val="none" w:sz="0" w:space="0" w:color="auto"/>
      </w:divBdr>
      <w:divsChild>
        <w:div w:id="1969702059">
          <w:marLeft w:val="0"/>
          <w:marRight w:val="0"/>
          <w:marTop w:val="0"/>
          <w:marBottom w:val="0"/>
          <w:divBdr>
            <w:top w:val="none" w:sz="0" w:space="0" w:color="auto"/>
            <w:left w:val="none" w:sz="0" w:space="0" w:color="auto"/>
            <w:bottom w:val="none" w:sz="0" w:space="0" w:color="auto"/>
            <w:right w:val="none" w:sz="0" w:space="0" w:color="auto"/>
          </w:divBdr>
        </w:div>
      </w:divsChild>
    </w:div>
    <w:div w:id="1857768643">
      <w:bodyDiv w:val="1"/>
      <w:marLeft w:val="0"/>
      <w:marRight w:val="0"/>
      <w:marTop w:val="0"/>
      <w:marBottom w:val="0"/>
      <w:divBdr>
        <w:top w:val="none" w:sz="0" w:space="0" w:color="auto"/>
        <w:left w:val="none" w:sz="0" w:space="0" w:color="auto"/>
        <w:bottom w:val="none" w:sz="0" w:space="0" w:color="auto"/>
        <w:right w:val="none" w:sz="0" w:space="0" w:color="auto"/>
      </w:divBdr>
      <w:divsChild>
        <w:div w:id="177238702">
          <w:marLeft w:val="274"/>
          <w:marRight w:val="0"/>
          <w:marTop w:val="0"/>
          <w:marBottom w:val="0"/>
          <w:divBdr>
            <w:top w:val="none" w:sz="0" w:space="0" w:color="auto"/>
            <w:left w:val="none" w:sz="0" w:space="0" w:color="auto"/>
            <w:bottom w:val="none" w:sz="0" w:space="0" w:color="auto"/>
            <w:right w:val="none" w:sz="0" w:space="0" w:color="auto"/>
          </w:divBdr>
        </w:div>
        <w:div w:id="521166265">
          <w:marLeft w:val="274"/>
          <w:marRight w:val="0"/>
          <w:marTop w:val="0"/>
          <w:marBottom w:val="0"/>
          <w:divBdr>
            <w:top w:val="none" w:sz="0" w:space="0" w:color="auto"/>
            <w:left w:val="none" w:sz="0" w:space="0" w:color="auto"/>
            <w:bottom w:val="none" w:sz="0" w:space="0" w:color="auto"/>
            <w:right w:val="none" w:sz="0" w:space="0" w:color="auto"/>
          </w:divBdr>
        </w:div>
        <w:div w:id="994533275">
          <w:marLeft w:val="274"/>
          <w:marRight w:val="0"/>
          <w:marTop w:val="0"/>
          <w:marBottom w:val="0"/>
          <w:divBdr>
            <w:top w:val="none" w:sz="0" w:space="0" w:color="auto"/>
            <w:left w:val="none" w:sz="0" w:space="0" w:color="auto"/>
            <w:bottom w:val="none" w:sz="0" w:space="0" w:color="auto"/>
            <w:right w:val="none" w:sz="0" w:space="0" w:color="auto"/>
          </w:divBdr>
        </w:div>
      </w:divsChild>
    </w:div>
    <w:div w:id="1894463823">
      <w:bodyDiv w:val="1"/>
      <w:marLeft w:val="0"/>
      <w:marRight w:val="0"/>
      <w:marTop w:val="0"/>
      <w:marBottom w:val="0"/>
      <w:divBdr>
        <w:top w:val="none" w:sz="0" w:space="0" w:color="auto"/>
        <w:left w:val="none" w:sz="0" w:space="0" w:color="auto"/>
        <w:bottom w:val="none" w:sz="0" w:space="0" w:color="auto"/>
        <w:right w:val="none" w:sz="0" w:space="0" w:color="auto"/>
      </w:divBdr>
      <w:divsChild>
        <w:div w:id="933246222">
          <w:marLeft w:val="0"/>
          <w:marRight w:val="0"/>
          <w:marTop w:val="0"/>
          <w:marBottom w:val="0"/>
          <w:divBdr>
            <w:top w:val="none" w:sz="0" w:space="0" w:color="auto"/>
            <w:left w:val="none" w:sz="0" w:space="0" w:color="auto"/>
            <w:bottom w:val="none" w:sz="0" w:space="0" w:color="auto"/>
            <w:right w:val="none" w:sz="0" w:space="0" w:color="auto"/>
          </w:divBdr>
        </w:div>
      </w:divsChild>
    </w:div>
    <w:div w:id="1900434365">
      <w:bodyDiv w:val="1"/>
      <w:marLeft w:val="0"/>
      <w:marRight w:val="0"/>
      <w:marTop w:val="0"/>
      <w:marBottom w:val="0"/>
      <w:divBdr>
        <w:top w:val="none" w:sz="0" w:space="0" w:color="auto"/>
        <w:left w:val="none" w:sz="0" w:space="0" w:color="auto"/>
        <w:bottom w:val="none" w:sz="0" w:space="0" w:color="auto"/>
        <w:right w:val="none" w:sz="0" w:space="0" w:color="auto"/>
      </w:divBdr>
    </w:div>
    <w:div w:id="1904759207">
      <w:bodyDiv w:val="1"/>
      <w:marLeft w:val="0"/>
      <w:marRight w:val="0"/>
      <w:marTop w:val="0"/>
      <w:marBottom w:val="0"/>
      <w:divBdr>
        <w:top w:val="none" w:sz="0" w:space="0" w:color="auto"/>
        <w:left w:val="none" w:sz="0" w:space="0" w:color="auto"/>
        <w:bottom w:val="none" w:sz="0" w:space="0" w:color="auto"/>
        <w:right w:val="none" w:sz="0" w:space="0" w:color="auto"/>
      </w:divBdr>
    </w:div>
    <w:div w:id="1940942216">
      <w:bodyDiv w:val="1"/>
      <w:marLeft w:val="0"/>
      <w:marRight w:val="0"/>
      <w:marTop w:val="0"/>
      <w:marBottom w:val="0"/>
      <w:divBdr>
        <w:top w:val="none" w:sz="0" w:space="0" w:color="auto"/>
        <w:left w:val="none" w:sz="0" w:space="0" w:color="auto"/>
        <w:bottom w:val="none" w:sz="0" w:space="0" w:color="auto"/>
        <w:right w:val="none" w:sz="0" w:space="0" w:color="auto"/>
      </w:divBdr>
    </w:div>
    <w:div w:id="1981113787">
      <w:bodyDiv w:val="1"/>
      <w:marLeft w:val="0"/>
      <w:marRight w:val="0"/>
      <w:marTop w:val="0"/>
      <w:marBottom w:val="0"/>
      <w:divBdr>
        <w:top w:val="none" w:sz="0" w:space="0" w:color="auto"/>
        <w:left w:val="none" w:sz="0" w:space="0" w:color="auto"/>
        <w:bottom w:val="none" w:sz="0" w:space="0" w:color="auto"/>
        <w:right w:val="none" w:sz="0" w:space="0" w:color="auto"/>
      </w:divBdr>
    </w:div>
    <w:div w:id="202755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__1.vsdx"/></Relationships>
</file>

<file path=word/_rels/settings.xml.rels><?xml version="1.0" encoding="UTF-8" standalone="yes"?>
<Relationships xmlns="http://schemas.openxmlformats.org/package/2006/relationships"><Relationship Id="rId1" Type="http://schemas.openxmlformats.org/officeDocument/2006/relationships/attachedTemplate" Target="file:///D:\&#24658;&#29983;&#20113;&#34701;\&#23458;&#25143;&#31649;&#29702;\&#20013;&#34701;&#20449;&#25176;\&#20026;&#20449;&#20135;&#21697;&#38656;&#27714;V1.2-lww.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60181-9786-4257-93B0-BBD2750D4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为信产品需求V1.2-lww</Template>
  <TotalTime>37</TotalTime>
  <Pages>10</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Links>
    <vt:vector size="372" baseType="variant">
      <vt:variant>
        <vt:i4>1638463</vt:i4>
      </vt:variant>
      <vt:variant>
        <vt:i4>368</vt:i4>
      </vt:variant>
      <vt:variant>
        <vt:i4>0</vt:i4>
      </vt:variant>
      <vt:variant>
        <vt:i4>5</vt:i4>
      </vt:variant>
      <vt:variant>
        <vt:lpwstr/>
      </vt:variant>
      <vt:variant>
        <vt:lpwstr>_Toc418611286</vt:lpwstr>
      </vt:variant>
      <vt:variant>
        <vt:i4>1638463</vt:i4>
      </vt:variant>
      <vt:variant>
        <vt:i4>362</vt:i4>
      </vt:variant>
      <vt:variant>
        <vt:i4>0</vt:i4>
      </vt:variant>
      <vt:variant>
        <vt:i4>5</vt:i4>
      </vt:variant>
      <vt:variant>
        <vt:lpwstr/>
      </vt:variant>
      <vt:variant>
        <vt:lpwstr>_Toc418611285</vt:lpwstr>
      </vt:variant>
      <vt:variant>
        <vt:i4>1638463</vt:i4>
      </vt:variant>
      <vt:variant>
        <vt:i4>356</vt:i4>
      </vt:variant>
      <vt:variant>
        <vt:i4>0</vt:i4>
      </vt:variant>
      <vt:variant>
        <vt:i4>5</vt:i4>
      </vt:variant>
      <vt:variant>
        <vt:lpwstr/>
      </vt:variant>
      <vt:variant>
        <vt:lpwstr>_Toc418611284</vt:lpwstr>
      </vt:variant>
      <vt:variant>
        <vt:i4>1638463</vt:i4>
      </vt:variant>
      <vt:variant>
        <vt:i4>350</vt:i4>
      </vt:variant>
      <vt:variant>
        <vt:i4>0</vt:i4>
      </vt:variant>
      <vt:variant>
        <vt:i4>5</vt:i4>
      </vt:variant>
      <vt:variant>
        <vt:lpwstr/>
      </vt:variant>
      <vt:variant>
        <vt:lpwstr>_Toc418611283</vt:lpwstr>
      </vt:variant>
      <vt:variant>
        <vt:i4>1638463</vt:i4>
      </vt:variant>
      <vt:variant>
        <vt:i4>344</vt:i4>
      </vt:variant>
      <vt:variant>
        <vt:i4>0</vt:i4>
      </vt:variant>
      <vt:variant>
        <vt:i4>5</vt:i4>
      </vt:variant>
      <vt:variant>
        <vt:lpwstr/>
      </vt:variant>
      <vt:variant>
        <vt:lpwstr>_Toc418611282</vt:lpwstr>
      </vt:variant>
      <vt:variant>
        <vt:i4>1638463</vt:i4>
      </vt:variant>
      <vt:variant>
        <vt:i4>338</vt:i4>
      </vt:variant>
      <vt:variant>
        <vt:i4>0</vt:i4>
      </vt:variant>
      <vt:variant>
        <vt:i4>5</vt:i4>
      </vt:variant>
      <vt:variant>
        <vt:lpwstr/>
      </vt:variant>
      <vt:variant>
        <vt:lpwstr>_Toc418611281</vt:lpwstr>
      </vt:variant>
      <vt:variant>
        <vt:i4>1638463</vt:i4>
      </vt:variant>
      <vt:variant>
        <vt:i4>332</vt:i4>
      </vt:variant>
      <vt:variant>
        <vt:i4>0</vt:i4>
      </vt:variant>
      <vt:variant>
        <vt:i4>5</vt:i4>
      </vt:variant>
      <vt:variant>
        <vt:lpwstr/>
      </vt:variant>
      <vt:variant>
        <vt:lpwstr>_Toc418611280</vt:lpwstr>
      </vt:variant>
      <vt:variant>
        <vt:i4>1441855</vt:i4>
      </vt:variant>
      <vt:variant>
        <vt:i4>326</vt:i4>
      </vt:variant>
      <vt:variant>
        <vt:i4>0</vt:i4>
      </vt:variant>
      <vt:variant>
        <vt:i4>5</vt:i4>
      </vt:variant>
      <vt:variant>
        <vt:lpwstr/>
      </vt:variant>
      <vt:variant>
        <vt:lpwstr>_Toc418611279</vt:lpwstr>
      </vt:variant>
      <vt:variant>
        <vt:i4>1441855</vt:i4>
      </vt:variant>
      <vt:variant>
        <vt:i4>320</vt:i4>
      </vt:variant>
      <vt:variant>
        <vt:i4>0</vt:i4>
      </vt:variant>
      <vt:variant>
        <vt:i4>5</vt:i4>
      </vt:variant>
      <vt:variant>
        <vt:lpwstr/>
      </vt:variant>
      <vt:variant>
        <vt:lpwstr>_Toc418611278</vt:lpwstr>
      </vt:variant>
      <vt:variant>
        <vt:i4>1441855</vt:i4>
      </vt:variant>
      <vt:variant>
        <vt:i4>314</vt:i4>
      </vt:variant>
      <vt:variant>
        <vt:i4>0</vt:i4>
      </vt:variant>
      <vt:variant>
        <vt:i4>5</vt:i4>
      </vt:variant>
      <vt:variant>
        <vt:lpwstr/>
      </vt:variant>
      <vt:variant>
        <vt:lpwstr>_Toc418611277</vt:lpwstr>
      </vt:variant>
      <vt:variant>
        <vt:i4>1441855</vt:i4>
      </vt:variant>
      <vt:variant>
        <vt:i4>308</vt:i4>
      </vt:variant>
      <vt:variant>
        <vt:i4>0</vt:i4>
      </vt:variant>
      <vt:variant>
        <vt:i4>5</vt:i4>
      </vt:variant>
      <vt:variant>
        <vt:lpwstr/>
      </vt:variant>
      <vt:variant>
        <vt:lpwstr>_Toc418611276</vt:lpwstr>
      </vt:variant>
      <vt:variant>
        <vt:i4>1441855</vt:i4>
      </vt:variant>
      <vt:variant>
        <vt:i4>302</vt:i4>
      </vt:variant>
      <vt:variant>
        <vt:i4>0</vt:i4>
      </vt:variant>
      <vt:variant>
        <vt:i4>5</vt:i4>
      </vt:variant>
      <vt:variant>
        <vt:lpwstr/>
      </vt:variant>
      <vt:variant>
        <vt:lpwstr>_Toc418611275</vt:lpwstr>
      </vt:variant>
      <vt:variant>
        <vt:i4>1441855</vt:i4>
      </vt:variant>
      <vt:variant>
        <vt:i4>296</vt:i4>
      </vt:variant>
      <vt:variant>
        <vt:i4>0</vt:i4>
      </vt:variant>
      <vt:variant>
        <vt:i4>5</vt:i4>
      </vt:variant>
      <vt:variant>
        <vt:lpwstr/>
      </vt:variant>
      <vt:variant>
        <vt:lpwstr>_Toc418611274</vt:lpwstr>
      </vt:variant>
      <vt:variant>
        <vt:i4>1441855</vt:i4>
      </vt:variant>
      <vt:variant>
        <vt:i4>290</vt:i4>
      </vt:variant>
      <vt:variant>
        <vt:i4>0</vt:i4>
      </vt:variant>
      <vt:variant>
        <vt:i4>5</vt:i4>
      </vt:variant>
      <vt:variant>
        <vt:lpwstr/>
      </vt:variant>
      <vt:variant>
        <vt:lpwstr>_Toc418611273</vt:lpwstr>
      </vt:variant>
      <vt:variant>
        <vt:i4>1441855</vt:i4>
      </vt:variant>
      <vt:variant>
        <vt:i4>284</vt:i4>
      </vt:variant>
      <vt:variant>
        <vt:i4>0</vt:i4>
      </vt:variant>
      <vt:variant>
        <vt:i4>5</vt:i4>
      </vt:variant>
      <vt:variant>
        <vt:lpwstr/>
      </vt:variant>
      <vt:variant>
        <vt:lpwstr>_Toc418611272</vt:lpwstr>
      </vt:variant>
      <vt:variant>
        <vt:i4>1441855</vt:i4>
      </vt:variant>
      <vt:variant>
        <vt:i4>278</vt:i4>
      </vt:variant>
      <vt:variant>
        <vt:i4>0</vt:i4>
      </vt:variant>
      <vt:variant>
        <vt:i4>5</vt:i4>
      </vt:variant>
      <vt:variant>
        <vt:lpwstr/>
      </vt:variant>
      <vt:variant>
        <vt:lpwstr>_Toc418611271</vt:lpwstr>
      </vt:variant>
      <vt:variant>
        <vt:i4>1441855</vt:i4>
      </vt:variant>
      <vt:variant>
        <vt:i4>272</vt:i4>
      </vt:variant>
      <vt:variant>
        <vt:i4>0</vt:i4>
      </vt:variant>
      <vt:variant>
        <vt:i4>5</vt:i4>
      </vt:variant>
      <vt:variant>
        <vt:lpwstr/>
      </vt:variant>
      <vt:variant>
        <vt:lpwstr>_Toc418611270</vt:lpwstr>
      </vt:variant>
      <vt:variant>
        <vt:i4>1507391</vt:i4>
      </vt:variant>
      <vt:variant>
        <vt:i4>266</vt:i4>
      </vt:variant>
      <vt:variant>
        <vt:i4>0</vt:i4>
      </vt:variant>
      <vt:variant>
        <vt:i4>5</vt:i4>
      </vt:variant>
      <vt:variant>
        <vt:lpwstr/>
      </vt:variant>
      <vt:variant>
        <vt:lpwstr>_Toc418611269</vt:lpwstr>
      </vt:variant>
      <vt:variant>
        <vt:i4>1507391</vt:i4>
      </vt:variant>
      <vt:variant>
        <vt:i4>260</vt:i4>
      </vt:variant>
      <vt:variant>
        <vt:i4>0</vt:i4>
      </vt:variant>
      <vt:variant>
        <vt:i4>5</vt:i4>
      </vt:variant>
      <vt:variant>
        <vt:lpwstr/>
      </vt:variant>
      <vt:variant>
        <vt:lpwstr>_Toc418611268</vt:lpwstr>
      </vt:variant>
      <vt:variant>
        <vt:i4>1507391</vt:i4>
      </vt:variant>
      <vt:variant>
        <vt:i4>254</vt:i4>
      </vt:variant>
      <vt:variant>
        <vt:i4>0</vt:i4>
      </vt:variant>
      <vt:variant>
        <vt:i4>5</vt:i4>
      </vt:variant>
      <vt:variant>
        <vt:lpwstr/>
      </vt:variant>
      <vt:variant>
        <vt:lpwstr>_Toc418611267</vt:lpwstr>
      </vt:variant>
      <vt:variant>
        <vt:i4>1507391</vt:i4>
      </vt:variant>
      <vt:variant>
        <vt:i4>248</vt:i4>
      </vt:variant>
      <vt:variant>
        <vt:i4>0</vt:i4>
      </vt:variant>
      <vt:variant>
        <vt:i4>5</vt:i4>
      </vt:variant>
      <vt:variant>
        <vt:lpwstr/>
      </vt:variant>
      <vt:variant>
        <vt:lpwstr>_Toc418611266</vt:lpwstr>
      </vt:variant>
      <vt:variant>
        <vt:i4>1507391</vt:i4>
      </vt:variant>
      <vt:variant>
        <vt:i4>242</vt:i4>
      </vt:variant>
      <vt:variant>
        <vt:i4>0</vt:i4>
      </vt:variant>
      <vt:variant>
        <vt:i4>5</vt:i4>
      </vt:variant>
      <vt:variant>
        <vt:lpwstr/>
      </vt:variant>
      <vt:variant>
        <vt:lpwstr>_Toc418611265</vt:lpwstr>
      </vt:variant>
      <vt:variant>
        <vt:i4>1507391</vt:i4>
      </vt:variant>
      <vt:variant>
        <vt:i4>236</vt:i4>
      </vt:variant>
      <vt:variant>
        <vt:i4>0</vt:i4>
      </vt:variant>
      <vt:variant>
        <vt:i4>5</vt:i4>
      </vt:variant>
      <vt:variant>
        <vt:lpwstr/>
      </vt:variant>
      <vt:variant>
        <vt:lpwstr>_Toc418611264</vt:lpwstr>
      </vt:variant>
      <vt:variant>
        <vt:i4>1507391</vt:i4>
      </vt:variant>
      <vt:variant>
        <vt:i4>230</vt:i4>
      </vt:variant>
      <vt:variant>
        <vt:i4>0</vt:i4>
      </vt:variant>
      <vt:variant>
        <vt:i4>5</vt:i4>
      </vt:variant>
      <vt:variant>
        <vt:lpwstr/>
      </vt:variant>
      <vt:variant>
        <vt:lpwstr>_Toc418611263</vt:lpwstr>
      </vt:variant>
      <vt:variant>
        <vt:i4>1507391</vt:i4>
      </vt:variant>
      <vt:variant>
        <vt:i4>224</vt:i4>
      </vt:variant>
      <vt:variant>
        <vt:i4>0</vt:i4>
      </vt:variant>
      <vt:variant>
        <vt:i4>5</vt:i4>
      </vt:variant>
      <vt:variant>
        <vt:lpwstr/>
      </vt:variant>
      <vt:variant>
        <vt:lpwstr>_Toc418611262</vt:lpwstr>
      </vt:variant>
      <vt:variant>
        <vt:i4>1507391</vt:i4>
      </vt:variant>
      <vt:variant>
        <vt:i4>218</vt:i4>
      </vt:variant>
      <vt:variant>
        <vt:i4>0</vt:i4>
      </vt:variant>
      <vt:variant>
        <vt:i4>5</vt:i4>
      </vt:variant>
      <vt:variant>
        <vt:lpwstr/>
      </vt:variant>
      <vt:variant>
        <vt:lpwstr>_Toc418611261</vt:lpwstr>
      </vt:variant>
      <vt:variant>
        <vt:i4>1507391</vt:i4>
      </vt:variant>
      <vt:variant>
        <vt:i4>212</vt:i4>
      </vt:variant>
      <vt:variant>
        <vt:i4>0</vt:i4>
      </vt:variant>
      <vt:variant>
        <vt:i4>5</vt:i4>
      </vt:variant>
      <vt:variant>
        <vt:lpwstr/>
      </vt:variant>
      <vt:variant>
        <vt:lpwstr>_Toc418611260</vt:lpwstr>
      </vt:variant>
      <vt:variant>
        <vt:i4>1310783</vt:i4>
      </vt:variant>
      <vt:variant>
        <vt:i4>206</vt:i4>
      </vt:variant>
      <vt:variant>
        <vt:i4>0</vt:i4>
      </vt:variant>
      <vt:variant>
        <vt:i4>5</vt:i4>
      </vt:variant>
      <vt:variant>
        <vt:lpwstr/>
      </vt:variant>
      <vt:variant>
        <vt:lpwstr>_Toc418611259</vt:lpwstr>
      </vt:variant>
      <vt:variant>
        <vt:i4>1310783</vt:i4>
      </vt:variant>
      <vt:variant>
        <vt:i4>200</vt:i4>
      </vt:variant>
      <vt:variant>
        <vt:i4>0</vt:i4>
      </vt:variant>
      <vt:variant>
        <vt:i4>5</vt:i4>
      </vt:variant>
      <vt:variant>
        <vt:lpwstr/>
      </vt:variant>
      <vt:variant>
        <vt:lpwstr>_Toc418611258</vt:lpwstr>
      </vt:variant>
      <vt:variant>
        <vt:i4>1310783</vt:i4>
      </vt:variant>
      <vt:variant>
        <vt:i4>194</vt:i4>
      </vt:variant>
      <vt:variant>
        <vt:i4>0</vt:i4>
      </vt:variant>
      <vt:variant>
        <vt:i4>5</vt:i4>
      </vt:variant>
      <vt:variant>
        <vt:lpwstr/>
      </vt:variant>
      <vt:variant>
        <vt:lpwstr>_Toc418611257</vt:lpwstr>
      </vt:variant>
      <vt:variant>
        <vt:i4>1310783</vt:i4>
      </vt:variant>
      <vt:variant>
        <vt:i4>188</vt:i4>
      </vt:variant>
      <vt:variant>
        <vt:i4>0</vt:i4>
      </vt:variant>
      <vt:variant>
        <vt:i4>5</vt:i4>
      </vt:variant>
      <vt:variant>
        <vt:lpwstr/>
      </vt:variant>
      <vt:variant>
        <vt:lpwstr>_Toc418611256</vt:lpwstr>
      </vt:variant>
      <vt:variant>
        <vt:i4>1310783</vt:i4>
      </vt:variant>
      <vt:variant>
        <vt:i4>182</vt:i4>
      </vt:variant>
      <vt:variant>
        <vt:i4>0</vt:i4>
      </vt:variant>
      <vt:variant>
        <vt:i4>5</vt:i4>
      </vt:variant>
      <vt:variant>
        <vt:lpwstr/>
      </vt:variant>
      <vt:variant>
        <vt:lpwstr>_Toc418611255</vt:lpwstr>
      </vt:variant>
      <vt:variant>
        <vt:i4>1310783</vt:i4>
      </vt:variant>
      <vt:variant>
        <vt:i4>176</vt:i4>
      </vt:variant>
      <vt:variant>
        <vt:i4>0</vt:i4>
      </vt:variant>
      <vt:variant>
        <vt:i4>5</vt:i4>
      </vt:variant>
      <vt:variant>
        <vt:lpwstr/>
      </vt:variant>
      <vt:variant>
        <vt:lpwstr>_Toc418611254</vt:lpwstr>
      </vt:variant>
      <vt:variant>
        <vt:i4>1310783</vt:i4>
      </vt:variant>
      <vt:variant>
        <vt:i4>170</vt:i4>
      </vt:variant>
      <vt:variant>
        <vt:i4>0</vt:i4>
      </vt:variant>
      <vt:variant>
        <vt:i4>5</vt:i4>
      </vt:variant>
      <vt:variant>
        <vt:lpwstr/>
      </vt:variant>
      <vt:variant>
        <vt:lpwstr>_Toc418611253</vt:lpwstr>
      </vt:variant>
      <vt:variant>
        <vt:i4>1310783</vt:i4>
      </vt:variant>
      <vt:variant>
        <vt:i4>164</vt:i4>
      </vt:variant>
      <vt:variant>
        <vt:i4>0</vt:i4>
      </vt:variant>
      <vt:variant>
        <vt:i4>5</vt:i4>
      </vt:variant>
      <vt:variant>
        <vt:lpwstr/>
      </vt:variant>
      <vt:variant>
        <vt:lpwstr>_Toc418611252</vt:lpwstr>
      </vt:variant>
      <vt:variant>
        <vt:i4>1310783</vt:i4>
      </vt:variant>
      <vt:variant>
        <vt:i4>158</vt:i4>
      </vt:variant>
      <vt:variant>
        <vt:i4>0</vt:i4>
      </vt:variant>
      <vt:variant>
        <vt:i4>5</vt:i4>
      </vt:variant>
      <vt:variant>
        <vt:lpwstr/>
      </vt:variant>
      <vt:variant>
        <vt:lpwstr>_Toc418611251</vt:lpwstr>
      </vt:variant>
      <vt:variant>
        <vt:i4>1310783</vt:i4>
      </vt:variant>
      <vt:variant>
        <vt:i4>152</vt:i4>
      </vt:variant>
      <vt:variant>
        <vt:i4>0</vt:i4>
      </vt:variant>
      <vt:variant>
        <vt:i4>5</vt:i4>
      </vt:variant>
      <vt:variant>
        <vt:lpwstr/>
      </vt:variant>
      <vt:variant>
        <vt:lpwstr>_Toc418611250</vt:lpwstr>
      </vt:variant>
      <vt:variant>
        <vt:i4>1376319</vt:i4>
      </vt:variant>
      <vt:variant>
        <vt:i4>146</vt:i4>
      </vt:variant>
      <vt:variant>
        <vt:i4>0</vt:i4>
      </vt:variant>
      <vt:variant>
        <vt:i4>5</vt:i4>
      </vt:variant>
      <vt:variant>
        <vt:lpwstr/>
      </vt:variant>
      <vt:variant>
        <vt:lpwstr>_Toc418611249</vt:lpwstr>
      </vt:variant>
      <vt:variant>
        <vt:i4>1376319</vt:i4>
      </vt:variant>
      <vt:variant>
        <vt:i4>140</vt:i4>
      </vt:variant>
      <vt:variant>
        <vt:i4>0</vt:i4>
      </vt:variant>
      <vt:variant>
        <vt:i4>5</vt:i4>
      </vt:variant>
      <vt:variant>
        <vt:lpwstr/>
      </vt:variant>
      <vt:variant>
        <vt:lpwstr>_Toc418611248</vt:lpwstr>
      </vt:variant>
      <vt:variant>
        <vt:i4>1376319</vt:i4>
      </vt:variant>
      <vt:variant>
        <vt:i4>134</vt:i4>
      </vt:variant>
      <vt:variant>
        <vt:i4>0</vt:i4>
      </vt:variant>
      <vt:variant>
        <vt:i4>5</vt:i4>
      </vt:variant>
      <vt:variant>
        <vt:lpwstr/>
      </vt:variant>
      <vt:variant>
        <vt:lpwstr>_Toc418611247</vt:lpwstr>
      </vt:variant>
      <vt:variant>
        <vt:i4>1376319</vt:i4>
      </vt:variant>
      <vt:variant>
        <vt:i4>128</vt:i4>
      </vt:variant>
      <vt:variant>
        <vt:i4>0</vt:i4>
      </vt:variant>
      <vt:variant>
        <vt:i4>5</vt:i4>
      </vt:variant>
      <vt:variant>
        <vt:lpwstr/>
      </vt:variant>
      <vt:variant>
        <vt:lpwstr>_Toc418611246</vt:lpwstr>
      </vt:variant>
      <vt:variant>
        <vt:i4>1376319</vt:i4>
      </vt:variant>
      <vt:variant>
        <vt:i4>122</vt:i4>
      </vt:variant>
      <vt:variant>
        <vt:i4>0</vt:i4>
      </vt:variant>
      <vt:variant>
        <vt:i4>5</vt:i4>
      </vt:variant>
      <vt:variant>
        <vt:lpwstr/>
      </vt:variant>
      <vt:variant>
        <vt:lpwstr>_Toc418611245</vt:lpwstr>
      </vt:variant>
      <vt:variant>
        <vt:i4>1376319</vt:i4>
      </vt:variant>
      <vt:variant>
        <vt:i4>116</vt:i4>
      </vt:variant>
      <vt:variant>
        <vt:i4>0</vt:i4>
      </vt:variant>
      <vt:variant>
        <vt:i4>5</vt:i4>
      </vt:variant>
      <vt:variant>
        <vt:lpwstr/>
      </vt:variant>
      <vt:variant>
        <vt:lpwstr>_Toc418611244</vt:lpwstr>
      </vt:variant>
      <vt:variant>
        <vt:i4>1376319</vt:i4>
      </vt:variant>
      <vt:variant>
        <vt:i4>110</vt:i4>
      </vt:variant>
      <vt:variant>
        <vt:i4>0</vt:i4>
      </vt:variant>
      <vt:variant>
        <vt:i4>5</vt:i4>
      </vt:variant>
      <vt:variant>
        <vt:lpwstr/>
      </vt:variant>
      <vt:variant>
        <vt:lpwstr>_Toc418611243</vt:lpwstr>
      </vt:variant>
      <vt:variant>
        <vt:i4>1376319</vt:i4>
      </vt:variant>
      <vt:variant>
        <vt:i4>104</vt:i4>
      </vt:variant>
      <vt:variant>
        <vt:i4>0</vt:i4>
      </vt:variant>
      <vt:variant>
        <vt:i4>5</vt:i4>
      </vt:variant>
      <vt:variant>
        <vt:lpwstr/>
      </vt:variant>
      <vt:variant>
        <vt:lpwstr>_Toc418611242</vt:lpwstr>
      </vt:variant>
      <vt:variant>
        <vt:i4>1376319</vt:i4>
      </vt:variant>
      <vt:variant>
        <vt:i4>98</vt:i4>
      </vt:variant>
      <vt:variant>
        <vt:i4>0</vt:i4>
      </vt:variant>
      <vt:variant>
        <vt:i4>5</vt:i4>
      </vt:variant>
      <vt:variant>
        <vt:lpwstr/>
      </vt:variant>
      <vt:variant>
        <vt:lpwstr>_Toc418611241</vt:lpwstr>
      </vt:variant>
      <vt:variant>
        <vt:i4>1376319</vt:i4>
      </vt:variant>
      <vt:variant>
        <vt:i4>92</vt:i4>
      </vt:variant>
      <vt:variant>
        <vt:i4>0</vt:i4>
      </vt:variant>
      <vt:variant>
        <vt:i4>5</vt:i4>
      </vt:variant>
      <vt:variant>
        <vt:lpwstr/>
      </vt:variant>
      <vt:variant>
        <vt:lpwstr>_Toc418611240</vt:lpwstr>
      </vt:variant>
      <vt:variant>
        <vt:i4>1179711</vt:i4>
      </vt:variant>
      <vt:variant>
        <vt:i4>86</vt:i4>
      </vt:variant>
      <vt:variant>
        <vt:i4>0</vt:i4>
      </vt:variant>
      <vt:variant>
        <vt:i4>5</vt:i4>
      </vt:variant>
      <vt:variant>
        <vt:lpwstr/>
      </vt:variant>
      <vt:variant>
        <vt:lpwstr>_Toc418611239</vt:lpwstr>
      </vt:variant>
      <vt:variant>
        <vt:i4>1179711</vt:i4>
      </vt:variant>
      <vt:variant>
        <vt:i4>80</vt:i4>
      </vt:variant>
      <vt:variant>
        <vt:i4>0</vt:i4>
      </vt:variant>
      <vt:variant>
        <vt:i4>5</vt:i4>
      </vt:variant>
      <vt:variant>
        <vt:lpwstr/>
      </vt:variant>
      <vt:variant>
        <vt:lpwstr>_Toc418611238</vt:lpwstr>
      </vt:variant>
      <vt:variant>
        <vt:i4>1179711</vt:i4>
      </vt:variant>
      <vt:variant>
        <vt:i4>74</vt:i4>
      </vt:variant>
      <vt:variant>
        <vt:i4>0</vt:i4>
      </vt:variant>
      <vt:variant>
        <vt:i4>5</vt:i4>
      </vt:variant>
      <vt:variant>
        <vt:lpwstr/>
      </vt:variant>
      <vt:variant>
        <vt:lpwstr>_Toc418611237</vt:lpwstr>
      </vt:variant>
      <vt:variant>
        <vt:i4>1179711</vt:i4>
      </vt:variant>
      <vt:variant>
        <vt:i4>68</vt:i4>
      </vt:variant>
      <vt:variant>
        <vt:i4>0</vt:i4>
      </vt:variant>
      <vt:variant>
        <vt:i4>5</vt:i4>
      </vt:variant>
      <vt:variant>
        <vt:lpwstr/>
      </vt:variant>
      <vt:variant>
        <vt:lpwstr>_Toc418611236</vt:lpwstr>
      </vt:variant>
      <vt:variant>
        <vt:i4>1179711</vt:i4>
      </vt:variant>
      <vt:variant>
        <vt:i4>62</vt:i4>
      </vt:variant>
      <vt:variant>
        <vt:i4>0</vt:i4>
      </vt:variant>
      <vt:variant>
        <vt:i4>5</vt:i4>
      </vt:variant>
      <vt:variant>
        <vt:lpwstr/>
      </vt:variant>
      <vt:variant>
        <vt:lpwstr>_Toc418611235</vt:lpwstr>
      </vt:variant>
      <vt:variant>
        <vt:i4>1179711</vt:i4>
      </vt:variant>
      <vt:variant>
        <vt:i4>56</vt:i4>
      </vt:variant>
      <vt:variant>
        <vt:i4>0</vt:i4>
      </vt:variant>
      <vt:variant>
        <vt:i4>5</vt:i4>
      </vt:variant>
      <vt:variant>
        <vt:lpwstr/>
      </vt:variant>
      <vt:variant>
        <vt:lpwstr>_Toc418611234</vt:lpwstr>
      </vt:variant>
      <vt:variant>
        <vt:i4>1179711</vt:i4>
      </vt:variant>
      <vt:variant>
        <vt:i4>50</vt:i4>
      </vt:variant>
      <vt:variant>
        <vt:i4>0</vt:i4>
      </vt:variant>
      <vt:variant>
        <vt:i4>5</vt:i4>
      </vt:variant>
      <vt:variant>
        <vt:lpwstr/>
      </vt:variant>
      <vt:variant>
        <vt:lpwstr>_Toc418611233</vt:lpwstr>
      </vt:variant>
      <vt:variant>
        <vt:i4>1179711</vt:i4>
      </vt:variant>
      <vt:variant>
        <vt:i4>44</vt:i4>
      </vt:variant>
      <vt:variant>
        <vt:i4>0</vt:i4>
      </vt:variant>
      <vt:variant>
        <vt:i4>5</vt:i4>
      </vt:variant>
      <vt:variant>
        <vt:lpwstr/>
      </vt:variant>
      <vt:variant>
        <vt:lpwstr>_Toc418611232</vt:lpwstr>
      </vt:variant>
      <vt:variant>
        <vt:i4>1179711</vt:i4>
      </vt:variant>
      <vt:variant>
        <vt:i4>38</vt:i4>
      </vt:variant>
      <vt:variant>
        <vt:i4>0</vt:i4>
      </vt:variant>
      <vt:variant>
        <vt:i4>5</vt:i4>
      </vt:variant>
      <vt:variant>
        <vt:lpwstr/>
      </vt:variant>
      <vt:variant>
        <vt:lpwstr>_Toc418611231</vt:lpwstr>
      </vt:variant>
      <vt:variant>
        <vt:i4>1179711</vt:i4>
      </vt:variant>
      <vt:variant>
        <vt:i4>32</vt:i4>
      </vt:variant>
      <vt:variant>
        <vt:i4>0</vt:i4>
      </vt:variant>
      <vt:variant>
        <vt:i4>5</vt:i4>
      </vt:variant>
      <vt:variant>
        <vt:lpwstr/>
      </vt:variant>
      <vt:variant>
        <vt:lpwstr>_Toc418611230</vt:lpwstr>
      </vt:variant>
      <vt:variant>
        <vt:i4>1245247</vt:i4>
      </vt:variant>
      <vt:variant>
        <vt:i4>26</vt:i4>
      </vt:variant>
      <vt:variant>
        <vt:i4>0</vt:i4>
      </vt:variant>
      <vt:variant>
        <vt:i4>5</vt:i4>
      </vt:variant>
      <vt:variant>
        <vt:lpwstr/>
      </vt:variant>
      <vt:variant>
        <vt:lpwstr>_Toc418611229</vt:lpwstr>
      </vt:variant>
      <vt:variant>
        <vt:i4>1245247</vt:i4>
      </vt:variant>
      <vt:variant>
        <vt:i4>20</vt:i4>
      </vt:variant>
      <vt:variant>
        <vt:i4>0</vt:i4>
      </vt:variant>
      <vt:variant>
        <vt:i4>5</vt:i4>
      </vt:variant>
      <vt:variant>
        <vt:lpwstr/>
      </vt:variant>
      <vt:variant>
        <vt:lpwstr>_Toc418611228</vt:lpwstr>
      </vt:variant>
      <vt:variant>
        <vt:i4>1245247</vt:i4>
      </vt:variant>
      <vt:variant>
        <vt:i4>14</vt:i4>
      </vt:variant>
      <vt:variant>
        <vt:i4>0</vt:i4>
      </vt:variant>
      <vt:variant>
        <vt:i4>5</vt:i4>
      </vt:variant>
      <vt:variant>
        <vt:lpwstr/>
      </vt:variant>
      <vt:variant>
        <vt:lpwstr>_Toc418611227</vt:lpwstr>
      </vt:variant>
      <vt:variant>
        <vt:i4>1245247</vt:i4>
      </vt:variant>
      <vt:variant>
        <vt:i4>8</vt:i4>
      </vt:variant>
      <vt:variant>
        <vt:i4>0</vt:i4>
      </vt:variant>
      <vt:variant>
        <vt:i4>5</vt:i4>
      </vt:variant>
      <vt:variant>
        <vt:lpwstr/>
      </vt:variant>
      <vt:variant>
        <vt:lpwstr>_Toc418611226</vt:lpwstr>
      </vt:variant>
      <vt:variant>
        <vt:i4>1245247</vt:i4>
      </vt:variant>
      <vt:variant>
        <vt:i4>2</vt:i4>
      </vt:variant>
      <vt:variant>
        <vt:i4>0</vt:i4>
      </vt:variant>
      <vt:variant>
        <vt:i4>5</vt:i4>
      </vt:variant>
      <vt:variant>
        <vt:lpwstr/>
      </vt:variant>
      <vt:variant>
        <vt:lpwstr>_Toc418611225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刘伟伟</dc:creator>
  <cp:lastModifiedBy>刘伟伟</cp:lastModifiedBy>
  <cp:revision>3</cp:revision>
  <cp:lastPrinted>2018-06-08T05:06:00Z</cp:lastPrinted>
  <dcterms:created xsi:type="dcterms:W3CDTF">2018-07-01T11:59:00Z</dcterms:created>
  <dcterms:modified xsi:type="dcterms:W3CDTF">2018-07-01T12:38:00Z</dcterms:modified>
</cp:coreProperties>
</file>